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2363670"/>
    <w:bookmarkEnd w:id="0"/>
    <w:p w14:paraId="6BC5DED9" w14:textId="11199270" w:rsidR="00C47926" w:rsidRDefault="00F20D53" w:rsidP="00944DFA">
      <w:pPr>
        <w:pStyle w:val="ListParagraph"/>
        <w:ind w:left="379" w:right="-86"/>
        <w:rPr>
          <w:rFonts w:ascii="Sakkal Majalla" w:hAnsi="Sakkal Majalla" w:cs="Sakkal Majalla"/>
          <w:noProof/>
          <w:color w:val="000000"/>
          <w:sz w:val="32"/>
          <w:szCs w:val="32"/>
        </w:rPr>
      </w:pPr>
      <w:r>
        <w:rPr>
          <w:rFonts w:ascii="Sakkal Majalla" w:hAnsi="Sakkal Majalla" w:cs="Sakkal Majalla"/>
          <w:noProof/>
          <w:color w:val="000000"/>
          <w:sz w:val="32"/>
          <w:szCs w:val="32"/>
          <w:rtl/>
        </w:rPr>
        <mc:AlternateContent>
          <mc:Choice Requires="wps">
            <w:drawing>
              <wp:anchor distT="0" distB="0" distL="114300" distR="114300" simplePos="0" relativeHeight="251659264" behindDoc="0" locked="0" layoutInCell="1" allowOverlap="1" wp14:anchorId="4BA1B4A5" wp14:editId="3EECA42F">
                <wp:simplePos x="0" y="0"/>
                <wp:positionH relativeFrom="margin">
                  <wp:posOffset>2729230</wp:posOffset>
                </wp:positionH>
                <wp:positionV relativeFrom="paragraph">
                  <wp:posOffset>133350</wp:posOffset>
                </wp:positionV>
                <wp:extent cx="1226820" cy="1196340"/>
                <wp:effectExtent l="0" t="0" r="11430" b="22860"/>
                <wp:wrapNone/>
                <wp:docPr id="2" name="Rectangle 2"/>
                <wp:cNvGraphicFramePr/>
                <a:graphic xmlns:a="http://schemas.openxmlformats.org/drawingml/2006/main">
                  <a:graphicData uri="http://schemas.microsoft.com/office/word/2010/wordprocessingShape">
                    <wps:wsp>
                      <wps:cNvSpPr/>
                      <wps:spPr>
                        <a:xfrm>
                          <a:off x="0" y="0"/>
                          <a:ext cx="1226820" cy="1196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a:stretch>
                                            <a:fillRect/>
                                          </a:stretch>
                                        </pic:blipFill>
                                        <pic:spPr>
                                          <a:xfrm>
                                            <a:off x="0" y="0"/>
                                            <a:ext cx="1086374" cy="1070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1B4A5" id="Rectangle 2" o:spid="_x0000_s1026" style="position:absolute;left:0;text-align:left;margin-left:214.9pt;margin-top:10.5pt;width:96.6pt;height:9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" fillcolor="white [3201]" strokecolor="#f79646 [3209]" strokeweight="2pt">
                <v:textbo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9"/>
                                    <a:stretch>
                                      <a:fillRect/>
                                    </a:stretch>
                                  </pic:blipFill>
                                  <pic:spPr>
                                    <a:xfrm>
                                      <a:off x="0" y="0"/>
                                      <a:ext cx="1086374" cy="1070969"/>
                                    </a:xfrm>
                                    <a:prstGeom prst="rect">
                                      <a:avLst/>
                                    </a:prstGeom>
                                  </pic:spPr>
                                </pic:pic>
                              </a:graphicData>
                            </a:graphic>
                          </wp:inline>
                        </w:drawing>
                      </w:r>
                    </w:p>
                  </w:txbxContent>
                </v:textbox>
                <w10:wrap anchorx="margin"/>
              </v:rect>
            </w:pict>
          </mc:Fallback>
        </mc:AlternateContent>
      </w:r>
      <w:r w:rsidR="00C47926" w:rsidRPr="005C5A3B">
        <w:rPr>
          <w:rFonts w:ascii="Sakkal Majalla" w:hAnsi="Sakkal Majalla" w:cs="Sakkal Majalla"/>
          <w:noProof/>
          <w:color w:val="000000"/>
          <w:sz w:val="32"/>
          <w:szCs w:val="32"/>
          <w:rtl/>
        </w:rPr>
        <w:t xml:space="preserve"> </w:t>
      </w:r>
    </w:p>
    <w:p w14:paraId="1D139B5F" w14:textId="6762F4E8" w:rsidR="00F20D53" w:rsidRDefault="00F20D53" w:rsidP="00944DFA">
      <w:pPr>
        <w:pStyle w:val="ListParagraph"/>
        <w:ind w:left="379" w:right="-86"/>
        <w:rPr>
          <w:rFonts w:ascii="Sakkal Majalla" w:hAnsi="Sakkal Majalla" w:cs="Sakkal Majalla"/>
          <w:noProof/>
          <w:color w:val="000000"/>
          <w:sz w:val="28"/>
          <w:szCs w:val="28"/>
        </w:rPr>
      </w:pPr>
    </w:p>
    <w:p w14:paraId="5A5A53CD" w14:textId="564DD269" w:rsidR="00F20D53" w:rsidRDefault="00F20D53" w:rsidP="00944DFA">
      <w:pPr>
        <w:pStyle w:val="ListParagraph"/>
        <w:ind w:left="379" w:right="-86"/>
        <w:rPr>
          <w:rFonts w:ascii="Sakkal Majalla" w:hAnsi="Sakkal Majalla" w:cs="Sakkal Majalla"/>
          <w:noProof/>
          <w:color w:val="000000"/>
          <w:sz w:val="28"/>
          <w:szCs w:val="28"/>
        </w:rPr>
      </w:pPr>
    </w:p>
    <w:p w14:paraId="028DF86A" w14:textId="1B7FAE10" w:rsidR="00F20D53" w:rsidRDefault="00F20D53" w:rsidP="00944DFA">
      <w:pPr>
        <w:pStyle w:val="ListParagraph"/>
        <w:ind w:left="379" w:right="-86"/>
        <w:rPr>
          <w:rFonts w:ascii="Sakkal Majalla" w:hAnsi="Sakkal Majalla" w:cs="Sakkal Majalla"/>
          <w:noProof/>
          <w:color w:val="000000"/>
          <w:sz w:val="28"/>
          <w:szCs w:val="28"/>
        </w:rPr>
      </w:pPr>
    </w:p>
    <w:p w14:paraId="0C454E18" w14:textId="477ED4A1" w:rsidR="00F20D53" w:rsidRPr="00F20D53" w:rsidRDefault="00E71585" w:rsidP="00F20D53">
      <w:pPr>
        <w:pStyle w:val="ListParagraph"/>
        <w:bidi w:val="0"/>
        <w:ind w:left="379" w:right="-86"/>
        <w:jc w:val="center"/>
        <w:rPr>
          <w:rFonts w:ascii="Sakkal Majalla" w:hAnsi="Sakkal Majalla" w:cs="Sakkal Majalla"/>
          <w:b/>
          <w:bCs/>
          <w:noProof/>
          <w:color w:val="FF0000"/>
          <w:sz w:val="36"/>
          <w:szCs w:val="36"/>
        </w:rPr>
      </w:pPr>
      <w:r>
        <w:rPr>
          <w:rFonts w:ascii="Sakkal Majalla" w:hAnsi="Sakkal Majalla" w:cs="Sakkal Majalla"/>
          <w:b/>
          <w:bCs/>
          <w:noProof/>
          <w:color w:val="FF0000"/>
          <w:sz w:val="36"/>
          <w:szCs w:val="36"/>
        </w:rPr>
        <w:t>Helwan University</w:t>
      </w:r>
    </w:p>
    <w:p w14:paraId="798F6C7E" w14:textId="1EE1C30B" w:rsidR="00F20D53" w:rsidRPr="00F20D53" w:rsidRDefault="00F20D53" w:rsidP="00F20D53">
      <w:pPr>
        <w:pStyle w:val="ListParagraph"/>
        <w:tabs>
          <w:tab w:val="left" w:pos="3780"/>
        </w:tabs>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 xml:space="preserve"> </w:t>
      </w:r>
      <w:r w:rsidR="00E71585">
        <w:rPr>
          <w:rFonts w:ascii="Sakkal Majalla" w:hAnsi="Sakkal Majalla" w:cs="Sakkal Majalla"/>
          <w:b/>
          <w:bCs/>
          <w:noProof/>
          <w:color w:val="FF0000"/>
          <w:sz w:val="32"/>
          <w:szCs w:val="32"/>
        </w:rPr>
        <w:t>Computer and Artificial intelligence</w:t>
      </w:r>
      <w:r w:rsidRPr="00F20D53">
        <w:rPr>
          <w:rFonts w:ascii="Sakkal Majalla" w:hAnsi="Sakkal Majalla" w:cs="Sakkal Majalla"/>
          <w:b/>
          <w:bCs/>
          <w:noProof/>
          <w:color w:val="FF0000"/>
          <w:sz w:val="32"/>
          <w:szCs w:val="32"/>
        </w:rPr>
        <w:t xml:space="preserve"> – </w:t>
      </w:r>
      <w:r w:rsidR="00E71585">
        <w:rPr>
          <w:rFonts w:ascii="Sakkal Majalla" w:hAnsi="Sakkal Majalla" w:cs="Sakkal Majalla"/>
          <w:b/>
          <w:bCs/>
          <w:noProof/>
          <w:color w:val="FF0000"/>
          <w:sz w:val="32"/>
          <w:szCs w:val="32"/>
        </w:rPr>
        <w:t xml:space="preserve">Computer </w:t>
      </w:r>
      <w:r w:rsidR="000F4946">
        <w:rPr>
          <w:rFonts w:ascii="Sakkal Majalla" w:hAnsi="Sakkal Majalla" w:cs="Sakkal Majalla"/>
          <w:b/>
          <w:bCs/>
          <w:noProof/>
          <w:color w:val="FF0000"/>
          <w:sz w:val="32"/>
          <w:szCs w:val="32"/>
        </w:rPr>
        <w:t>Science</w:t>
      </w:r>
    </w:p>
    <w:p w14:paraId="1E22BF06" w14:textId="490D50B7" w:rsidR="00F20D53" w:rsidRPr="00F20D53" w:rsidRDefault="00E71585" w:rsidP="00F20D53">
      <w:pPr>
        <w:pStyle w:val="ListParagraph"/>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T42</w:t>
      </w:r>
    </w:p>
    <w:p w14:paraId="6E4BB8CC" w14:textId="1A9AD9C0"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r w:rsidRPr="00F20D53">
        <w:rPr>
          <w:rFonts w:ascii="Sakkal Majalla" w:hAnsi="Sakkal Majalla" w:cs="Sakkal Majalla"/>
          <w:b/>
          <w:bCs/>
          <w:i/>
          <w:iCs/>
          <w:noProof/>
          <w:color w:val="000000"/>
          <w:sz w:val="28"/>
          <w:szCs w:val="28"/>
        </w:rPr>
        <w:t>Report about</w:t>
      </w:r>
      <w:r w:rsidR="00FF6801">
        <w:rPr>
          <w:rFonts w:ascii="Sakkal Majalla" w:hAnsi="Sakkal Majalla" w:cs="Sakkal Majalla"/>
          <w:b/>
          <w:bCs/>
          <w:i/>
          <w:iCs/>
          <w:noProof/>
          <w:color w:val="000000"/>
          <w:sz w:val="28"/>
          <w:szCs w:val="28"/>
        </w:rPr>
        <w:t xml:space="preserve"> training Project </w:t>
      </w:r>
    </w:p>
    <w:p w14:paraId="285EB282" w14:textId="77777777"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p>
    <w:p w14:paraId="42B1F69D" w14:textId="6FEE7458"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Anomaly Detetction for Satellite Telemetry Data</w:t>
      </w: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Usi</w:t>
      </w:r>
      <w:r w:rsidR="00C20CD6">
        <w:rPr>
          <w:rFonts w:ascii="Sakkal Majalla" w:hAnsi="Sakkal Majalla" w:cs="Sakkal Majalla"/>
          <w:b/>
          <w:bCs/>
          <w:noProof/>
          <w:color w:val="FF0000"/>
          <w:sz w:val="36"/>
          <w:szCs w:val="36"/>
        </w:rPr>
        <w:t>n</w:t>
      </w:r>
      <w:r w:rsidR="00E71585">
        <w:rPr>
          <w:rFonts w:ascii="Sakkal Majalla" w:hAnsi="Sakkal Majalla" w:cs="Sakkal Majalla"/>
          <w:b/>
          <w:bCs/>
          <w:noProof/>
          <w:color w:val="FF0000"/>
          <w:sz w:val="36"/>
          <w:szCs w:val="36"/>
        </w:rPr>
        <w:t>g Machine Learning</w:t>
      </w:r>
    </w:p>
    <w:p w14:paraId="37A0508F" w14:textId="77777777"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187786A" w14:textId="53E0B265" w:rsidR="00F20D53" w:rsidRPr="00F20D53" w:rsidRDefault="00F20D53" w:rsidP="00F20D53">
      <w:pPr>
        <w:jc w:val="center"/>
        <w:rPr>
          <w:rFonts w:ascii="Sakkal Majalla" w:hAnsi="Sakkal Majalla" w:cs="Sakkal Majalla"/>
          <w:b/>
          <w:bCs/>
          <w:i/>
          <w:iCs/>
          <w:sz w:val="28"/>
          <w:szCs w:val="28"/>
        </w:rPr>
      </w:pPr>
      <w:r w:rsidRPr="00F20D53">
        <w:rPr>
          <w:rFonts w:ascii="Sakkal Majalla" w:hAnsi="Sakkal Majalla" w:cs="Sakkal Majalla"/>
          <w:b/>
          <w:bCs/>
          <w:i/>
          <w:iCs/>
          <w:sz w:val="28"/>
          <w:szCs w:val="28"/>
        </w:rPr>
        <w:t>Prepared By</w:t>
      </w:r>
    </w:p>
    <w:p w14:paraId="5C6C584C" w14:textId="3C324E4C"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mc:AlternateContent>
          <mc:Choice Requires="wps">
            <w:drawing>
              <wp:anchor distT="45720" distB="45720" distL="114300" distR="114300" simplePos="0" relativeHeight="251661312" behindDoc="0" locked="0" layoutInCell="1" allowOverlap="1" wp14:anchorId="7EE918B3" wp14:editId="4E84798C">
                <wp:simplePos x="0" y="0"/>
                <wp:positionH relativeFrom="margin">
                  <wp:posOffset>1993900</wp:posOffset>
                </wp:positionH>
                <wp:positionV relativeFrom="paragraph">
                  <wp:posOffset>134620</wp:posOffset>
                </wp:positionV>
                <wp:extent cx="2360930" cy="1404620"/>
                <wp:effectExtent l="0" t="0" r="1397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E918B3" id="_x0000_t202" coordsize="21600,21600" o:spt="202" path="m,l,21600r21600,l21600,xe">
                <v:stroke joinstyle="miter"/>
                <v:path gradientshapeok="t" o:connecttype="rect"/>
              </v:shapetype>
              <v:shape id="Text Box 2" o:spid="_x0000_s1027" type="#_x0000_t202" style="position:absolute;left:0;text-align:left;margin-left:157pt;margin-top:10.6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">
                <v:textbox style="mso-fit-shape-to-text:t">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v:textbox>
                <w10:wrap type="square" anchorx="margin"/>
              </v:shape>
            </w:pict>
          </mc:Fallback>
        </mc:AlternateContent>
      </w:r>
    </w:p>
    <w:p w14:paraId="4683FA97" w14:textId="4C9B1A06"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DD6C029" w14:textId="54A852B2"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4FD975ED" w14:textId="25B34D14"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AA0CD02" w14:textId="784F7EA5"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1CBA865E" w14:textId="3AC17288"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9E76E7F" w14:textId="2FD1278F" w:rsidR="00F20D53" w:rsidRDefault="00F20D53" w:rsidP="00F20D53">
      <w:pPr>
        <w:jc w:val="center"/>
        <w:rPr>
          <w:rFonts w:ascii="Sakkal Majalla" w:hAnsi="Sakkal Majalla" w:cs="Sakkal Majalla"/>
          <w:b/>
          <w:bCs/>
          <w:i/>
          <w:iCs/>
          <w:sz w:val="28"/>
          <w:szCs w:val="28"/>
        </w:rPr>
      </w:pPr>
      <w:r>
        <w:rPr>
          <w:rFonts w:ascii="Sakkal Majalla" w:hAnsi="Sakkal Majalla" w:cs="Sakkal Majalla"/>
          <w:b/>
          <w:bCs/>
          <w:i/>
          <w:iCs/>
          <w:sz w:val="28"/>
          <w:szCs w:val="28"/>
        </w:rPr>
        <w:t xml:space="preserve">Under Supervision of </w:t>
      </w:r>
    </w:p>
    <w:p w14:paraId="05E769F3" w14:textId="1986309C" w:rsidR="00F20D53" w:rsidRPr="00F20D53" w:rsidRDefault="00F20D53" w:rsidP="00F20D53">
      <w:pPr>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&lt;&lt; Eng. </w:t>
      </w:r>
      <w:r w:rsidR="00E71585">
        <w:rPr>
          <w:rFonts w:ascii="Sakkal Majalla" w:hAnsi="Sakkal Majalla" w:cs="Sakkal Majalla"/>
          <w:b/>
          <w:bCs/>
          <w:noProof/>
          <w:color w:val="FF0000"/>
          <w:sz w:val="36"/>
          <w:szCs w:val="36"/>
        </w:rPr>
        <w:t>Ahmed Salama</w:t>
      </w:r>
      <w:r w:rsidRPr="00F20D53">
        <w:rPr>
          <w:rFonts w:ascii="Sakkal Majalla" w:hAnsi="Sakkal Majalla" w:cs="Sakkal Majalla"/>
          <w:b/>
          <w:bCs/>
          <w:noProof/>
          <w:color w:val="FF0000"/>
          <w:sz w:val="36"/>
          <w:szCs w:val="36"/>
        </w:rPr>
        <w:t>&gt;&gt;</w:t>
      </w:r>
    </w:p>
    <w:p w14:paraId="2A538F98" w14:textId="44593E10" w:rsidR="00F20D53" w:rsidRDefault="00F20D53" w:rsidP="00F20D53">
      <w:pPr>
        <w:pStyle w:val="ListParagraph"/>
        <w:bidi w:val="0"/>
        <w:ind w:left="379" w:right="-86"/>
        <w:jc w:val="center"/>
        <w:rPr>
          <w:rFonts w:ascii="Sakkal Majalla" w:hAnsi="Sakkal Majalla" w:cs="Sakkal Majalla"/>
          <w:b/>
          <w:bCs/>
          <w:noProof/>
          <w:sz w:val="36"/>
          <w:szCs w:val="36"/>
        </w:rPr>
      </w:pPr>
      <w:r w:rsidRPr="00F20D53">
        <w:rPr>
          <w:rFonts w:ascii="Sakkal Majalla" w:hAnsi="Sakkal Majalla" w:cs="Sakkal Majalla"/>
          <w:b/>
          <w:bCs/>
          <w:noProof/>
          <w:sz w:val="36"/>
          <w:szCs w:val="36"/>
        </w:rPr>
        <w:t>September 2021</w:t>
      </w:r>
    </w:p>
    <w:p w14:paraId="2EAEC6C7" w14:textId="020C8767" w:rsidR="00F20D53" w:rsidRDefault="00F20D53" w:rsidP="00F20D53">
      <w:pPr>
        <w:pStyle w:val="ListParagraph"/>
        <w:bidi w:val="0"/>
        <w:ind w:left="379" w:right="-86"/>
        <w:jc w:val="center"/>
        <w:rPr>
          <w:rFonts w:ascii="Sakkal Majalla" w:hAnsi="Sakkal Majalla" w:cs="Sakkal Majalla"/>
          <w:b/>
          <w:bCs/>
          <w:noProof/>
          <w:sz w:val="36"/>
          <w:szCs w:val="36"/>
        </w:rPr>
      </w:pPr>
    </w:p>
    <w:p w14:paraId="35B33C5B" w14:textId="319631AE" w:rsidR="00F20D53" w:rsidRDefault="00F20D53"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lastRenderedPageBreak/>
        <w:t>Abstract</w:t>
      </w:r>
    </w:p>
    <w:p w14:paraId="5A79B299" w14:textId="2F54EE1E" w:rsidR="00F20D53" w:rsidRP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Project overview</w:t>
      </w:r>
    </w:p>
    <w:p w14:paraId="0594776E" w14:textId="3D5D323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Work Requirements </w:t>
      </w:r>
    </w:p>
    <w:p w14:paraId="22D065CE" w14:textId="5509E60F"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Tasks </w:t>
      </w:r>
    </w:p>
    <w:p w14:paraId="77CBAFAD" w14:textId="22E146C0" w:rsidR="00753FF1" w:rsidRPr="00753FF1" w:rsidRDefault="00C20CD6"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Data analysis</w:t>
      </w:r>
    </w:p>
    <w:p w14:paraId="2D62F2EF" w14:textId="5988B626" w:rsidR="00753FF1" w:rsidRPr="00753FF1" w:rsidRDefault="00C20CD6"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Algorithms Used</w:t>
      </w:r>
    </w:p>
    <w:p w14:paraId="216078D2" w14:textId="46CDCE7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Challenges</w:t>
      </w:r>
    </w:p>
    <w:p w14:paraId="70DAEA72" w14:textId="31A1C09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Mitigation Actions </w:t>
      </w:r>
    </w:p>
    <w:p w14:paraId="2565CB6E" w14:textId="3FA44186" w:rsidR="00753FF1" w:rsidRP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Next step</w:t>
      </w:r>
    </w:p>
    <w:p w14:paraId="2ACF1823" w14:textId="3F93BA57" w:rsidR="00753FF1" w:rsidRDefault="00753FF1" w:rsidP="00753FF1">
      <w:pPr>
        <w:pStyle w:val="ListParagraph"/>
        <w:bidi w:val="0"/>
        <w:ind w:left="379" w:right="-86"/>
        <w:rPr>
          <w:rFonts w:ascii="Sakkal Majalla" w:hAnsi="Sakkal Majalla" w:cs="Sakkal Majalla"/>
          <w:b/>
          <w:bCs/>
          <w:noProof/>
          <w:sz w:val="28"/>
          <w:szCs w:val="28"/>
        </w:rPr>
      </w:pPr>
    </w:p>
    <w:p w14:paraId="1811DBB9" w14:textId="00270354" w:rsidR="00753FF1" w:rsidRDefault="00753FF1" w:rsidP="00753FF1">
      <w:pPr>
        <w:pStyle w:val="ListParagraph"/>
        <w:bidi w:val="0"/>
        <w:ind w:left="379" w:right="-86"/>
        <w:rPr>
          <w:rFonts w:ascii="Sakkal Majalla" w:hAnsi="Sakkal Majalla" w:cs="Sakkal Majalla"/>
          <w:b/>
          <w:bCs/>
          <w:noProof/>
          <w:sz w:val="28"/>
          <w:szCs w:val="28"/>
        </w:rPr>
      </w:pPr>
    </w:p>
    <w:p w14:paraId="73B76D0D" w14:textId="1B7295DD" w:rsidR="00753FF1" w:rsidRDefault="00CE4EDA" w:rsidP="00753FF1">
      <w:pPr>
        <w:pStyle w:val="ListParagraph"/>
        <w:bidi w:val="0"/>
        <w:ind w:left="379" w:right="-86"/>
        <w:rPr>
          <w:rFonts w:ascii="Sakkal Majalla" w:hAnsi="Sakkal Majalla" w:cs="Sakkal Majalla"/>
          <w:b/>
          <w:bCs/>
          <w:noProof/>
          <w:sz w:val="28"/>
          <w:szCs w:val="28"/>
        </w:rPr>
      </w:pPr>
      <w:r w:rsidRPr="00CE4EDA">
        <w:rPr>
          <w:rFonts w:ascii="Sakkal Majalla" w:hAnsi="Sakkal Majalla" w:cs="Sakkal Majalla"/>
          <w:b/>
          <w:bCs/>
          <w:noProof/>
          <w:sz w:val="28"/>
          <w:szCs w:val="28"/>
        </w:rPr>
        <mc:AlternateContent>
          <mc:Choice Requires="wps">
            <w:drawing>
              <wp:anchor distT="45720" distB="45720" distL="114300" distR="114300" simplePos="0" relativeHeight="251663360" behindDoc="0" locked="0" layoutInCell="1" allowOverlap="1" wp14:anchorId="42C323EA" wp14:editId="4A80BA75">
                <wp:simplePos x="0" y="0"/>
                <wp:positionH relativeFrom="column">
                  <wp:posOffset>1911985</wp:posOffset>
                </wp:positionH>
                <wp:positionV relativeFrom="paragraph">
                  <wp:posOffset>25400</wp:posOffset>
                </wp:positionV>
                <wp:extent cx="3333750" cy="758825"/>
                <wp:effectExtent l="0" t="0" r="1905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758825"/>
                        </a:xfrm>
                        <a:prstGeom prst="rect">
                          <a:avLst/>
                        </a:prstGeom>
                        <a:solidFill>
                          <a:srgbClr val="FFFFFF"/>
                        </a:solidFill>
                        <a:ln w="9525">
                          <a:solidFill>
                            <a:srgbClr val="000000"/>
                          </a:solidFill>
                          <a:miter lim="800000"/>
                          <a:headEnd/>
                          <a:tailEnd/>
                        </a:ln>
                      </wps:spPr>
                      <wps:txb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323EA" id="_x0000_s1028" type="#_x0000_t202" style="position:absolute;left:0;text-align:left;margin-left:150.55pt;margin-top:2pt;width:262.5pt;height:5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">
                <v:textbo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v:textbox>
                <w10:wrap type="square"/>
              </v:shape>
            </w:pict>
          </mc:Fallback>
        </mc:AlternateContent>
      </w:r>
    </w:p>
    <w:p w14:paraId="4135E129" w14:textId="4B0BC83F" w:rsidR="00753FF1" w:rsidRDefault="00753FF1" w:rsidP="00753FF1">
      <w:pPr>
        <w:pStyle w:val="ListParagraph"/>
        <w:bidi w:val="0"/>
        <w:ind w:left="379" w:right="-86"/>
        <w:rPr>
          <w:rFonts w:ascii="Sakkal Majalla" w:hAnsi="Sakkal Majalla" w:cs="Sakkal Majalla"/>
          <w:b/>
          <w:bCs/>
          <w:noProof/>
          <w:sz w:val="28"/>
          <w:szCs w:val="28"/>
        </w:rPr>
      </w:pPr>
    </w:p>
    <w:p w14:paraId="1E0DF760" w14:textId="77777777" w:rsidR="00753FF1" w:rsidRDefault="00753FF1" w:rsidP="00753FF1">
      <w:pPr>
        <w:pStyle w:val="ListParagraph"/>
        <w:bidi w:val="0"/>
        <w:ind w:left="379" w:right="-86"/>
        <w:rPr>
          <w:rFonts w:ascii="Sakkal Majalla" w:hAnsi="Sakkal Majalla" w:cs="Sakkal Majalla"/>
          <w:b/>
          <w:bCs/>
          <w:noProof/>
          <w:sz w:val="28"/>
          <w:szCs w:val="28"/>
        </w:rPr>
      </w:pPr>
    </w:p>
    <w:p w14:paraId="5D337C28" w14:textId="1B2EFC6D" w:rsidR="00F20D53" w:rsidRDefault="00F20D53" w:rsidP="00F20D53">
      <w:pPr>
        <w:pStyle w:val="ListParagraph"/>
        <w:bidi w:val="0"/>
        <w:ind w:left="379" w:right="-86"/>
        <w:rPr>
          <w:rFonts w:ascii="Sakkal Majalla" w:hAnsi="Sakkal Majalla" w:cs="Sakkal Majalla"/>
          <w:b/>
          <w:bCs/>
          <w:noProof/>
          <w:sz w:val="28"/>
          <w:szCs w:val="28"/>
        </w:rPr>
      </w:pPr>
    </w:p>
    <w:p w14:paraId="749698AB" w14:textId="4C03906F" w:rsidR="00F20D53" w:rsidRDefault="00F20D53" w:rsidP="00F20D53">
      <w:pPr>
        <w:pStyle w:val="ListParagraph"/>
        <w:bidi w:val="0"/>
        <w:ind w:left="379" w:right="-86"/>
        <w:rPr>
          <w:rFonts w:ascii="Sakkal Majalla" w:hAnsi="Sakkal Majalla" w:cs="Sakkal Majalla"/>
          <w:b/>
          <w:bCs/>
          <w:noProof/>
          <w:sz w:val="28"/>
          <w:szCs w:val="28"/>
        </w:rPr>
      </w:pPr>
    </w:p>
    <w:p w14:paraId="3FC8E244" w14:textId="189D32C8" w:rsidR="00E71585" w:rsidRDefault="00E71585" w:rsidP="00E71585">
      <w:pPr>
        <w:pStyle w:val="ListParagraph"/>
        <w:bidi w:val="0"/>
        <w:ind w:left="379" w:right="-86"/>
        <w:rPr>
          <w:rFonts w:ascii="Sakkal Majalla" w:hAnsi="Sakkal Majalla" w:cs="Sakkal Majalla"/>
          <w:b/>
          <w:bCs/>
          <w:noProof/>
          <w:sz w:val="28"/>
          <w:szCs w:val="28"/>
        </w:rPr>
      </w:pPr>
    </w:p>
    <w:p w14:paraId="61B1E198" w14:textId="0028743E" w:rsidR="00E71585" w:rsidRDefault="00E71585" w:rsidP="00E71585">
      <w:pPr>
        <w:pStyle w:val="ListParagraph"/>
        <w:bidi w:val="0"/>
        <w:ind w:left="379" w:right="-86"/>
        <w:rPr>
          <w:rFonts w:ascii="Sakkal Majalla" w:hAnsi="Sakkal Majalla" w:cs="Sakkal Majalla"/>
          <w:b/>
          <w:bCs/>
          <w:noProof/>
          <w:sz w:val="28"/>
          <w:szCs w:val="28"/>
        </w:rPr>
      </w:pPr>
    </w:p>
    <w:p w14:paraId="2B0010D8" w14:textId="3C92E94A" w:rsidR="00E71585" w:rsidRDefault="00E71585" w:rsidP="00E71585">
      <w:pPr>
        <w:pStyle w:val="ListParagraph"/>
        <w:bidi w:val="0"/>
        <w:ind w:left="379" w:right="-86"/>
        <w:rPr>
          <w:rFonts w:ascii="Sakkal Majalla" w:hAnsi="Sakkal Majalla" w:cs="Sakkal Majalla"/>
          <w:b/>
          <w:bCs/>
          <w:noProof/>
          <w:sz w:val="28"/>
          <w:szCs w:val="28"/>
        </w:rPr>
      </w:pPr>
    </w:p>
    <w:p w14:paraId="6B0C944C" w14:textId="5CA20E56" w:rsidR="00E71585" w:rsidRDefault="00E71585" w:rsidP="00E71585">
      <w:pPr>
        <w:pStyle w:val="ListParagraph"/>
        <w:bidi w:val="0"/>
        <w:ind w:left="379" w:right="-86"/>
        <w:rPr>
          <w:rFonts w:ascii="Sakkal Majalla" w:hAnsi="Sakkal Majalla" w:cs="Sakkal Majalla"/>
          <w:b/>
          <w:bCs/>
          <w:noProof/>
          <w:sz w:val="28"/>
          <w:szCs w:val="28"/>
        </w:rPr>
      </w:pPr>
    </w:p>
    <w:p w14:paraId="500CD448" w14:textId="17389C3C" w:rsidR="00E71585" w:rsidRDefault="00E71585" w:rsidP="00E71585">
      <w:pPr>
        <w:pStyle w:val="ListParagraph"/>
        <w:bidi w:val="0"/>
        <w:ind w:left="379" w:right="-86"/>
        <w:rPr>
          <w:rFonts w:ascii="Sakkal Majalla" w:hAnsi="Sakkal Majalla" w:cs="Sakkal Majalla"/>
          <w:b/>
          <w:bCs/>
          <w:noProof/>
          <w:sz w:val="28"/>
          <w:szCs w:val="28"/>
        </w:rPr>
      </w:pPr>
    </w:p>
    <w:p w14:paraId="71CE679C" w14:textId="1669C642" w:rsidR="00E71585" w:rsidRDefault="00E71585" w:rsidP="00E71585">
      <w:pPr>
        <w:pStyle w:val="ListParagraph"/>
        <w:bidi w:val="0"/>
        <w:ind w:left="379" w:right="-86"/>
        <w:rPr>
          <w:rFonts w:ascii="Sakkal Majalla" w:hAnsi="Sakkal Majalla" w:cs="Sakkal Majalla"/>
          <w:b/>
          <w:bCs/>
          <w:noProof/>
          <w:sz w:val="28"/>
          <w:szCs w:val="28"/>
        </w:rPr>
      </w:pPr>
    </w:p>
    <w:p w14:paraId="72E78BBE" w14:textId="37E8F9F3" w:rsidR="00E71585" w:rsidRDefault="00E71585" w:rsidP="00E71585">
      <w:pPr>
        <w:pStyle w:val="ListParagraph"/>
        <w:bidi w:val="0"/>
        <w:ind w:left="379" w:right="-86"/>
        <w:rPr>
          <w:rFonts w:ascii="Sakkal Majalla" w:hAnsi="Sakkal Majalla" w:cs="Sakkal Majalla"/>
          <w:b/>
          <w:bCs/>
          <w:noProof/>
          <w:sz w:val="28"/>
          <w:szCs w:val="28"/>
        </w:rPr>
      </w:pPr>
    </w:p>
    <w:p w14:paraId="7FC9B7EA" w14:textId="78A187A3" w:rsidR="00E71585" w:rsidRDefault="00E71585" w:rsidP="00E71585">
      <w:pPr>
        <w:pStyle w:val="ListParagraph"/>
        <w:bidi w:val="0"/>
        <w:ind w:left="379" w:right="-86"/>
        <w:rPr>
          <w:rFonts w:ascii="Sakkal Majalla" w:hAnsi="Sakkal Majalla" w:cs="Sakkal Majalla"/>
          <w:b/>
          <w:bCs/>
          <w:noProof/>
          <w:sz w:val="28"/>
          <w:szCs w:val="28"/>
        </w:rPr>
      </w:pPr>
    </w:p>
    <w:p w14:paraId="67DD6D53" w14:textId="34B805C2" w:rsidR="00E71585" w:rsidRDefault="00E71585" w:rsidP="00E71585">
      <w:pPr>
        <w:pStyle w:val="ListParagraph"/>
        <w:bidi w:val="0"/>
        <w:ind w:left="379" w:right="-86"/>
        <w:rPr>
          <w:rFonts w:ascii="Sakkal Majalla" w:hAnsi="Sakkal Majalla" w:cs="Sakkal Majalla"/>
          <w:b/>
          <w:bCs/>
          <w:noProof/>
          <w:sz w:val="28"/>
          <w:szCs w:val="28"/>
        </w:rPr>
      </w:pPr>
    </w:p>
    <w:p w14:paraId="12C1BFF1" w14:textId="2DED3993" w:rsidR="00E71585" w:rsidRDefault="00E71585" w:rsidP="00E71585">
      <w:pPr>
        <w:pStyle w:val="ListParagraph"/>
        <w:bidi w:val="0"/>
        <w:ind w:left="379" w:right="-86"/>
        <w:rPr>
          <w:rFonts w:ascii="Sakkal Majalla" w:hAnsi="Sakkal Majalla" w:cs="Sakkal Majalla"/>
          <w:b/>
          <w:bCs/>
          <w:noProof/>
          <w:sz w:val="28"/>
          <w:szCs w:val="28"/>
        </w:rPr>
      </w:pPr>
    </w:p>
    <w:p w14:paraId="00C678A6" w14:textId="590F2D47" w:rsidR="00E71585" w:rsidRDefault="00E71585" w:rsidP="00E71585">
      <w:pPr>
        <w:pStyle w:val="ListParagraph"/>
        <w:bidi w:val="0"/>
        <w:ind w:left="379" w:right="-86"/>
        <w:rPr>
          <w:rFonts w:ascii="Sakkal Majalla" w:hAnsi="Sakkal Majalla" w:cs="Sakkal Majalla"/>
          <w:b/>
          <w:bCs/>
          <w:noProof/>
          <w:sz w:val="28"/>
          <w:szCs w:val="28"/>
        </w:rPr>
      </w:pPr>
    </w:p>
    <w:p w14:paraId="3648E6BE" w14:textId="25C8E62F" w:rsidR="00E71585" w:rsidRDefault="00E71585" w:rsidP="00E71585">
      <w:pPr>
        <w:pStyle w:val="ListParagraph"/>
        <w:bidi w:val="0"/>
        <w:ind w:left="379" w:right="-86"/>
        <w:rPr>
          <w:rFonts w:ascii="Sakkal Majalla" w:hAnsi="Sakkal Majalla" w:cs="Sakkal Majalla"/>
          <w:b/>
          <w:bCs/>
          <w:noProof/>
          <w:sz w:val="28"/>
          <w:szCs w:val="28"/>
        </w:rPr>
      </w:pPr>
    </w:p>
    <w:p w14:paraId="273366C7" w14:textId="5C9A9E79" w:rsidR="00E71585"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1</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Abstract</w:t>
      </w:r>
    </w:p>
    <w:p w14:paraId="413C58E8" w14:textId="79852679"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Project idea i</w:t>
      </w:r>
      <w:r w:rsidR="000F4946">
        <w:rPr>
          <w:rFonts w:ascii="Sakkal Majalla" w:hAnsi="Sakkal Majalla" w:cs="Sakkal Majalla"/>
          <w:noProof/>
          <w:sz w:val="28"/>
          <w:szCs w:val="28"/>
        </w:rPr>
        <w:t>s</w:t>
      </w:r>
      <w:r>
        <w:rPr>
          <w:rFonts w:ascii="Sakkal Majalla" w:hAnsi="Sakkal Majalla" w:cs="Sakkal Majalla"/>
          <w:noProof/>
          <w:sz w:val="28"/>
          <w:szCs w:val="28"/>
        </w:rPr>
        <w:t xml:space="preserve"> detect of telemetary data tha come from satellites with using of machine learning algorithms,</w:t>
      </w:r>
    </w:p>
    <w:p w14:paraId="03141012" w14:textId="34434622"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First Thing telemetry data is set of measurment and reading of embedded device Across time interval so we depends on Time Series analysis in this project ,we use </w:t>
      </w:r>
      <w:r w:rsidR="002D66CB">
        <w:rPr>
          <w:rFonts w:ascii="Sakkal Majalla" w:hAnsi="Sakkal Majalla" w:cs="Sakkal Majalla"/>
          <w:noProof/>
          <w:sz w:val="28"/>
          <w:szCs w:val="28"/>
        </w:rPr>
        <w:t xml:space="preserve">two </w:t>
      </w:r>
      <w:r>
        <w:rPr>
          <w:rFonts w:ascii="Sakkal Majalla" w:hAnsi="Sakkal Majalla" w:cs="Sakkal Majalla"/>
          <w:noProof/>
          <w:sz w:val="28"/>
          <w:szCs w:val="28"/>
        </w:rPr>
        <w:t>dataset consist of Date and Temprature records ,after preprocessing dataset we use time series and machine learning algorithm to detect future temp</w:t>
      </w:r>
    </w:p>
    <w:p w14:paraId="0BBB31ED" w14:textId="77777777" w:rsidR="00C20CD6" w:rsidRDefault="00C20CD6" w:rsidP="00C20CD6">
      <w:pPr>
        <w:pStyle w:val="ListParagraph"/>
        <w:bidi w:val="0"/>
        <w:ind w:left="379" w:right="-86"/>
        <w:rPr>
          <w:rFonts w:ascii="Sakkal Majalla" w:hAnsi="Sakkal Majalla" w:cs="Sakkal Majalla"/>
          <w:noProof/>
          <w:sz w:val="28"/>
          <w:szCs w:val="28"/>
        </w:rPr>
      </w:pPr>
    </w:p>
    <w:p w14:paraId="266968F0" w14:textId="04C9F986" w:rsidR="00C20CD6"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2</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 xml:space="preserve">- </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Project overview</w:t>
      </w:r>
    </w:p>
    <w:p w14:paraId="7A0A7C12" w14:textId="62025C28" w:rsidR="00C20CD6" w:rsidRDefault="00C20CD6" w:rsidP="00C20CD6">
      <w:pPr>
        <w:pStyle w:val="ListParagraph"/>
        <w:bidi w:val="0"/>
        <w:ind w:left="360" w:right="-86"/>
        <w:rPr>
          <w:rFonts w:ascii="Sakkal Majalla" w:hAnsi="Sakkal Majalla" w:cs="Sakkal Majalla"/>
          <w:noProof/>
          <w:sz w:val="28"/>
          <w:szCs w:val="28"/>
          <w:rtl/>
          <w:lang w:bidi="ar-EG"/>
        </w:rPr>
      </w:pPr>
      <w:r>
        <w:rPr>
          <w:rFonts w:ascii="Sakkal Majalla" w:hAnsi="Sakkal Majalla" w:cs="Sakkal Majalla"/>
          <w:noProof/>
          <w:sz w:val="28"/>
          <w:szCs w:val="28"/>
        </w:rPr>
        <w:tab/>
      </w:r>
      <w:r w:rsidR="00AC089E">
        <w:rPr>
          <w:rFonts w:ascii="Sakkal Majalla" w:hAnsi="Sakkal Majalla" w:cs="Sakkal Majalla"/>
          <w:noProof/>
          <w:sz w:val="28"/>
          <w:szCs w:val="28"/>
        </w:rPr>
        <w:t>This project aims to detect telemetry data that will come from satellites through varoius machine learning techniques and determine best algorithm accourding to mean squre error</w:t>
      </w:r>
    </w:p>
    <w:p w14:paraId="0F965814" w14:textId="3B3A2EC9" w:rsidR="00AC089E" w:rsidRDefault="00AC089E" w:rsidP="00AC089E">
      <w:pPr>
        <w:pStyle w:val="ListParagraph"/>
        <w:bidi w:val="0"/>
        <w:ind w:left="360" w:right="-86"/>
        <w:rPr>
          <w:rFonts w:ascii="Sakkal Majalla" w:hAnsi="Sakkal Majalla" w:cs="Sakkal Majalla"/>
          <w:noProof/>
          <w:sz w:val="28"/>
          <w:szCs w:val="28"/>
        </w:rPr>
      </w:pPr>
      <w:r>
        <w:rPr>
          <w:rFonts w:ascii="Sakkal Majalla" w:hAnsi="Sakkal Majalla" w:cs="Sakkal Majalla"/>
          <w:noProof/>
          <w:sz w:val="28"/>
          <w:szCs w:val="28"/>
        </w:rPr>
        <w:t xml:space="preserve">  </w:t>
      </w:r>
    </w:p>
    <w:p w14:paraId="42219B4D" w14:textId="16891014" w:rsidR="00AC089E" w:rsidRDefault="00AC089E" w:rsidP="00AC089E">
      <w:pPr>
        <w:pStyle w:val="ListParagraph"/>
        <w:bidi w:val="0"/>
        <w:ind w:left="360" w:right="-86"/>
        <w:rPr>
          <w:rFonts w:ascii="Sakkal Majalla" w:hAnsi="Sakkal Majalla" w:cs="Sakkal Majalla"/>
          <w:b/>
          <w:bCs/>
          <w:noProof/>
          <w:sz w:val="28"/>
          <w:szCs w:val="28"/>
          <w:u w:val="single"/>
        </w:rPr>
      </w:pPr>
      <w:r w:rsidRPr="00AC089E">
        <w:rPr>
          <w:rFonts w:ascii="Sakkal Majalla" w:hAnsi="Sakkal Majalla" w:cs="Sakkal Majalla"/>
          <w:b/>
          <w:bCs/>
          <w:noProof/>
          <w:sz w:val="28"/>
          <w:szCs w:val="28"/>
          <w:u w:val="single"/>
        </w:rPr>
        <w:t>3-Work Requirments</w:t>
      </w:r>
    </w:p>
    <w:p w14:paraId="233A9088" w14:textId="6BFD3F84" w:rsidR="002D66CB" w:rsidRPr="002D66CB" w:rsidRDefault="002D66CB" w:rsidP="002D66CB">
      <w:pPr>
        <w:pStyle w:val="ListParagraph"/>
        <w:bidi w:val="0"/>
        <w:ind w:left="360" w:right="-86" w:firstLine="360"/>
        <w:rPr>
          <w:rFonts w:ascii="Sakkal Majalla" w:hAnsi="Sakkal Majalla" w:cs="Sakkal Majalla"/>
          <w:noProof/>
          <w:sz w:val="28"/>
          <w:szCs w:val="28"/>
        </w:rPr>
      </w:pPr>
      <w:r w:rsidRPr="002D66CB">
        <w:rPr>
          <w:rFonts w:ascii="Sakkal Majalla" w:hAnsi="Sakkal Majalla" w:cs="Sakkal Majalla"/>
          <w:noProof/>
          <w:sz w:val="28"/>
          <w:szCs w:val="28"/>
        </w:rPr>
        <w:t>For our work, our implementation language is Python 3 in addition to several python and Anaconda libraries including Pandas library for data manipulation and processing, NumPy for array manipulation, Matplotlib for Data Visualization, Scikit-learn to calculate mean average error and mean square error between predicted and actual values of the validation subset of data and statsmodels library to use ARIMA model. Our work is done under Conda environment.</w:t>
      </w:r>
    </w:p>
    <w:p w14:paraId="72196BFA" w14:textId="76D9F1BB" w:rsidR="002D66CB" w:rsidRPr="00A279F8" w:rsidRDefault="002D66CB"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-Task</w:t>
      </w:r>
    </w:p>
    <w:p w14:paraId="6FE8CE2A" w14:textId="54D6FC91"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 xml:space="preserve">1-Data analysis </w:t>
      </w:r>
    </w:p>
    <w:p w14:paraId="56A43651" w14:textId="39CDA434"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2-Data Preprocessing</w:t>
      </w:r>
    </w:p>
    <w:p w14:paraId="21213D4D" w14:textId="461A7141"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3-Select Algorithms suitable for data</w:t>
      </w:r>
    </w:p>
    <w:p w14:paraId="7F77AB44" w14:textId="6386608E"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4-Predict data</w:t>
      </w:r>
    </w:p>
    <w:p w14:paraId="3533205F" w14:textId="4A2ED194"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Pr>
          <w:rFonts w:ascii="Sakkal Majalla" w:hAnsi="Sakkal Majalla" w:cs="Sakkal Majalla"/>
          <w:noProof/>
          <w:sz w:val="28"/>
          <w:szCs w:val="28"/>
        </w:rPr>
        <w:tab/>
        <w:t>5-Compare between algorithms through mean square error</w:t>
      </w:r>
    </w:p>
    <w:p w14:paraId="012AE5EC" w14:textId="77777777" w:rsidR="002D66CB" w:rsidRPr="00C20CD6" w:rsidRDefault="002D66CB" w:rsidP="002D66CB">
      <w:pPr>
        <w:pStyle w:val="ListParagraph"/>
        <w:bidi w:val="0"/>
        <w:ind w:left="379" w:right="-86"/>
        <w:rPr>
          <w:rFonts w:ascii="Sakkal Majalla" w:hAnsi="Sakkal Majalla" w:cs="Sakkal Majalla"/>
          <w:noProof/>
          <w:sz w:val="28"/>
          <w:szCs w:val="28"/>
        </w:rPr>
      </w:pPr>
    </w:p>
    <w:p w14:paraId="1F178651" w14:textId="64888965" w:rsidR="00E71585" w:rsidRDefault="00E71585" w:rsidP="00E71585">
      <w:pPr>
        <w:pStyle w:val="ListParagraph"/>
        <w:bidi w:val="0"/>
        <w:ind w:left="379" w:right="-86"/>
        <w:rPr>
          <w:rFonts w:ascii="Sakkal Majalla" w:hAnsi="Sakkal Majalla" w:cs="Sakkal Majalla"/>
          <w:b/>
          <w:bCs/>
          <w:noProof/>
          <w:sz w:val="28"/>
          <w:szCs w:val="28"/>
        </w:rPr>
      </w:pPr>
    </w:p>
    <w:p w14:paraId="650BDBD4" w14:textId="12FD42B0" w:rsidR="00E71585" w:rsidRDefault="00E71585" w:rsidP="00E71585">
      <w:pPr>
        <w:pStyle w:val="ListParagraph"/>
        <w:bidi w:val="0"/>
        <w:ind w:left="379" w:right="-86"/>
        <w:rPr>
          <w:rFonts w:ascii="Sakkal Majalla" w:hAnsi="Sakkal Majalla" w:cs="Sakkal Majalla"/>
          <w:b/>
          <w:bCs/>
          <w:noProof/>
          <w:sz w:val="28"/>
          <w:szCs w:val="28"/>
        </w:rPr>
      </w:pPr>
    </w:p>
    <w:p w14:paraId="0D614DFF" w14:textId="68F9EEF3" w:rsidR="00E71585" w:rsidRDefault="00E71585" w:rsidP="00E71585">
      <w:pPr>
        <w:pStyle w:val="ListParagraph"/>
        <w:bidi w:val="0"/>
        <w:ind w:left="379" w:right="-86"/>
        <w:rPr>
          <w:rFonts w:ascii="Sakkal Majalla" w:hAnsi="Sakkal Majalla" w:cs="Sakkal Majalla"/>
          <w:b/>
          <w:bCs/>
          <w:noProof/>
          <w:sz w:val="28"/>
          <w:szCs w:val="28"/>
        </w:rPr>
      </w:pPr>
    </w:p>
    <w:p w14:paraId="5750CCC6" w14:textId="3A7B865C" w:rsidR="00E71585" w:rsidRPr="00A279F8" w:rsidRDefault="002D66CB"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5</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Data analysis</w:t>
      </w:r>
    </w:p>
    <w:p w14:paraId="76265DB6" w14:textId="1F7D44A2"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 </w:t>
      </w:r>
      <w:r>
        <w:rPr>
          <w:rFonts w:ascii="Sakkal Majalla" w:hAnsi="Sakkal Majalla" w:cs="Sakkal Majalla"/>
          <w:noProof/>
          <w:sz w:val="28"/>
          <w:szCs w:val="28"/>
        </w:rPr>
        <w:tab/>
      </w:r>
      <w:r w:rsidR="003C057C">
        <w:rPr>
          <w:rFonts w:ascii="Sakkal Majalla" w:hAnsi="Sakkal Majalla" w:cs="Sakkal Majalla"/>
          <w:noProof/>
          <w:sz w:val="28"/>
          <w:szCs w:val="28"/>
        </w:rPr>
        <w:t>First we load dataset 1 and 2 and try to figure them out, by see column , datatypes…etc</w:t>
      </w:r>
    </w:p>
    <w:p w14:paraId="23BECF26" w14:textId="2F30409A" w:rsidR="003C057C" w:rsidRDefault="003C057C" w:rsidP="003C057C">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Then we found in </w:t>
      </w:r>
      <w:r w:rsidRPr="00322646">
        <w:rPr>
          <w:rFonts w:ascii="Sakkal Majalla" w:hAnsi="Sakkal Majalla" w:cs="Sakkal Majalla"/>
          <w:b/>
          <w:bCs/>
          <w:noProof/>
          <w:sz w:val="28"/>
          <w:szCs w:val="28"/>
          <w:u w:val="single"/>
        </w:rPr>
        <w:t xml:space="preserve">dataset 1 </w:t>
      </w:r>
      <w:r w:rsidRPr="00322646">
        <w:rPr>
          <w:rFonts w:ascii="Sakkal Majalla" w:hAnsi="Sakkal Majalla" w:cs="Sakkal Majalla"/>
          <w:b/>
          <w:bCs/>
          <w:noProof/>
          <w:sz w:val="28"/>
          <w:szCs w:val="28"/>
        </w:rPr>
        <w:t>it</w:t>
      </w:r>
      <w:r>
        <w:rPr>
          <w:rFonts w:ascii="Sakkal Majalla" w:hAnsi="Sakkal Majalla" w:cs="Sakkal Majalla"/>
          <w:noProof/>
          <w:sz w:val="28"/>
          <w:szCs w:val="28"/>
        </w:rPr>
        <w:t xml:space="preserve"> consists of one column </w:t>
      </w:r>
      <w:r w:rsidRPr="003C057C">
        <w:rPr>
          <w:rFonts w:ascii="Sakkal Majalla" w:hAnsi="Sakkal Majalla" w:cs="Sakkal Majalla"/>
          <w:noProof/>
          <w:sz w:val="28"/>
          <w:szCs w:val="28"/>
        </w:rPr>
        <w:t>"Date","Temp"</w:t>
      </w:r>
      <w:r>
        <w:rPr>
          <w:rFonts w:ascii="Sakkal Majalla" w:hAnsi="Sakkal Majalla" w:cs="Sakkal Majalla"/>
          <w:noProof/>
          <w:sz w:val="28"/>
          <w:szCs w:val="28"/>
        </w:rPr>
        <w:t xml:space="preserve"> and we try to seprate them into two columns ‘Date’ , ‘temp’</w:t>
      </w:r>
      <w:r w:rsidR="00D5670E">
        <w:rPr>
          <w:rFonts w:ascii="Sakkal Majalla" w:hAnsi="Sakkal Majalla" w:cs="Sakkal Majalla"/>
          <w:noProof/>
          <w:sz w:val="28"/>
          <w:szCs w:val="28"/>
        </w:rPr>
        <w:t xml:space="preserve"> then convert temp column data type from string to float but we face an error:</w:t>
      </w:r>
    </w:p>
    <w:p w14:paraId="692B1009" w14:textId="6761D347"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4384" behindDoc="0" locked="0" layoutInCell="1" allowOverlap="1" wp14:anchorId="1EE9EF3C" wp14:editId="1A64471F">
                <wp:simplePos x="0" y="0"/>
                <wp:positionH relativeFrom="column">
                  <wp:posOffset>633730</wp:posOffset>
                </wp:positionH>
                <wp:positionV relativeFrom="paragraph">
                  <wp:posOffset>16510</wp:posOffset>
                </wp:positionV>
                <wp:extent cx="5052060" cy="3962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505206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20821" cy="4404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EF3C" id="Rectangle 13" o:spid="_x0000_s1029" style="position:absolute;left:0;text-align:left;margin-left:49.9pt;margin-top:1.3pt;width:397.8pt;height:3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" fillcolor="#4f81bd [3204]" strokecolor="#243f60 [1604]" strokeweight="2pt">
                <v:textbo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20821" cy="440453"/>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w:t>Error:</w:t>
      </w:r>
    </w:p>
    <w:p w14:paraId="2EF32ADA" w14:textId="457FF2C7" w:rsidR="00D5670E" w:rsidRDefault="00D5670E" w:rsidP="00D5670E">
      <w:pPr>
        <w:pStyle w:val="ListParagraph"/>
        <w:bidi w:val="0"/>
        <w:ind w:left="379" w:right="-86"/>
        <w:rPr>
          <w:rFonts w:ascii="Sakkal Majalla" w:hAnsi="Sakkal Majalla" w:cs="Sakkal Majalla"/>
          <w:noProof/>
          <w:sz w:val="28"/>
          <w:szCs w:val="28"/>
        </w:rPr>
      </w:pPr>
    </w:p>
    <w:p w14:paraId="58918D84" w14:textId="5EA0256C" w:rsidR="00D5670E" w:rsidRDefault="00322646"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5408" behindDoc="0" locked="0" layoutInCell="1" allowOverlap="1" wp14:anchorId="7263FEFF" wp14:editId="62AF13F4">
                <wp:simplePos x="0" y="0"/>
                <wp:positionH relativeFrom="column">
                  <wp:posOffset>3483610</wp:posOffset>
                </wp:positionH>
                <wp:positionV relativeFrom="paragraph">
                  <wp:posOffset>252730</wp:posOffset>
                </wp:positionV>
                <wp:extent cx="2453640" cy="1424940"/>
                <wp:effectExtent l="0" t="0" r="22860" b="22860"/>
                <wp:wrapNone/>
                <wp:docPr id="15" name="Rectangle 15"/>
                <wp:cNvGraphicFramePr/>
                <a:graphic xmlns:a="http://schemas.openxmlformats.org/drawingml/2006/main">
                  <a:graphicData uri="http://schemas.microsoft.com/office/word/2010/wordprocessingShape">
                    <wps:wsp>
                      <wps:cNvSpPr/>
                      <wps:spPr>
                        <a:xfrm>
                          <a:off x="0" y="0"/>
                          <a:ext cx="245364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2"/>
                                          <a:stretch>
                                            <a:fillRect/>
                                          </a:stretch>
                                        </pic:blipFill>
                                        <pic:spPr>
                                          <a:xfrm>
                                            <a:off x="0" y="0"/>
                                            <a:ext cx="2286000" cy="1003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3FEFF" id="Rectangle 15" o:spid="_x0000_s1030" style="position:absolute;left:0;text-align:left;margin-left:274.3pt;margin-top:19.9pt;width:193.2pt;height:11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" fillcolor="#4f81bd [3204]" strokecolor="#243f60 [1604]" strokeweight="2pt">
                <v:textbo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3"/>
                                    <a:stretch>
                                      <a:fillRect/>
                                    </a:stretch>
                                  </pic:blipFill>
                                  <pic:spPr>
                                    <a:xfrm>
                                      <a:off x="0" y="0"/>
                                      <a:ext cx="2286000" cy="1003300"/>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So we try to print the position 1859 and we found that data and temp are swapped with each other then ww fixed the error and covert temp data type to float</w:t>
      </w:r>
    </w:p>
    <w:p w14:paraId="3FD1E91D" w14:textId="7D19B776" w:rsidR="00D5670E" w:rsidRDefault="00D5670E" w:rsidP="00D5670E">
      <w:pPr>
        <w:pStyle w:val="ListParagraph"/>
        <w:bidi w:val="0"/>
        <w:ind w:left="379" w:right="-86"/>
        <w:rPr>
          <w:rFonts w:ascii="Sakkal Majalla" w:hAnsi="Sakkal Majalla" w:cs="Sakkal Majalla"/>
          <w:noProof/>
          <w:sz w:val="28"/>
          <w:szCs w:val="28"/>
        </w:rPr>
      </w:pPr>
    </w:p>
    <w:p w14:paraId="6A9B2409" w14:textId="6F53F14F"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Regarder to colum date we try to convert its data type</w:t>
      </w:r>
    </w:p>
    <w:p w14:paraId="6D31033A" w14:textId="78CFFE60"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datetim data type so first we split date to Days ,</w:t>
      </w:r>
    </w:p>
    <w:p w14:paraId="3F959A6E" w14:textId="106EE863"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 Months and years and check if there is error in Month</w:t>
      </w:r>
    </w:p>
    <w:p w14:paraId="09D5D890" w14:textId="36B8D5E3" w:rsid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6432" behindDoc="0" locked="0" layoutInCell="1" allowOverlap="1" wp14:anchorId="7402DAFD" wp14:editId="25757B67">
                <wp:simplePos x="0" y="0"/>
                <wp:positionH relativeFrom="column">
                  <wp:posOffset>3323590</wp:posOffset>
                </wp:positionH>
                <wp:positionV relativeFrom="paragraph">
                  <wp:posOffset>665480</wp:posOffset>
                </wp:positionV>
                <wp:extent cx="2865120" cy="1424940"/>
                <wp:effectExtent l="0" t="0" r="11430" b="22860"/>
                <wp:wrapNone/>
                <wp:docPr id="17" name="Rectangle 17"/>
                <wp:cNvGraphicFramePr/>
                <a:graphic xmlns:a="http://schemas.openxmlformats.org/drawingml/2006/main">
                  <a:graphicData uri="http://schemas.microsoft.com/office/word/2010/wordprocessingShape">
                    <wps:wsp>
                      <wps:cNvSpPr/>
                      <wps:spPr>
                        <a:xfrm>
                          <a:off x="0" y="0"/>
                          <a:ext cx="286512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4"/>
                                          <a:stretch>
                                            <a:fillRect/>
                                          </a:stretch>
                                        </pic:blipFill>
                                        <pic:spPr>
                                          <a:xfrm>
                                            <a:off x="0" y="0"/>
                                            <a:ext cx="2656840" cy="1207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2DAFD" id="Rectangle 17" o:spid="_x0000_s1031" style="position:absolute;left:0;text-align:left;margin-left:261.7pt;margin-top:52.4pt;width:225.6pt;height:11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" fillcolor="#4f81bd [3204]" strokecolor="#243f60 [1604]" strokeweight="2pt">
                <v:textbo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5"/>
                                    <a:stretch>
                                      <a:fillRect/>
                                    </a:stretch>
                                  </pic:blipFill>
                                  <pic:spPr>
                                    <a:xfrm>
                                      <a:off x="0" y="0"/>
                                      <a:ext cx="2656840" cy="1207135"/>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And we found error in</w:t>
      </w:r>
      <w:r>
        <w:rPr>
          <w:rFonts w:ascii="Sakkal Majalla" w:hAnsi="Sakkal Majalla" w:cs="Sakkal Majalla"/>
          <w:noProof/>
          <w:sz w:val="28"/>
          <w:szCs w:val="28"/>
        </w:rPr>
        <w:t xml:space="preserve"> month with index 980 that month has value 33 so we drop this row from data set and we check about days as if days &gt;31 but every thing was fine so we </w:t>
      </w:r>
      <w:r w:rsidRPr="00322646">
        <w:rPr>
          <w:rFonts w:ascii="Sakkal Majalla" w:hAnsi="Sakkal Majalla" w:cs="Sakkal Majalla"/>
          <w:noProof/>
          <w:sz w:val="28"/>
          <w:szCs w:val="28"/>
        </w:rPr>
        <w:t>Concat</w:t>
      </w:r>
      <w:r>
        <w:rPr>
          <w:rFonts w:ascii="Sakkal Majalla" w:hAnsi="Sakkal Majalla" w:cs="Sakkal Majalla"/>
          <w:noProof/>
          <w:sz w:val="28"/>
          <w:szCs w:val="28"/>
        </w:rPr>
        <w:t xml:space="preserve"> day, month and year the genrate date and convert date from string to datetime and the drop </w:t>
      </w:r>
    </w:p>
    <w:p w14:paraId="6BF23184" w14:textId="3A70CEB9" w:rsidR="00322646"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Na and check for Duplicated but every thing was fine</w:t>
      </w:r>
    </w:p>
    <w:p w14:paraId="14B77423" w14:textId="11E7C1FF" w:rsidR="00322646" w:rsidRP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dataset 1 Cleaned and ready for detection step</w:t>
      </w:r>
    </w:p>
    <w:p w14:paraId="58682A0E" w14:textId="77777777" w:rsidR="00B3059B" w:rsidRDefault="00B3059B" w:rsidP="00E7158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in </w:t>
      </w:r>
      <w:r w:rsidRPr="00322646">
        <w:rPr>
          <w:rFonts w:ascii="Sakkal Majalla" w:hAnsi="Sakkal Majalla" w:cs="Sakkal Majalla"/>
          <w:b/>
          <w:bCs/>
          <w:noProof/>
          <w:sz w:val="28"/>
          <w:szCs w:val="28"/>
          <w:u w:val="single"/>
        </w:rPr>
        <w:t xml:space="preserve">dataset </w:t>
      </w:r>
      <w:r>
        <w:rPr>
          <w:rFonts w:ascii="Sakkal Majalla" w:hAnsi="Sakkal Majalla" w:cs="Sakkal Majalla" w:hint="cs"/>
          <w:b/>
          <w:bCs/>
          <w:noProof/>
          <w:sz w:val="28"/>
          <w:szCs w:val="28"/>
          <w:u w:val="single"/>
          <w:rtl/>
        </w:rPr>
        <w:t xml:space="preserve">2 </w:t>
      </w:r>
      <w:r>
        <w:rPr>
          <w:rFonts w:ascii="Sakkal Majalla" w:hAnsi="Sakkal Majalla" w:cs="Sakkal Majalla"/>
          <w:noProof/>
          <w:sz w:val="28"/>
          <w:szCs w:val="28"/>
        </w:rPr>
        <w:t xml:space="preserve"> it consists of one coulmn</w:t>
      </w:r>
    </w:p>
    <w:p w14:paraId="674F07CF" w14:textId="77777777" w:rsid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 </w:t>
      </w:r>
      <w:r w:rsidRPr="00B3059B">
        <w:rPr>
          <w:rFonts w:ascii="Sakkal Majalla" w:hAnsi="Sakkal Majalla" w:cs="Sakkal Majalla"/>
          <w:noProof/>
          <w:sz w:val="28"/>
          <w:szCs w:val="28"/>
        </w:rPr>
        <w:t>"Month","Sunspots"</w:t>
      </w:r>
      <w:r>
        <w:rPr>
          <w:rFonts w:ascii="Sakkal Majalla" w:hAnsi="Sakkal Majalla" w:cs="Sakkal Majalla"/>
          <w:noProof/>
          <w:sz w:val="28"/>
          <w:szCs w:val="28"/>
        </w:rPr>
        <w:t xml:space="preserve"> , as the previous dataset we try </w:t>
      </w:r>
    </w:p>
    <w:p w14:paraId="5A38C6F2" w14:textId="77777777" w:rsid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seprate this column into two column Date and Sunspots</w:t>
      </w:r>
    </w:p>
    <w:p w14:paraId="327DD334" w14:textId="2325D1C7" w:rsidR="00E71585" w:rsidRP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convert data type for Suspots from String to float and for Date w split it to month and year to check date month validation and we found two issue at index 7 where year and month are swapped ,at index 489 invalid month so we fix the first and drop the second then we concate between year and month and convert date from string to Datetime datatype the we drop rows that contain nan value and check for duplicated then the two data set was cleaned and ready .</w:t>
      </w:r>
    </w:p>
    <w:p w14:paraId="1AB27BB6" w14:textId="3C71F5BE" w:rsidR="00E71585" w:rsidRDefault="00E71585" w:rsidP="00E71585">
      <w:pPr>
        <w:pStyle w:val="ListParagraph"/>
        <w:bidi w:val="0"/>
        <w:ind w:left="379" w:right="-86"/>
        <w:rPr>
          <w:rFonts w:ascii="Sakkal Majalla" w:hAnsi="Sakkal Majalla" w:cs="Sakkal Majalla"/>
          <w:b/>
          <w:bCs/>
          <w:noProof/>
          <w:sz w:val="28"/>
          <w:szCs w:val="28"/>
          <w:rtl/>
        </w:rPr>
      </w:pPr>
    </w:p>
    <w:p w14:paraId="7AED3D4E" w14:textId="77777777" w:rsidR="003A3D31" w:rsidRDefault="003A3D31" w:rsidP="003A3D31">
      <w:pPr>
        <w:pStyle w:val="ListParagraph"/>
        <w:bidi w:val="0"/>
        <w:ind w:left="379" w:right="-86"/>
        <w:rPr>
          <w:rFonts w:ascii="Sakkal Majalla" w:hAnsi="Sakkal Majalla" w:cs="Sakkal Majalla"/>
          <w:b/>
          <w:bCs/>
          <w:noProof/>
          <w:sz w:val="28"/>
          <w:szCs w:val="28"/>
        </w:rPr>
      </w:pPr>
    </w:p>
    <w:p w14:paraId="6BE90ED7" w14:textId="0F75B2D6" w:rsidR="00E71585" w:rsidRPr="00A279F8" w:rsidRDefault="00B3059B"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6 - Algorithm Used:</w:t>
      </w:r>
    </w:p>
    <w:p w14:paraId="315A6AA6" w14:textId="5745F9FC" w:rsidR="00B3059B" w:rsidRPr="00A279F8" w:rsidRDefault="00B3059B" w:rsidP="00B3059B">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tab/>
      </w:r>
      <w:r w:rsidRPr="00A279F8">
        <w:rPr>
          <w:rFonts w:ascii="Sakkal Majalla" w:hAnsi="Sakkal Majalla" w:cs="Sakkal Majalla"/>
          <w:b/>
          <w:bCs/>
          <w:noProof/>
          <w:sz w:val="28"/>
          <w:szCs w:val="28"/>
          <w:u w:val="single"/>
        </w:rPr>
        <w:t>1-A</w:t>
      </w:r>
      <w:r w:rsidR="00A279F8">
        <w:rPr>
          <w:rFonts w:ascii="Sakkal Majalla" w:hAnsi="Sakkal Majalla" w:cs="Sakkal Majalla"/>
          <w:b/>
          <w:bCs/>
          <w:noProof/>
          <w:sz w:val="28"/>
          <w:szCs w:val="28"/>
          <w:u w:val="single"/>
        </w:rPr>
        <w:t>RIMA</w:t>
      </w:r>
    </w:p>
    <w:p w14:paraId="4071DF11" w14:textId="77777777" w:rsidR="00117477" w:rsidRPr="00117477" w:rsidRDefault="00A279F8" w:rsidP="00117477">
      <w:pPr>
        <w:pStyle w:val="ListParagraph"/>
        <w:bidi w:val="0"/>
        <w:ind w:left="379" w:right="-86"/>
        <w:rPr>
          <w:rFonts w:ascii="Sakkal Majalla" w:hAnsi="Sakkal Majalla" w:cs="Sakkal Majalla"/>
          <w:b/>
          <w:bCs/>
          <w:sz w:val="28"/>
          <w:szCs w:val="28"/>
          <w:u w:val="single"/>
        </w:rPr>
      </w:pPr>
      <w:r>
        <w:rPr>
          <w:rFonts w:ascii="Sakkal Majalla" w:hAnsi="Sakkal Majalla" w:cs="Sakkal Majalla"/>
          <w:noProof/>
          <w:sz w:val="28"/>
          <w:szCs w:val="28"/>
        </w:rPr>
        <w:tab/>
      </w:r>
      <w:r>
        <w:rPr>
          <w:rFonts w:ascii="Sakkal Majalla" w:hAnsi="Sakkal Majalla" w:cs="Sakkal Majalla"/>
          <w:noProof/>
          <w:sz w:val="28"/>
          <w:szCs w:val="28"/>
        </w:rPr>
        <w:tab/>
      </w:r>
      <w:r w:rsidR="00117477" w:rsidRPr="00117477">
        <w:rPr>
          <w:rFonts w:ascii="Sakkal Majalla" w:hAnsi="Sakkal Majalla" w:cs="Sakkal Majalla" w:hint="cs"/>
          <w:b/>
          <w:bCs/>
          <w:sz w:val="28"/>
          <w:szCs w:val="28"/>
          <w:u w:val="single"/>
        </w:rPr>
        <w:t>-brief description:</w:t>
      </w:r>
    </w:p>
    <w:p w14:paraId="6B8753BC" w14:textId="77777777" w:rsidR="00117477" w:rsidRDefault="00117477" w:rsidP="00117477">
      <w:pPr>
        <w:pStyle w:val="ListParagraph"/>
        <w:bidi w:val="0"/>
        <w:ind w:left="2160" w:right="-86"/>
        <w:rPr>
          <w:rFonts w:ascii="Sakkal Majalla" w:hAnsi="Sakkal Majalla" w:cs="Sakkal Majalla"/>
          <w:sz w:val="28"/>
          <w:szCs w:val="28"/>
        </w:rPr>
      </w:pPr>
      <w:r>
        <w:rPr>
          <w:rFonts w:ascii="Sakkal Majalla" w:hAnsi="Sakkal Majalla" w:cs="Sakkal Majalla" w:hint="cs"/>
          <w:sz w:val="28"/>
          <w:szCs w:val="28"/>
        </w:rPr>
        <w:t>ARIMA, short for ‘Auto Regressive Integrated Moving Average’ is actually a class of models that ‘explains’ a given time series based on its own past values, that is, its own lags and the lagged forecast errors, so that equation can be used to forecast future values.</w:t>
      </w:r>
    </w:p>
    <w:p w14:paraId="41A434DB" w14:textId="77777777" w:rsidR="00117477" w:rsidRPr="00117477" w:rsidRDefault="00117477" w:rsidP="00117477">
      <w:pPr>
        <w:pStyle w:val="ListParagraph"/>
        <w:bidi w:val="0"/>
        <w:spacing w:line="360" w:lineRule="auto"/>
        <w:ind w:left="379" w:right="-86"/>
        <w:rPr>
          <w:b/>
          <w:bCs/>
          <w:u w:val="single"/>
        </w:rPr>
      </w:pPr>
      <w:r>
        <w:rPr>
          <w:rFonts w:ascii="Sakkal Majalla" w:hAnsi="Sakkal Majalla" w:cs="Sakkal Majalla" w:hint="cs"/>
          <w:sz w:val="28"/>
          <w:szCs w:val="28"/>
        </w:rPr>
        <w:tab/>
      </w:r>
      <w:r>
        <w:rPr>
          <w:rFonts w:ascii="Sakkal Majalla" w:hAnsi="Sakkal Majalla" w:cs="Sakkal Majalla" w:hint="cs"/>
          <w:sz w:val="28"/>
          <w:szCs w:val="28"/>
        </w:rPr>
        <w:tab/>
      </w:r>
      <w:r w:rsidRPr="00117477">
        <w:rPr>
          <w:rFonts w:ascii="Sakkal Majalla" w:hAnsi="Sakkal Majalla" w:cs="Sakkal Majalla" w:hint="cs"/>
          <w:b/>
          <w:bCs/>
          <w:sz w:val="28"/>
          <w:szCs w:val="28"/>
          <w:u w:val="single"/>
        </w:rPr>
        <w:t>- - how you implemented in project</w:t>
      </w:r>
    </w:p>
    <w:p w14:paraId="538C7C37" w14:textId="77777777" w:rsidR="00117477" w:rsidRDefault="00117477" w:rsidP="00117477">
      <w:pPr>
        <w:pStyle w:val="ListParagraph"/>
        <w:numPr>
          <w:ilvl w:val="0"/>
          <w:numId w:val="16"/>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used easily in our model.</w:t>
      </w:r>
    </w:p>
    <w:p w14:paraId="4F862ED5" w14:textId="77777777" w:rsidR="00117477" w:rsidRDefault="00117477" w:rsidP="00117477">
      <w:pPr>
        <w:pStyle w:val="ListParagraph"/>
        <w:numPr>
          <w:ilvl w:val="0"/>
          <w:numId w:val="16"/>
        </w:numPr>
        <w:suppressAutoHyphens/>
        <w:bidi w:val="0"/>
        <w:spacing w:line="360" w:lineRule="auto"/>
      </w:pPr>
      <w:r>
        <w:t xml:space="preserve">then we ran the model by </w:t>
      </w:r>
      <w:proofErr w:type="gramStart"/>
      <w:r>
        <w:t>importing  ‘</w:t>
      </w:r>
      <w:proofErr w:type="spellStart"/>
      <w:proofErr w:type="gramEnd"/>
      <w:r>
        <w:t>statsmodels.tsa.arima_model</w:t>
      </w:r>
      <w:proofErr w:type="spellEnd"/>
      <w:r>
        <w:t>’ for model</w:t>
      </w:r>
    </w:p>
    <w:p w14:paraId="69BF8DF3" w14:textId="77777777" w:rsidR="00117477" w:rsidRDefault="00117477" w:rsidP="00117477">
      <w:pPr>
        <w:pStyle w:val="ListParagraph"/>
        <w:bidi w:val="0"/>
        <w:spacing w:line="360" w:lineRule="auto"/>
        <w:ind w:left="2250" w:firstLine="360"/>
      </w:pPr>
      <w:r>
        <w:t xml:space="preserve">and import </w:t>
      </w:r>
      <w:proofErr w:type="spellStart"/>
      <w:r>
        <w:t>ndiffs</w:t>
      </w:r>
      <w:proofErr w:type="spellEnd"/>
      <w:r>
        <w:t xml:space="preserve"> to choose the best test model based on min value</w:t>
      </w:r>
    </w:p>
    <w:p w14:paraId="74B584AE" w14:textId="77777777" w:rsidR="00117477" w:rsidRDefault="00117477" w:rsidP="00117477">
      <w:pPr>
        <w:pStyle w:val="ListParagraph"/>
        <w:numPr>
          <w:ilvl w:val="0"/>
          <w:numId w:val="16"/>
        </w:numPr>
        <w:suppressAutoHyphens/>
        <w:bidi w:val="0"/>
        <w:spacing w:line="360" w:lineRule="auto"/>
      </w:pPr>
      <w:r>
        <w:t xml:space="preserve">create Auto ARIMA Model using </w:t>
      </w:r>
      <w:proofErr w:type="spellStart"/>
      <w:r>
        <w:t>pmdarima</w:t>
      </w:r>
      <w:proofErr w:type="spellEnd"/>
      <w:r>
        <w:t xml:space="preserve"> to get Best model base on lower AIC.</w:t>
      </w:r>
    </w:p>
    <w:p w14:paraId="72B00C81" w14:textId="77777777" w:rsidR="00117477" w:rsidRDefault="00117477" w:rsidP="00117477">
      <w:pPr>
        <w:pStyle w:val="ListParagraph"/>
        <w:numPr>
          <w:ilvl w:val="0"/>
          <w:numId w:val="16"/>
        </w:numPr>
        <w:suppressAutoHyphens/>
        <w:bidi w:val="0"/>
        <w:spacing w:line="360" w:lineRule="auto"/>
      </w:pPr>
      <w:r>
        <w:t>Fit our model.</w:t>
      </w:r>
    </w:p>
    <w:p w14:paraId="66DCB675" w14:textId="77777777" w:rsidR="00117477" w:rsidRDefault="00117477" w:rsidP="00117477">
      <w:pPr>
        <w:pStyle w:val="ListParagraph"/>
        <w:numPr>
          <w:ilvl w:val="0"/>
          <w:numId w:val="16"/>
        </w:numPr>
        <w:suppressAutoHyphens/>
        <w:bidi w:val="0"/>
        <w:spacing w:line="360" w:lineRule="auto"/>
      </w:pPr>
      <w:r>
        <w:t>And calculated mean squared error.</w:t>
      </w:r>
    </w:p>
    <w:p w14:paraId="3C50A19D" w14:textId="77777777" w:rsidR="00117477" w:rsidRDefault="00117477" w:rsidP="00117477">
      <w:pPr>
        <w:pStyle w:val="ListParagraph"/>
        <w:numPr>
          <w:ilvl w:val="0"/>
          <w:numId w:val="16"/>
        </w:numPr>
        <w:suppressAutoHyphens/>
        <w:bidi w:val="0"/>
        <w:spacing w:line="360" w:lineRule="auto"/>
      </w:pPr>
      <w:r>
        <w:t>Finally, we plotted our graph.</w:t>
      </w:r>
    </w:p>
    <w:p w14:paraId="7C54C837" w14:textId="6ADB391D" w:rsidR="00117477" w:rsidRDefault="00117477" w:rsidP="00117477">
      <w:pPr>
        <w:pStyle w:val="ListParagraph"/>
        <w:bidi w:val="0"/>
        <w:spacing w:line="360" w:lineRule="auto"/>
        <w:ind w:left="1800"/>
      </w:pPr>
      <w:r>
        <w:rPr>
          <w:noProof/>
        </w:rPr>
        <mc:AlternateContent>
          <mc:Choice Requires="wps">
            <w:drawing>
              <wp:anchor distT="0" distB="0" distL="114300" distR="114300" simplePos="0" relativeHeight="251672576" behindDoc="0" locked="0" layoutInCell="1" allowOverlap="1" wp14:anchorId="772B087D" wp14:editId="295BD051">
                <wp:simplePos x="0" y="0"/>
                <wp:positionH relativeFrom="column">
                  <wp:posOffset>-158750</wp:posOffset>
                </wp:positionH>
                <wp:positionV relativeFrom="paragraph">
                  <wp:posOffset>105410</wp:posOffset>
                </wp:positionV>
                <wp:extent cx="6652260" cy="2415540"/>
                <wp:effectExtent l="0" t="0" r="15240" b="22860"/>
                <wp:wrapNone/>
                <wp:docPr id="25" name="Rectangle 25"/>
                <wp:cNvGraphicFramePr/>
                <a:graphic xmlns:a="http://schemas.openxmlformats.org/drawingml/2006/main">
                  <a:graphicData uri="http://schemas.microsoft.com/office/word/2010/wordprocessingShape">
                    <wps:wsp>
                      <wps:cNvSpPr/>
                      <wps:spPr>
                        <a:xfrm>
                          <a:off x="0" y="0"/>
                          <a:ext cx="6652260" cy="24155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BC962C" w14:textId="4F1BA9C6" w:rsidR="00117477" w:rsidRDefault="00117477" w:rsidP="00117477">
                            <w:pPr>
                              <w:jc w:val="center"/>
                            </w:pPr>
                            <w:r>
                              <w:t>d</w:t>
                            </w:r>
                            <w:r>
                              <w:rPr>
                                <w:rFonts w:ascii="Sakkal Majalla" w:hAnsi="Sakkal Majalla" w:cs="Sakkal Majalla"/>
                                <w:noProof/>
                                <w:sz w:val="28"/>
                                <w:szCs w:val="28"/>
                              </w:rPr>
                              <w:drawing>
                                <wp:inline distT="0" distB="0" distL="0" distR="0" wp14:anchorId="734CFBA0" wp14:editId="54F49503">
                                  <wp:extent cx="6294120" cy="2247900"/>
                                  <wp:effectExtent l="0" t="0" r="0" b="0"/>
                                  <wp:docPr id="24" name="Picture 24"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ine chart&#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4120" cy="224790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2B087D" id="Rectangle 25" o:spid="_x0000_s1032" style="position:absolute;left:0;text-align:left;margin-left:-12.5pt;margin-top:8.3pt;width:523.8pt;height:190.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" fillcolor="white [3201]" strokecolor="#f79646 [3209]" strokeweight="2pt">
                <v:textbox>
                  <w:txbxContent>
                    <w:p w14:paraId="30BC962C" w14:textId="4F1BA9C6" w:rsidR="00117477" w:rsidRDefault="00117477" w:rsidP="00117477">
                      <w:pPr>
                        <w:jc w:val="center"/>
                      </w:pPr>
                      <w:r>
                        <w:t>d</w:t>
                      </w:r>
                      <w:r>
                        <w:rPr>
                          <w:rFonts w:ascii="Sakkal Majalla" w:hAnsi="Sakkal Majalla" w:cs="Sakkal Majalla"/>
                          <w:noProof/>
                          <w:sz w:val="28"/>
                          <w:szCs w:val="28"/>
                        </w:rPr>
                        <w:drawing>
                          <wp:inline distT="0" distB="0" distL="0" distR="0" wp14:anchorId="734CFBA0" wp14:editId="54F49503">
                            <wp:extent cx="6294120" cy="2247900"/>
                            <wp:effectExtent l="0" t="0" r="0" b="0"/>
                            <wp:docPr id="24" name="Picture 24"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Line chart&#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4120" cy="2247900"/>
                                    </a:xfrm>
                                    <a:prstGeom prst="rect">
                                      <a:avLst/>
                                    </a:prstGeom>
                                    <a:noFill/>
                                    <a:ln>
                                      <a:noFill/>
                                    </a:ln>
                                  </pic:spPr>
                                </pic:pic>
                              </a:graphicData>
                            </a:graphic>
                          </wp:inline>
                        </w:drawing>
                      </w:r>
                    </w:p>
                  </w:txbxContent>
                </v:textbox>
              </v:rect>
            </w:pict>
          </mc:Fallback>
        </mc:AlternateContent>
      </w:r>
    </w:p>
    <w:p w14:paraId="5B91F16C" w14:textId="77777777" w:rsidR="00117477" w:rsidRDefault="00117477" w:rsidP="00117477">
      <w:pPr>
        <w:pStyle w:val="ListParagraph"/>
        <w:bidi w:val="0"/>
        <w:spacing w:line="360" w:lineRule="auto"/>
        <w:ind w:left="1800"/>
      </w:pPr>
    </w:p>
    <w:p w14:paraId="08E7976D" w14:textId="77777777" w:rsidR="00117477" w:rsidRDefault="00117477" w:rsidP="00117477">
      <w:pPr>
        <w:pStyle w:val="ListParagraph"/>
        <w:bidi w:val="0"/>
        <w:spacing w:line="360" w:lineRule="auto"/>
        <w:ind w:left="1800"/>
      </w:pPr>
    </w:p>
    <w:p w14:paraId="37A8E63F" w14:textId="77777777" w:rsidR="00117477" w:rsidRDefault="00117477" w:rsidP="00117477">
      <w:pPr>
        <w:pStyle w:val="ListParagraph"/>
        <w:bidi w:val="0"/>
        <w:spacing w:line="360" w:lineRule="auto"/>
        <w:ind w:left="1800"/>
      </w:pPr>
    </w:p>
    <w:p w14:paraId="6595DAD2" w14:textId="77777777" w:rsidR="00117477" w:rsidRDefault="00117477" w:rsidP="00117477">
      <w:pPr>
        <w:pStyle w:val="ListParagraph"/>
        <w:bidi w:val="0"/>
        <w:spacing w:line="360" w:lineRule="auto"/>
        <w:ind w:left="1800"/>
      </w:pPr>
    </w:p>
    <w:p w14:paraId="40F8A59F" w14:textId="77777777" w:rsidR="00117477" w:rsidRDefault="00117477" w:rsidP="00117477">
      <w:pPr>
        <w:pStyle w:val="ListParagraph"/>
        <w:bidi w:val="0"/>
        <w:spacing w:line="360" w:lineRule="auto"/>
        <w:ind w:left="1800"/>
      </w:pPr>
    </w:p>
    <w:p w14:paraId="1DF69DDB" w14:textId="77777777" w:rsidR="00117477" w:rsidRDefault="00117477" w:rsidP="00117477">
      <w:pPr>
        <w:pStyle w:val="ListParagraph"/>
        <w:bidi w:val="0"/>
        <w:spacing w:line="360" w:lineRule="auto"/>
        <w:ind w:left="1800"/>
      </w:pPr>
    </w:p>
    <w:p w14:paraId="19128CEA" w14:textId="77777777" w:rsidR="00117477" w:rsidRDefault="00117477" w:rsidP="00117477">
      <w:pPr>
        <w:pStyle w:val="ListParagraph"/>
        <w:bidi w:val="0"/>
        <w:spacing w:line="360" w:lineRule="auto"/>
        <w:ind w:left="1800"/>
      </w:pPr>
    </w:p>
    <w:p w14:paraId="77B4A2E1" w14:textId="3A75AA86"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noProof/>
          <w:sz w:val="28"/>
          <w:szCs w:val="28"/>
        </w:rPr>
        <w:t xml:space="preserve"> </w:t>
      </w:r>
    </w:p>
    <w:p w14:paraId="67D98294"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p>
    <w:p w14:paraId="1E7356E3" w14:textId="46A37BAB"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w:lastRenderedPageBreak/>
        <w:drawing>
          <wp:inline distT="0" distB="0" distL="0" distR="0" wp14:anchorId="5B7F5F24" wp14:editId="3123D4B2">
            <wp:extent cx="6294120" cy="2659380"/>
            <wp:effectExtent l="0" t="0" r="0" b="762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94120" cy="2659380"/>
                    </a:xfrm>
                    <a:prstGeom prst="rect">
                      <a:avLst/>
                    </a:prstGeom>
                    <a:noFill/>
                    <a:ln>
                      <a:noFill/>
                    </a:ln>
                  </pic:spPr>
                </pic:pic>
              </a:graphicData>
            </a:graphic>
          </wp:inline>
        </w:drawing>
      </w:r>
      <w:r>
        <w:rPr>
          <w:rFonts w:ascii="Sakkal Majalla" w:hAnsi="Sakkal Majalla" w:cs="Sakkal Majalla" w:hint="cs"/>
          <w:sz w:val="28"/>
          <w:szCs w:val="28"/>
        </w:rPr>
        <w:tab/>
      </w:r>
      <w:r>
        <w:rPr>
          <w:rFonts w:ascii="Sakkal Majalla" w:hAnsi="Sakkal Majalla" w:cs="Sakkal Majalla" w:hint="cs"/>
          <w:sz w:val="28"/>
          <w:szCs w:val="28"/>
        </w:rPr>
        <w:tab/>
      </w:r>
    </w:p>
    <w:p w14:paraId="49D90440"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-Result “Mean Square Error”:</w:t>
      </w:r>
    </w:p>
    <w:p w14:paraId="2584F786" w14:textId="77777777" w:rsidR="00117477" w:rsidRDefault="00117477" w:rsidP="00117477">
      <w:pPr>
        <w:pStyle w:val="ListParagraph"/>
        <w:bidi w:val="0"/>
        <w:ind w:left="1099" w:right="-86" w:firstLine="341"/>
        <w:rPr>
          <w:rFonts w:ascii="Sakkal Majalla" w:hAnsi="Sakkal Majalla" w:cs="Sakkal Majalla"/>
          <w:sz w:val="28"/>
          <w:szCs w:val="28"/>
          <w:lang w:val="en-GB"/>
        </w:rPr>
      </w:pPr>
      <w:r>
        <w:rPr>
          <w:rFonts w:ascii="Sakkal Majalla" w:hAnsi="Sakkal Majalla" w:cs="Sakkal Majalla" w:hint="cs"/>
          <w:sz w:val="28"/>
          <w:szCs w:val="28"/>
          <w:lang w:val="en-GB"/>
        </w:rPr>
        <w:t>Test RMSE(Datset1): 4.01</w:t>
      </w:r>
    </w:p>
    <w:p w14:paraId="79189536" w14:textId="77777777" w:rsidR="00117477" w:rsidRDefault="00117477" w:rsidP="00117477">
      <w:pPr>
        <w:pStyle w:val="ListParagraph"/>
        <w:bidi w:val="0"/>
        <w:ind w:left="1099" w:right="-86" w:firstLine="341"/>
        <w:rPr>
          <w:rFonts w:ascii="Sakkal Majalla" w:hAnsi="Sakkal Majalla" w:cs="Sakkal Majalla"/>
          <w:sz w:val="28"/>
          <w:szCs w:val="28"/>
        </w:rPr>
      </w:pPr>
      <w:r>
        <w:rPr>
          <w:rFonts w:ascii="Sakkal Majalla" w:hAnsi="Sakkal Majalla" w:cs="Sakkal Majalla" w:hint="cs"/>
          <w:sz w:val="28"/>
          <w:szCs w:val="28"/>
          <w:lang w:val="en-GB"/>
        </w:rPr>
        <w:t>Test RMSE(Datset2): 62.04</w:t>
      </w:r>
      <w:r>
        <w:rPr>
          <w:rFonts w:ascii="Sakkal Majalla" w:hAnsi="Sakkal Majalla" w:cs="Sakkal Majalla" w:hint="cs"/>
          <w:sz w:val="28"/>
          <w:szCs w:val="28"/>
          <w:lang w:val="en-GB"/>
        </w:rPr>
        <w:tab/>
      </w:r>
      <w:r>
        <w:rPr>
          <w:rFonts w:ascii="Sakkal Majalla" w:hAnsi="Sakkal Majalla" w:cs="Sakkal Majalla" w:hint="cs"/>
          <w:sz w:val="28"/>
          <w:szCs w:val="28"/>
          <w:lang w:val="en-GB"/>
        </w:rPr>
        <w:tab/>
      </w:r>
    </w:p>
    <w:p w14:paraId="3F212809" w14:textId="77777777" w:rsidR="00117477" w:rsidRDefault="00117477" w:rsidP="00117477">
      <w:pPr>
        <w:pStyle w:val="ListParagraph"/>
        <w:ind w:left="758" w:right="-86" w:firstLine="682"/>
        <w:rPr>
          <w:rFonts w:ascii="Sakkal Majalla" w:hAnsi="Sakkal Majalla" w:cs="Sakkal Majalla"/>
          <w:sz w:val="28"/>
          <w:szCs w:val="28"/>
          <w:lang w:val="en-GB"/>
        </w:rPr>
      </w:pPr>
      <w:r>
        <w:rPr>
          <w:rFonts w:ascii="Sakkal Majalla" w:hAnsi="Sakkal Majalla" w:cs="Sakkal Majalla" w:hint="cs"/>
          <w:sz w:val="28"/>
          <w:szCs w:val="28"/>
          <w:lang w:val="en-GB"/>
        </w:rPr>
        <w:tab/>
      </w:r>
    </w:p>
    <w:p w14:paraId="2C1B768A" w14:textId="77777777" w:rsidR="003A3D31" w:rsidRDefault="003A3D31" w:rsidP="007F26CB">
      <w:pPr>
        <w:pStyle w:val="ListParagraph"/>
        <w:bidi w:val="0"/>
        <w:ind w:left="379" w:right="-86"/>
        <w:rPr>
          <w:rFonts w:ascii="Sakkal Majalla" w:hAnsi="Sakkal Majalla" w:cs="Sakkal Majalla"/>
          <w:noProof/>
          <w:sz w:val="28"/>
          <w:szCs w:val="28"/>
          <w:rtl/>
        </w:rPr>
      </w:pPr>
    </w:p>
    <w:p w14:paraId="5FC4CDE6" w14:textId="77777777" w:rsidR="003A3D31" w:rsidRDefault="003A3D31" w:rsidP="003A3D31">
      <w:pPr>
        <w:pStyle w:val="ListParagraph"/>
        <w:bidi w:val="0"/>
        <w:ind w:left="379" w:right="-86"/>
        <w:rPr>
          <w:rFonts w:ascii="Sakkal Majalla" w:hAnsi="Sakkal Majalla" w:cs="Sakkal Majalla"/>
          <w:noProof/>
          <w:sz w:val="28"/>
          <w:szCs w:val="28"/>
          <w:rtl/>
        </w:rPr>
      </w:pPr>
    </w:p>
    <w:p w14:paraId="727AE77D" w14:textId="77777777" w:rsidR="003A3D31" w:rsidRDefault="003A3D31" w:rsidP="003A3D31">
      <w:pPr>
        <w:pStyle w:val="ListParagraph"/>
        <w:bidi w:val="0"/>
        <w:ind w:left="379" w:right="-86"/>
        <w:rPr>
          <w:rFonts w:ascii="Sakkal Majalla" w:hAnsi="Sakkal Majalla" w:cs="Sakkal Majalla"/>
          <w:noProof/>
          <w:sz w:val="28"/>
          <w:szCs w:val="28"/>
          <w:rtl/>
        </w:rPr>
      </w:pPr>
    </w:p>
    <w:p w14:paraId="215E1EE5" w14:textId="77777777" w:rsidR="003A3D31" w:rsidRDefault="003A3D31" w:rsidP="003A3D31">
      <w:pPr>
        <w:pStyle w:val="ListParagraph"/>
        <w:bidi w:val="0"/>
        <w:ind w:left="379" w:right="-86"/>
        <w:rPr>
          <w:rFonts w:ascii="Sakkal Majalla" w:hAnsi="Sakkal Majalla" w:cs="Sakkal Majalla"/>
          <w:noProof/>
          <w:sz w:val="28"/>
          <w:szCs w:val="28"/>
          <w:rtl/>
        </w:rPr>
      </w:pPr>
    </w:p>
    <w:p w14:paraId="07516EA0" w14:textId="77777777" w:rsidR="003A3D31" w:rsidRDefault="003A3D31" w:rsidP="003A3D31">
      <w:pPr>
        <w:pStyle w:val="ListParagraph"/>
        <w:bidi w:val="0"/>
        <w:ind w:left="379" w:right="-86"/>
        <w:rPr>
          <w:rFonts w:ascii="Sakkal Majalla" w:hAnsi="Sakkal Majalla" w:cs="Sakkal Majalla"/>
          <w:noProof/>
          <w:sz w:val="28"/>
          <w:szCs w:val="28"/>
          <w:rtl/>
        </w:rPr>
      </w:pPr>
    </w:p>
    <w:p w14:paraId="5683F10D" w14:textId="77777777" w:rsidR="003A3D31" w:rsidRDefault="003A3D31" w:rsidP="003A3D31">
      <w:pPr>
        <w:pStyle w:val="ListParagraph"/>
        <w:bidi w:val="0"/>
        <w:ind w:left="379" w:right="-86"/>
        <w:rPr>
          <w:rFonts w:ascii="Sakkal Majalla" w:hAnsi="Sakkal Majalla" w:cs="Sakkal Majalla"/>
          <w:noProof/>
          <w:sz w:val="28"/>
          <w:szCs w:val="28"/>
          <w:rtl/>
        </w:rPr>
      </w:pPr>
    </w:p>
    <w:p w14:paraId="47163D92" w14:textId="77777777" w:rsidR="003A3D31" w:rsidRDefault="003A3D31" w:rsidP="003A3D31">
      <w:pPr>
        <w:pStyle w:val="ListParagraph"/>
        <w:bidi w:val="0"/>
        <w:ind w:left="379" w:right="-86"/>
        <w:rPr>
          <w:rFonts w:ascii="Sakkal Majalla" w:hAnsi="Sakkal Majalla" w:cs="Sakkal Majalla"/>
          <w:noProof/>
          <w:sz w:val="28"/>
          <w:szCs w:val="28"/>
          <w:rtl/>
        </w:rPr>
      </w:pPr>
    </w:p>
    <w:p w14:paraId="5DB0375B" w14:textId="77777777" w:rsidR="003A3D31" w:rsidRDefault="003A3D31" w:rsidP="003A3D31">
      <w:pPr>
        <w:pStyle w:val="ListParagraph"/>
        <w:bidi w:val="0"/>
        <w:ind w:left="379" w:right="-86"/>
        <w:rPr>
          <w:rFonts w:ascii="Sakkal Majalla" w:hAnsi="Sakkal Majalla" w:cs="Sakkal Majalla"/>
          <w:noProof/>
          <w:sz w:val="28"/>
          <w:szCs w:val="28"/>
          <w:rtl/>
        </w:rPr>
      </w:pPr>
    </w:p>
    <w:p w14:paraId="15DE6531" w14:textId="77777777" w:rsidR="003A3D31" w:rsidRDefault="003A3D31" w:rsidP="003A3D31">
      <w:pPr>
        <w:pStyle w:val="ListParagraph"/>
        <w:bidi w:val="0"/>
        <w:ind w:left="379" w:right="-86"/>
        <w:rPr>
          <w:rFonts w:ascii="Sakkal Majalla" w:hAnsi="Sakkal Majalla" w:cs="Sakkal Majalla"/>
          <w:noProof/>
          <w:sz w:val="28"/>
          <w:szCs w:val="28"/>
          <w:rtl/>
        </w:rPr>
      </w:pPr>
    </w:p>
    <w:p w14:paraId="236073C2" w14:textId="77777777" w:rsidR="003A3D31" w:rsidRDefault="003A3D31" w:rsidP="003A3D31">
      <w:pPr>
        <w:pStyle w:val="ListParagraph"/>
        <w:bidi w:val="0"/>
        <w:ind w:left="379" w:right="-86"/>
        <w:rPr>
          <w:rFonts w:ascii="Sakkal Majalla" w:hAnsi="Sakkal Majalla" w:cs="Sakkal Majalla"/>
          <w:noProof/>
          <w:sz w:val="28"/>
          <w:szCs w:val="28"/>
          <w:rtl/>
        </w:rPr>
      </w:pPr>
    </w:p>
    <w:p w14:paraId="78B2967A" w14:textId="77777777" w:rsidR="003A3D31" w:rsidRDefault="003A3D31" w:rsidP="003A3D31">
      <w:pPr>
        <w:pStyle w:val="ListParagraph"/>
        <w:bidi w:val="0"/>
        <w:ind w:left="379" w:right="-86"/>
        <w:rPr>
          <w:rFonts w:ascii="Sakkal Majalla" w:hAnsi="Sakkal Majalla" w:cs="Sakkal Majalla"/>
          <w:noProof/>
          <w:sz w:val="28"/>
          <w:szCs w:val="28"/>
          <w:rtl/>
        </w:rPr>
      </w:pPr>
    </w:p>
    <w:p w14:paraId="20941AE5" w14:textId="77777777" w:rsidR="003A3D31" w:rsidRDefault="003A3D31" w:rsidP="003A3D31">
      <w:pPr>
        <w:pStyle w:val="ListParagraph"/>
        <w:bidi w:val="0"/>
        <w:ind w:left="379" w:right="-86"/>
        <w:rPr>
          <w:rFonts w:ascii="Sakkal Majalla" w:hAnsi="Sakkal Majalla" w:cs="Sakkal Majalla"/>
          <w:noProof/>
          <w:sz w:val="28"/>
          <w:szCs w:val="28"/>
          <w:rtl/>
        </w:rPr>
      </w:pPr>
    </w:p>
    <w:p w14:paraId="4A6C6BD7" w14:textId="77777777" w:rsidR="003A3D31" w:rsidRDefault="003A3D31" w:rsidP="003A3D31">
      <w:pPr>
        <w:pStyle w:val="ListParagraph"/>
        <w:bidi w:val="0"/>
        <w:ind w:left="379" w:right="-86"/>
        <w:rPr>
          <w:rFonts w:ascii="Sakkal Majalla" w:hAnsi="Sakkal Majalla" w:cs="Sakkal Majalla"/>
          <w:noProof/>
          <w:sz w:val="28"/>
          <w:szCs w:val="28"/>
          <w:rtl/>
        </w:rPr>
      </w:pPr>
    </w:p>
    <w:p w14:paraId="2FB7DEA1" w14:textId="6CD88B7F" w:rsidR="007F26CB" w:rsidRDefault="00B3059B" w:rsidP="003A3D31">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lastRenderedPageBreak/>
        <w:tab/>
      </w:r>
      <w:r w:rsidRPr="00A279F8">
        <w:rPr>
          <w:rFonts w:ascii="Sakkal Majalla" w:hAnsi="Sakkal Majalla" w:cs="Sakkal Majalla"/>
          <w:b/>
          <w:bCs/>
          <w:noProof/>
          <w:sz w:val="28"/>
          <w:szCs w:val="28"/>
          <w:u w:val="single"/>
        </w:rPr>
        <w:t>2-A</w:t>
      </w:r>
      <w:r w:rsidR="00A279F8">
        <w:rPr>
          <w:rFonts w:ascii="Sakkal Majalla" w:hAnsi="Sakkal Majalla" w:cs="Sakkal Majalla"/>
          <w:b/>
          <w:bCs/>
          <w:noProof/>
          <w:sz w:val="28"/>
          <w:szCs w:val="28"/>
          <w:u w:val="single"/>
        </w:rPr>
        <w:t>RMA</w:t>
      </w:r>
    </w:p>
    <w:p w14:paraId="79CF57F3" w14:textId="40AFBC6A"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sidRPr="007F26CB">
        <w:rPr>
          <w:rFonts w:ascii="Sakkal Majalla" w:hAnsi="Sakkal Majalla" w:cs="Sakkal Majalla"/>
          <w:b/>
          <w:bCs/>
          <w:noProof/>
          <w:sz w:val="28"/>
          <w:szCs w:val="28"/>
          <w:u w:val="single"/>
        </w:rPr>
        <w:t>Brief Description</w:t>
      </w:r>
    </w:p>
    <w:p w14:paraId="0DA3B74C" w14:textId="77777777" w:rsidR="007F26CB" w:rsidRDefault="007F26CB" w:rsidP="007F26CB">
      <w:pPr>
        <w:pStyle w:val="ListParagraph"/>
        <w:bidi w:val="0"/>
        <w:ind w:left="2160" w:right="-86"/>
        <w:rPr>
          <w:rFonts w:ascii="Sakkal Majalla" w:hAnsi="Sakkal Majalla" w:cs="Sakkal Majalla"/>
          <w:noProof/>
          <w:sz w:val="28"/>
          <w:szCs w:val="28"/>
        </w:rPr>
      </w:pPr>
      <w:r>
        <w:rPr>
          <w:rFonts w:ascii="Sakkal Majalla" w:hAnsi="Sakkal Majalla" w:cs="Sakkal Majalla"/>
          <w:noProof/>
          <w:sz w:val="28"/>
          <w:szCs w:val="28"/>
        </w:rPr>
        <w:t>ARMA Model, or Autoregressive Moving Average Model, is used to describe weakly stationary stochastic time series in terms of two polynomials, often this model is referred to as the ARMA (p,d,q) model; where: p is the order of autoregressive polynomial, d is the order of the difference, q is the order of the moving average polynomial.</w:t>
      </w:r>
    </w:p>
    <w:p w14:paraId="30A0077A" w14:textId="68BBC608"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Pr>
          <w:rFonts w:ascii="Sakkal Majalla" w:hAnsi="Sakkal Majalla" w:cs="Sakkal Majalla"/>
          <w:b/>
          <w:bCs/>
          <w:noProof/>
          <w:sz w:val="28"/>
          <w:szCs w:val="28"/>
          <w:u w:val="single"/>
        </w:rPr>
        <w:t>H</w:t>
      </w:r>
      <w:r w:rsidR="00A279F8" w:rsidRPr="007F26CB">
        <w:rPr>
          <w:rFonts w:ascii="Sakkal Majalla" w:hAnsi="Sakkal Majalla" w:cs="Sakkal Majalla"/>
          <w:b/>
          <w:bCs/>
          <w:noProof/>
          <w:sz w:val="28"/>
          <w:szCs w:val="28"/>
          <w:u w:val="single"/>
        </w:rPr>
        <w:t>ow you implemented in project</w:t>
      </w:r>
    </w:p>
    <w:p w14:paraId="31BE9B9B" w14:textId="1E854215" w:rsidR="007F26CB" w:rsidRDefault="007F26CB" w:rsidP="007F26CB">
      <w:pPr>
        <w:pStyle w:val="ListParagraph"/>
        <w:numPr>
          <w:ilvl w:val="0"/>
          <w:numId w:val="22"/>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 easily in our model.</w:t>
      </w:r>
    </w:p>
    <w:p w14:paraId="3E959678" w14:textId="68954777" w:rsidR="007F26CB" w:rsidRDefault="007F26CB" w:rsidP="007F26CB">
      <w:pPr>
        <w:pStyle w:val="ListParagraph"/>
        <w:numPr>
          <w:ilvl w:val="0"/>
          <w:numId w:val="22"/>
        </w:numPr>
        <w:suppressAutoHyphens/>
        <w:bidi w:val="0"/>
        <w:spacing w:line="360" w:lineRule="auto"/>
      </w:pPr>
      <w:r>
        <w:t>We plot the ACF and PACF to check the stationarity of data and if the plot is negatively correlated</w:t>
      </w:r>
    </w:p>
    <w:p w14:paraId="0BBA4666" w14:textId="5950D0F7" w:rsidR="007F26CB" w:rsidRDefault="007F26CB" w:rsidP="007F26CB">
      <w:pPr>
        <w:pStyle w:val="ListParagraph"/>
        <w:numPr>
          <w:ilvl w:val="0"/>
          <w:numId w:val="22"/>
        </w:numPr>
        <w:suppressAutoHyphens/>
        <w:bidi w:val="0"/>
        <w:spacing w:line="360" w:lineRule="auto"/>
      </w:pPr>
      <w:r>
        <w:t xml:space="preserve">Since it wasn’t stationary and negatively correlated we use differencing to make the data stationary </w:t>
      </w:r>
    </w:p>
    <w:p w14:paraId="0C6D81BB" w14:textId="46C9B941" w:rsidR="007F26CB" w:rsidRDefault="0096717D" w:rsidP="007F26CB">
      <w:pPr>
        <w:pStyle w:val="ListParagraph"/>
        <w:numPr>
          <w:ilvl w:val="0"/>
          <w:numId w:val="22"/>
        </w:numPr>
        <w:suppressAutoHyphens/>
        <w:bidi w:val="0"/>
        <w:spacing w:line="360" w:lineRule="auto"/>
      </w:pPr>
      <w:r>
        <w:t>After multiple tries to get the best results we will take second difference for the first dataset and first difference for the second dataset</w:t>
      </w:r>
    </w:p>
    <w:p w14:paraId="042B7181" w14:textId="37710267" w:rsidR="007F26CB" w:rsidRDefault="0096717D" w:rsidP="007F26CB">
      <w:pPr>
        <w:pStyle w:val="ListParagraph"/>
        <w:numPr>
          <w:ilvl w:val="0"/>
          <w:numId w:val="22"/>
        </w:numPr>
        <w:suppressAutoHyphens/>
        <w:bidi w:val="0"/>
        <w:spacing w:line="360" w:lineRule="auto"/>
      </w:pPr>
      <w:r>
        <w:rPr>
          <w:lang w:bidi="ar-EG"/>
        </w:rPr>
        <w:t xml:space="preserve">Create and </w:t>
      </w:r>
      <w:r w:rsidR="007F26CB">
        <w:t>Fit our model.</w:t>
      </w:r>
    </w:p>
    <w:p w14:paraId="3CB0EA5E" w14:textId="18AFB2ED" w:rsidR="0096717D" w:rsidRDefault="007F26CB" w:rsidP="0096717D">
      <w:pPr>
        <w:pStyle w:val="ListParagraph"/>
        <w:numPr>
          <w:ilvl w:val="0"/>
          <w:numId w:val="22"/>
        </w:numPr>
        <w:suppressAutoHyphens/>
        <w:bidi w:val="0"/>
        <w:spacing w:line="360" w:lineRule="auto"/>
      </w:pPr>
      <w:r>
        <w:t xml:space="preserve">we plotted our </w:t>
      </w:r>
      <w:r w:rsidR="0096717D">
        <w:t xml:space="preserve">prediction </w:t>
      </w:r>
      <w:r>
        <w:t>graph.</w:t>
      </w:r>
    </w:p>
    <w:p w14:paraId="276FDF07" w14:textId="471CA4EE" w:rsidR="0096717D" w:rsidRDefault="0096717D" w:rsidP="0096717D">
      <w:pPr>
        <w:pStyle w:val="ListParagraph"/>
        <w:numPr>
          <w:ilvl w:val="0"/>
          <w:numId w:val="22"/>
        </w:numPr>
        <w:suppressAutoHyphens/>
        <w:bidi w:val="0"/>
        <w:spacing w:line="360" w:lineRule="auto"/>
      </w:pPr>
      <w:r>
        <w:t>Finally, Calculated our mean square error</w:t>
      </w:r>
    </w:p>
    <w:p w14:paraId="4FC6898F" w14:textId="520A1B98" w:rsidR="0096717D" w:rsidRDefault="0096717D" w:rsidP="0096717D">
      <w:pPr>
        <w:bidi w:val="0"/>
        <w:ind w:right="-86"/>
        <w:rPr>
          <w:noProof/>
        </w:rPr>
      </w:pPr>
    </w:p>
    <w:p w14:paraId="63A15DEB" w14:textId="77777777" w:rsidR="0096717D" w:rsidRDefault="0096717D" w:rsidP="0096717D">
      <w:pPr>
        <w:bidi w:val="0"/>
        <w:ind w:right="-86"/>
        <w:rPr>
          <w:noProof/>
        </w:rPr>
      </w:pPr>
    </w:p>
    <w:p w14:paraId="60AEE66E" w14:textId="639B9B4A" w:rsidR="0096717D" w:rsidRDefault="0096717D" w:rsidP="0096717D">
      <w:pPr>
        <w:bidi w:val="0"/>
        <w:ind w:right="-86"/>
        <w:rPr>
          <w:rFonts w:ascii="Sakkal Majalla" w:hAnsi="Sakkal Majalla" w:cs="Sakkal Majalla"/>
          <w:noProof/>
          <w:sz w:val="28"/>
          <w:szCs w:val="28"/>
        </w:rPr>
      </w:pPr>
      <w:r>
        <w:rPr>
          <w:noProof/>
        </w:rPr>
        <w:drawing>
          <wp:inline distT="0" distB="0" distL="0" distR="0" wp14:anchorId="7054CD56" wp14:editId="75C9F6FC">
            <wp:extent cx="6294120" cy="2247900"/>
            <wp:effectExtent l="133350" t="114300" r="10668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6697" t="48632" r="41635" b="26976"/>
                    <a:stretch/>
                  </pic:blipFill>
                  <pic:spPr bwMode="auto">
                    <a:xfrm>
                      <a:off x="0" y="0"/>
                      <a:ext cx="6398852" cy="2285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6F14EA" w14:textId="1A39887F" w:rsidR="0096717D" w:rsidRDefault="0096717D" w:rsidP="0096717D">
      <w:pPr>
        <w:bidi w:val="0"/>
        <w:ind w:right="-86"/>
        <w:rPr>
          <w:rFonts w:ascii="Sakkal Majalla" w:hAnsi="Sakkal Majalla" w:cs="Sakkal Majalla"/>
          <w:noProof/>
          <w:sz w:val="28"/>
          <w:szCs w:val="28"/>
        </w:rPr>
      </w:pPr>
    </w:p>
    <w:p w14:paraId="2C3624AA" w14:textId="6B7E9411" w:rsidR="0096717D" w:rsidRPr="0096717D" w:rsidRDefault="0096717D" w:rsidP="0096717D">
      <w:pPr>
        <w:bidi w:val="0"/>
        <w:ind w:right="-86"/>
        <w:rPr>
          <w:rFonts w:ascii="Sakkal Majalla" w:hAnsi="Sakkal Majalla" w:cs="Sakkal Majalla"/>
          <w:noProof/>
          <w:sz w:val="28"/>
          <w:szCs w:val="28"/>
        </w:rPr>
      </w:pPr>
      <w:r>
        <w:rPr>
          <w:noProof/>
        </w:rPr>
        <w:lastRenderedPageBreak/>
        <w:drawing>
          <wp:inline distT="0" distB="0" distL="0" distR="0" wp14:anchorId="67ACCB51" wp14:editId="1E3ED17E">
            <wp:extent cx="6294754" cy="2381250"/>
            <wp:effectExtent l="133350" t="133350" r="144780" b="1714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494" t="26025" r="40599" b="49997"/>
                    <a:stretch/>
                  </pic:blipFill>
                  <pic:spPr bwMode="auto">
                    <a:xfrm>
                      <a:off x="0" y="0"/>
                      <a:ext cx="6390051" cy="2417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5C7CD4" w14:textId="77777777" w:rsidR="0096717D" w:rsidRDefault="0096717D" w:rsidP="0096717D">
      <w:pPr>
        <w:pStyle w:val="ListParagraph"/>
        <w:numPr>
          <w:ilvl w:val="0"/>
          <w:numId w:val="19"/>
        </w:numPr>
        <w:bidi w:val="0"/>
        <w:ind w:right="-86"/>
        <w:rPr>
          <w:rFonts w:ascii="Sakkal Majalla" w:hAnsi="Sakkal Majalla" w:cs="Sakkal Majalla"/>
          <w:noProof/>
          <w:sz w:val="28"/>
          <w:szCs w:val="28"/>
        </w:rPr>
      </w:pPr>
      <w:r>
        <w:rPr>
          <w:rFonts w:ascii="Sakkal Majalla" w:hAnsi="Sakkal Majalla" w:cs="Sakkal Majalla"/>
          <w:noProof/>
          <w:sz w:val="28"/>
          <w:szCs w:val="28"/>
        </w:rPr>
        <w:t>Result “Mean Square Error”</w:t>
      </w:r>
    </w:p>
    <w:p w14:paraId="032DCA54" w14:textId="77777777" w:rsidR="0096717D" w:rsidRPr="0096717D" w:rsidRDefault="0096717D" w:rsidP="0096717D">
      <w:pPr>
        <w:bidi w:val="0"/>
        <w:ind w:left="1800" w:right="-86" w:firstLine="360"/>
        <w:rPr>
          <w:rFonts w:ascii="Sakkal Majalla" w:hAnsi="Sakkal Majalla" w:cs="Sakkal Majalla"/>
          <w:sz w:val="28"/>
          <w:szCs w:val="28"/>
          <w:lang w:val="en-GB"/>
        </w:rPr>
      </w:pPr>
      <w:r w:rsidRPr="0096717D">
        <w:rPr>
          <w:rFonts w:ascii="Sakkal Majalla" w:hAnsi="Sakkal Majalla" w:cs="Sakkal Majalla" w:hint="cs"/>
          <w:sz w:val="28"/>
          <w:szCs w:val="28"/>
          <w:lang w:val="en-GB"/>
        </w:rPr>
        <w:t xml:space="preserve">Test RMSE(Datset1): </w:t>
      </w:r>
      <w:r w:rsidRPr="0096717D">
        <w:rPr>
          <w:rFonts w:ascii="Sakkal Majalla" w:hAnsi="Sakkal Majalla" w:cs="Sakkal Majalla"/>
          <w:sz w:val="28"/>
          <w:szCs w:val="28"/>
          <w:lang w:val="en-GB"/>
        </w:rPr>
        <w:t>3.987</w:t>
      </w:r>
    </w:p>
    <w:p w14:paraId="0EB7AEFE" w14:textId="77777777" w:rsidR="0096717D" w:rsidRDefault="0096717D" w:rsidP="0096717D">
      <w:pPr>
        <w:pStyle w:val="ListParagraph"/>
        <w:bidi w:val="0"/>
        <w:ind w:left="2160" w:right="-86"/>
        <w:rPr>
          <w:rFonts w:ascii="Sakkal Majalla" w:hAnsi="Sakkal Majalla" w:cs="Sakkal Majalla"/>
          <w:sz w:val="28"/>
          <w:szCs w:val="28"/>
          <w:lang w:val="en-GB"/>
        </w:rPr>
      </w:pPr>
      <w:r>
        <w:rPr>
          <w:rFonts w:ascii="Sakkal Majalla" w:hAnsi="Sakkal Majalla" w:cs="Sakkal Majalla" w:hint="cs"/>
          <w:sz w:val="28"/>
          <w:szCs w:val="28"/>
          <w:lang w:val="en-GB"/>
        </w:rPr>
        <w:t>Test RMSE(Datset2): 62.</w:t>
      </w:r>
      <w:r>
        <w:rPr>
          <w:rFonts w:ascii="Sakkal Majalla" w:hAnsi="Sakkal Majalla" w:cs="Sakkal Majalla"/>
          <w:sz w:val="28"/>
          <w:szCs w:val="28"/>
          <w:lang w:val="en-GB"/>
        </w:rPr>
        <w:t>247</w:t>
      </w:r>
    </w:p>
    <w:p w14:paraId="05AED941" w14:textId="7A55DDE1" w:rsidR="00A279F8" w:rsidRDefault="00A279F8" w:rsidP="00A279F8">
      <w:pPr>
        <w:pStyle w:val="ListParagraph"/>
        <w:bidi w:val="0"/>
        <w:ind w:left="379" w:right="-86"/>
        <w:rPr>
          <w:rFonts w:ascii="Sakkal Majalla" w:hAnsi="Sakkal Majalla" w:cs="Sakkal Majalla"/>
          <w:b/>
          <w:bCs/>
          <w:noProof/>
          <w:sz w:val="28"/>
          <w:szCs w:val="28"/>
          <w:u w:val="single"/>
          <w:rtl/>
        </w:rPr>
      </w:pPr>
    </w:p>
    <w:p w14:paraId="4B2E0D61" w14:textId="40C419D4" w:rsidR="003A3D31" w:rsidRDefault="003A3D31" w:rsidP="003A3D31">
      <w:pPr>
        <w:pStyle w:val="ListParagraph"/>
        <w:bidi w:val="0"/>
        <w:ind w:left="379" w:right="-86"/>
        <w:rPr>
          <w:rFonts w:ascii="Sakkal Majalla" w:hAnsi="Sakkal Majalla" w:cs="Sakkal Majalla"/>
          <w:b/>
          <w:bCs/>
          <w:noProof/>
          <w:sz w:val="28"/>
          <w:szCs w:val="28"/>
          <w:u w:val="single"/>
          <w:rtl/>
        </w:rPr>
      </w:pPr>
    </w:p>
    <w:p w14:paraId="3E1FC0D1" w14:textId="6334F3DB" w:rsidR="003A3D31" w:rsidRDefault="003A3D31" w:rsidP="003A3D31">
      <w:pPr>
        <w:pStyle w:val="ListParagraph"/>
        <w:bidi w:val="0"/>
        <w:ind w:left="379" w:right="-86"/>
        <w:rPr>
          <w:rFonts w:ascii="Sakkal Majalla" w:hAnsi="Sakkal Majalla" w:cs="Sakkal Majalla"/>
          <w:b/>
          <w:bCs/>
          <w:noProof/>
          <w:sz w:val="28"/>
          <w:szCs w:val="28"/>
          <w:u w:val="single"/>
          <w:rtl/>
        </w:rPr>
      </w:pPr>
    </w:p>
    <w:p w14:paraId="017C01E9" w14:textId="0D6209F6" w:rsidR="003A3D31" w:rsidRDefault="003A3D31" w:rsidP="003A3D31">
      <w:pPr>
        <w:pStyle w:val="ListParagraph"/>
        <w:bidi w:val="0"/>
        <w:ind w:left="379" w:right="-86"/>
        <w:rPr>
          <w:rFonts w:ascii="Sakkal Majalla" w:hAnsi="Sakkal Majalla" w:cs="Sakkal Majalla"/>
          <w:b/>
          <w:bCs/>
          <w:noProof/>
          <w:sz w:val="28"/>
          <w:szCs w:val="28"/>
          <w:u w:val="single"/>
          <w:rtl/>
        </w:rPr>
      </w:pPr>
    </w:p>
    <w:p w14:paraId="0524CC55" w14:textId="6FBF8D10" w:rsidR="003A3D31" w:rsidRDefault="003A3D31" w:rsidP="003A3D31">
      <w:pPr>
        <w:pStyle w:val="ListParagraph"/>
        <w:bidi w:val="0"/>
        <w:ind w:left="379" w:right="-86"/>
        <w:rPr>
          <w:rFonts w:ascii="Sakkal Majalla" w:hAnsi="Sakkal Majalla" w:cs="Sakkal Majalla"/>
          <w:b/>
          <w:bCs/>
          <w:noProof/>
          <w:sz w:val="28"/>
          <w:szCs w:val="28"/>
          <w:u w:val="single"/>
          <w:rtl/>
        </w:rPr>
      </w:pPr>
    </w:p>
    <w:p w14:paraId="22939F81" w14:textId="145ADD53" w:rsidR="003A3D31" w:rsidRDefault="003A3D31" w:rsidP="003A3D31">
      <w:pPr>
        <w:pStyle w:val="ListParagraph"/>
        <w:bidi w:val="0"/>
        <w:ind w:left="379" w:right="-86"/>
        <w:rPr>
          <w:rFonts w:ascii="Sakkal Majalla" w:hAnsi="Sakkal Majalla" w:cs="Sakkal Majalla"/>
          <w:b/>
          <w:bCs/>
          <w:noProof/>
          <w:sz w:val="28"/>
          <w:szCs w:val="28"/>
          <w:u w:val="single"/>
          <w:rtl/>
        </w:rPr>
      </w:pPr>
    </w:p>
    <w:p w14:paraId="7CE97B3C" w14:textId="2429B4F2" w:rsidR="003A3D31" w:rsidRDefault="003A3D31" w:rsidP="003A3D31">
      <w:pPr>
        <w:pStyle w:val="ListParagraph"/>
        <w:bidi w:val="0"/>
        <w:ind w:left="379" w:right="-86"/>
        <w:rPr>
          <w:rFonts w:ascii="Sakkal Majalla" w:hAnsi="Sakkal Majalla" w:cs="Sakkal Majalla"/>
          <w:b/>
          <w:bCs/>
          <w:noProof/>
          <w:sz w:val="28"/>
          <w:szCs w:val="28"/>
          <w:u w:val="single"/>
          <w:rtl/>
        </w:rPr>
      </w:pPr>
    </w:p>
    <w:p w14:paraId="6F0F5D09" w14:textId="3B711A28" w:rsidR="003A3D31" w:rsidRDefault="003A3D31" w:rsidP="003A3D31">
      <w:pPr>
        <w:pStyle w:val="ListParagraph"/>
        <w:bidi w:val="0"/>
        <w:ind w:left="379" w:right="-86"/>
        <w:rPr>
          <w:rFonts w:ascii="Sakkal Majalla" w:hAnsi="Sakkal Majalla" w:cs="Sakkal Majalla"/>
          <w:b/>
          <w:bCs/>
          <w:noProof/>
          <w:sz w:val="28"/>
          <w:szCs w:val="28"/>
          <w:u w:val="single"/>
          <w:rtl/>
        </w:rPr>
      </w:pPr>
    </w:p>
    <w:p w14:paraId="7D053BFB" w14:textId="4CDB0904" w:rsidR="003A3D31" w:rsidRDefault="003A3D31" w:rsidP="003A3D31">
      <w:pPr>
        <w:pStyle w:val="ListParagraph"/>
        <w:bidi w:val="0"/>
        <w:ind w:left="379" w:right="-86"/>
        <w:rPr>
          <w:rFonts w:ascii="Sakkal Majalla" w:hAnsi="Sakkal Majalla" w:cs="Sakkal Majalla"/>
          <w:b/>
          <w:bCs/>
          <w:noProof/>
          <w:sz w:val="28"/>
          <w:szCs w:val="28"/>
          <w:u w:val="single"/>
          <w:rtl/>
        </w:rPr>
      </w:pPr>
    </w:p>
    <w:p w14:paraId="09F5A99C" w14:textId="30788044" w:rsidR="003A3D31" w:rsidRDefault="003A3D31" w:rsidP="003A3D31">
      <w:pPr>
        <w:pStyle w:val="ListParagraph"/>
        <w:bidi w:val="0"/>
        <w:ind w:left="379" w:right="-86"/>
        <w:rPr>
          <w:rFonts w:ascii="Sakkal Majalla" w:hAnsi="Sakkal Majalla" w:cs="Sakkal Majalla"/>
          <w:b/>
          <w:bCs/>
          <w:noProof/>
          <w:sz w:val="28"/>
          <w:szCs w:val="28"/>
          <w:u w:val="single"/>
          <w:rtl/>
        </w:rPr>
      </w:pPr>
    </w:p>
    <w:p w14:paraId="19DD8C31" w14:textId="63580552" w:rsidR="003A3D31" w:rsidRDefault="003A3D31" w:rsidP="003A3D31">
      <w:pPr>
        <w:pStyle w:val="ListParagraph"/>
        <w:bidi w:val="0"/>
        <w:ind w:left="379" w:right="-86"/>
        <w:rPr>
          <w:rFonts w:ascii="Sakkal Majalla" w:hAnsi="Sakkal Majalla" w:cs="Sakkal Majalla"/>
          <w:b/>
          <w:bCs/>
          <w:noProof/>
          <w:sz w:val="28"/>
          <w:szCs w:val="28"/>
          <w:u w:val="single"/>
          <w:rtl/>
        </w:rPr>
      </w:pPr>
    </w:p>
    <w:p w14:paraId="42D10C9B" w14:textId="68DD6CC6" w:rsidR="003A3D31" w:rsidRDefault="003A3D31" w:rsidP="003A3D31">
      <w:pPr>
        <w:pStyle w:val="ListParagraph"/>
        <w:bidi w:val="0"/>
        <w:ind w:left="379" w:right="-86"/>
        <w:rPr>
          <w:rFonts w:ascii="Sakkal Majalla" w:hAnsi="Sakkal Majalla" w:cs="Sakkal Majalla"/>
          <w:b/>
          <w:bCs/>
          <w:noProof/>
          <w:sz w:val="28"/>
          <w:szCs w:val="28"/>
          <w:u w:val="single"/>
          <w:rtl/>
        </w:rPr>
      </w:pPr>
    </w:p>
    <w:p w14:paraId="11A2D94D" w14:textId="2F770BA2" w:rsidR="003A3D31" w:rsidRDefault="003A3D31" w:rsidP="003A3D31">
      <w:pPr>
        <w:pStyle w:val="ListParagraph"/>
        <w:bidi w:val="0"/>
        <w:ind w:left="379" w:right="-86"/>
        <w:rPr>
          <w:rFonts w:ascii="Sakkal Majalla" w:hAnsi="Sakkal Majalla" w:cs="Sakkal Majalla"/>
          <w:b/>
          <w:bCs/>
          <w:noProof/>
          <w:sz w:val="28"/>
          <w:szCs w:val="28"/>
          <w:u w:val="single"/>
          <w:rtl/>
        </w:rPr>
      </w:pPr>
    </w:p>
    <w:p w14:paraId="05060339" w14:textId="77777777" w:rsidR="003A3D31" w:rsidRPr="00A279F8" w:rsidRDefault="003A3D31" w:rsidP="003A3D31">
      <w:pPr>
        <w:pStyle w:val="ListParagraph"/>
        <w:bidi w:val="0"/>
        <w:ind w:left="379" w:right="-86"/>
        <w:rPr>
          <w:rFonts w:ascii="Sakkal Majalla" w:hAnsi="Sakkal Majalla" w:cs="Sakkal Majalla"/>
          <w:b/>
          <w:bCs/>
          <w:noProof/>
          <w:sz w:val="28"/>
          <w:szCs w:val="28"/>
          <w:u w:val="single"/>
        </w:rPr>
      </w:pPr>
    </w:p>
    <w:p w14:paraId="4B181FDF" w14:textId="1D00DD4F"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 xml:space="preserve">3- </w:t>
      </w:r>
      <w:r w:rsidR="00A279F8" w:rsidRPr="00A279F8">
        <w:rPr>
          <w:rFonts w:ascii="Sakkal Majalla" w:hAnsi="Sakkal Majalla" w:cs="Sakkal Majalla"/>
          <w:b/>
          <w:bCs/>
          <w:noProof/>
          <w:sz w:val="28"/>
          <w:szCs w:val="28"/>
          <w:u w:val="single"/>
        </w:rPr>
        <w:t>Simple Exponential Smoothing “SES”</w:t>
      </w:r>
    </w:p>
    <w:p w14:paraId="0B078864" w14:textId="77777777" w:rsidR="003A3D31" w:rsidRDefault="003A3D31" w:rsidP="003A3D31">
      <w:pPr>
        <w:pStyle w:val="ListParagraph"/>
        <w:bidi w:val="0"/>
        <w:ind w:right="-86"/>
        <w:rPr>
          <w:rFonts w:ascii="Sakkal Majalla" w:hAnsi="Sakkal Majalla" w:cs="Sakkal Majalla"/>
          <w:sz w:val="28"/>
          <w:szCs w:val="28"/>
        </w:rPr>
      </w:pPr>
      <w:r>
        <w:rPr>
          <w:rFonts w:ascii="Sakkal Majalla" w:hAnsi="Sakkal Majalla" w:cs="Sakkal Majalla" w:hint="cs"/>
          <w:sz w:val="28"/>
          <w:szCs w:val="28"/>
        </w:rPr>
        <w:t xml:space="preserve">-brief </w:t>
      </w:r>
      <w:proofErr w:type="spellStart"/>
      <w:r>
        <w:rPr>
          <w:rFonts w:ascii="Sakkal Majalla" w:hAnsi="Sakkal Majalla" w:cs="Sakkal Majalla" w:hint="cs"/>
          <w:sz w:val="28"/>
          <w:szCs w:val="28"/>
        </w:rPr>
        <w:t>discription</w:t>
      </w:r>
      <w:proofErr w:type="spellEnd"/>
      <w:r>
        <w:rPr>
          <w:rFonts w:ascii="Sakkal Majalla" w:hAnsi="Sakkal Majalla" w:cs="Sakkal Majalla" w:hint="cs"/>
          <w:sz w:val="28"/>
          <w:szCs w:val="28"/>
        </w:rPr>
        <w:t>:</w:t>
      </w:r>
    </w:p>
    <w:p w14:paraId="3B081807" w14:textId="77777777" w:rsid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Exponential Smoothing is an elementary and pragmatic technique used for forecasting where the forecast is made through the exponentially weighted average of prior observations.</w:t>
      </w:r>
    </w:p>
    <w:p w14:paraId="582625FC" w14:textId="0DF54E05" w:rsidR="003A3D31" w:rsidRP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 xml:space="preserve">in its simplest form, an exponential smoothing of time series data allocates the exponentially decaying weights from newest to oldest observations, </w:t>
      </w:r>
      <w:proofErr w:type="spellStart"/>
      <w:r>
        <w:rPr>
          <w:rFonts w:ascii="Sakkal Majalla" w:hAnsi="Sakkal Majalla" w:cs="Sakkal Majalla" w:hint="cs"/>
          <w:sz w:val="28"/>
          <w:szCs w:val="28"/>
        </w:rPr>
        <w:t>ie</w:t>
      </w:r>
      <w:proofErr w:type="spellEnd"/>
      <w:r>
        <w:rPr>
          <w:rFonts w:ascii="Sakkal Majalla" w:hAnsi="Sakkal Majalla" w:cs="Sakkal Majalla" w:hint="cs"/>
          <w:sz w:val="28"/>
          <w:szCs w:val="28"/>
        </w:rPr>
        <w:t xml:space="preserve">. analyzing data from a specific </w:t>
      </w:r>
      <w:proofErr w:type="gramStart"/>
      <w:r>
        <w:rPr>
          <w:rFonts w:ascii="Sakkal Majalla" w:hAnsi="Sakkal Majalla" w:cs="Sakkal Majalla" w:hint="cs"/>
          <w:sz w:val="28"/>
          <w:szCs w:val="28"/>
        </w:rPr>
        <w:t>period of time</w:t>
      </w:r>
      <w:proofErr w:type="gramEnd"/>
      <w:r>
        <w:rPr>
          <w:rFonts w:ascii="Sakkal Majalla" w:hAnsi="Sakkal Majalla" w:cs="Sakkal Majalla" w:hint="cs"/>
          <w:sz w:val="28"/>
          <w:szCs w:val="28"/>
        </w:rPr>
        <w:t xml:space="preserve"> via providing more importance to recent data and less importance to former data.</w:t>
      </w:r>
    </w:p>
    <w:p w14:paraId="4A8C0F6F"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 how you implemented in project</w:t>
      </w:r>
    </w:p>
    <w:p w14:paraId="7A38FBD3"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first Dataset:</w:t>
      </w:r>
    </w:p>
    <w:p w14:paraId="7721BA12" w14:textId="77777777" w:rsidR="003A3D31" w:rsidRDefault="003A3D31" w:rsidP="003A3D31">
      <w:pPr>
        <w:pStyle w:val="ListParagraph"/>
        <w:numPr>
          <w:ilvl w:val="0"/>
          <w:numId w:val="25"/>
        </w:numPr>
        <w:suppressAutoHyphens/>
        <w:bidi w:val="0"/>
        <w:spacing w:line="360" w:lineRule="auto"/>
      </w:pPr>
      <w:r>
        <w:t xml:space="preserve">First, we loaded our clean dataset ‘Dataset1_Cleaned.csv’ and shows its </w:t>
      </w:r>
      <w:proofErr w:type="gramStart"/>
      <w:r>
        <w:t>columns  which</w:t>
      </w:r>
      <w:proofErr w:type="gramEnd"/>
      <w:r>
        <w:t xml:space="preserve"> were date and temp but we made it one column called “Value” to used easily in our model.</w:t>
      </w:r>
    </w:p>
    <w:p w14:paraId="63EC3E72"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792489A1" w14:textId="77777777" w:rsidR="003A3D31" w:rsidRDefault="003A3D31" w:rsidP="003A3D31">
      <w:pPr>
        <w:pStyle w:val="ListParagraph"/>
        <w:numPr>
          <w:ilvl w:val="0"/>
          <w:numId w:val="25"/>
        </w:numPr>
        <w:suppressAutoHyphens/>
        <w:bidi w:val="0"/>
        <w:spacing w:line="360" w:lineRule="auto"/>
      </w:pPr>
      <w:r>
        <w:t>Defined our model.</w:t>
      </w:r>
    </w:p>
    <w:p w14:paraId="09C0ED1D" w14:textId="77777777" w:rsidR="003A3D31" w:rsidRDefault="003A3D31" w:rsidP="003A3D31">
      <w:pPr>
        <w:pStyle w:val="ListParagraph"/>
        <w:numPr>
          <w:ilvl w:val="0"/>
          <w:numId w:val="25"/>
        </w:numPr>
        <w:suppressAutoHyphens/>
        <w:bidi w:val="0"/>
        <w:spacing w:line="360" w:lineRule="auto"/>
      </w:pPr>
      <w:r>
        <w:t>Fit our model.</w:t>
      </w:r>
    </w:p>
    <w:p w14:paraId="49551C52" w14:textId="77777777" w:rsidR="003A3D31" w:rsidRDefault="003A3D31" w:rsidP="003A3D31">
      <w:pPr>
        <w:pStyle w:val="ListParagraph"/>
        <w:numPr>
          <w:ilvl w:val="0"/>
          <w:numId w:val="25"/>
        </w:numPr>
        <w:suppressAutoHyphens/>
        <w:bidi w:val="0"/>
        <w:spacing w:line="360" w:lineRule="auto"/>
      </w:pPr>
      <w:r>
        <w:t xml:space="preserve">Then we made our prediction which ranged </w:t>
      </w:r>
      <w:proofErr w:type="gramStart"/>
      <w:r>
        <w:t xml:space="preserve">between </w:t>
      </w:r>
      <w:r>
        <w:rPr>
          <w:color w:val="000000"/>
        </w:rPr>
        <w:t xml:space="preserve"> </w:t>
      </w:r>
      <w:r>
        <w:rPr>
          <w:rFonts w:ascii="Courier New" w:hAnsi="Courier New" w:cs="Courier New"/>
          <w:color w:val="000000"/>
          <w:sz w:val="17"/>
        </w:rPr>
        <w:t>13.251537</w:t>
      </w:r>
      <w:proofErr w:type="gramEnd"/>
      <w:r>
        <w:rPr>
          <w:rFonts w:ascii="Courier New" w:hAnsi="Courier New" w:cs="Courier New"/>
          <w:color w:val="000000"/>
          <w:sz w:val="17"/>
        </w:rPr>
        <w:t>,12.082021,13.847238 and 14.506079</w:t>
      </w:r>
    </w:p>
    <w:p w14:paraId="612C44C3"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7A56D7E9" w14:textId="77777777" w:rsidR="003A3D31" w:rsidRDefault="003A3D31" w:rsidP="003A3D31">
      <w:pPr>
        <w:pStyle w:val="ListParagraph"/>
        <w:numPr>
          <w:ilvl w:val="0"/>
          <w:numId w:val="25"/>
        </w:numPr>
        <w:suppressAutoHyphens/>
        <w:bidi w:val="0"/>
        <w:spacing w:line="360" w:lineRule="auto"/>
      </w:pPr>
      <w:r>
        <w:t>And calculated mean squared error.</w:t>
      </w:r>
    </w:p>
    <w:p w14:paraId="70A5F523" w14:textId="77777777" w:rsidR="003A3D31" w:rsidRDefault="003A3D31" w:rsidP="003A3D31">
      <w:pPr>
        <w:pStyle w:val="ListParagraph"/>
        <w:numPr>
          <w:ilvl w:val="0"/>
          <w:numId w:val="25"/>
        </w:numPr>
        <w:suppressAutoHyphens/>
        <w:bidi w:val="0"/>
        <w:spacing w:line="360" w:lineRule="auto"/>
        <w:ind w:left="379" w:right="-86" w:firstLine="0"/>
      </w:pPr>
      <w:r>
        <w:rPr>
          <w:rFonts w:ascii="Sakkal Majalla" w:hAnsi="Sakkal Majalla" w:cs="Sakkal Majalla" w:hint="cs"/>
          <w:sz w:val="28"/>
          <w:szCs w:val="28"/>
        </w:rPr>
        <w:t>Finally, we plotted our graph.</w:t>
      </w:r>
    </w:p>
    <w:p w14:paraId="29BA2458" w14:textId="55403197" w:rsidR="003A3D31" w:rsidRDefault="003A3D31" w:rsidP="003A3D31">
      <w:pPr>
        <w:pStyle w:val="ListParagraph"/>
        <w:bidi w:val="0"/>
        <w:spacing w:line="360" w:lineRule="auto"/>
        <w:ind w:left="1478" w:right="-86"/>
        <w:rPr>
          <w:rFonts w:ascii="Sakkal Majalla" w:hAnsi="Sakkal Majalla" w:cs="Sakkal Majalla"/>
          <w:sz w:val="28"/>
          <w:szCs w:val="28"/>
        </w:rPr>
      </w:pPr>
      <w:r>
        <w:rPr>
          <w:noProof/>
        </w:rPr>
        <w:lastRenderedPageBreak/>
        <w:drawing>
          <wp:anchor distT="0" distB="0" distL="0" distR="0" simplePos="0" relativeHeight="251675648" behindDoc="0" locked="0" layoutInCell="0" allowOverlap="1" wp14:anchorId="12B4F3E5" wp14:editId="7518D8C0">
            <wp:simplePos x="0" y="0"/>
            <wp:positionH relativeFrom="column">
              <wp:align>center</wp:align>
            </wp:positionH>
            <wp:positionV relativeFrom="paragraph">
              <wp:posOffset>635</wp:posOffset>
            </wp:positionV>
            <wp:extent cx="6111875" cy="2374265"/>
            <wp:effectExtent l="0" t="0" r="3175" b="6985"/>
            <wp:wrapSquare wrapText="largest"/>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11875" cy="2374265"/>
                    </a:xfrm>
                    <a:prstGeom prst="rect">
                      <a:avLst/>
                    </a:prstGeom>
                    <a:noFill/>
                  </pic:spPr>
                </pic:pic>
              </a:graphicData>
            </a:graphic>
            <wp14:sizeRelH relativeFrom="page">
              <wp14:pctWidth>0</wp14:pctWidth>
            </wp14:sizeRelH>
            <wp14:sizeRelV relativeFrom="page">
              <wp14:pctHeight>0</wp14:pctHeight>
            </wp14:sizeRelV>
          </wp:anchor>
        </w:drawing>
      </w:r>
    </w:p>
    <w:p w14:paraId="65111BB5"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Result of mean squared error ----&gt;</w:t>
      </w:r>
      <w:r>
        <w:rPr>
          <w:rFonts w:ascii="Sakkal Majalla" w:hAnsi="Sakkal Majalla" w:cs="Sakkal Majalla" w:hint="cs"/>
          <w:color w:val="000000"/>
          <w:sz w:val="28"/>
          <w:szCs w:val="28"/>
        </w:rPr>
        <w:t>2.16876874275847</w:t>
      </w:r>
    </w:p>
    <w:p w14:paraId="5C60E37E"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second Dataset:</w:t>
      </w:r>
    </w:p>
    <w:p w14:paraId="0C043277" w14:textId="77777777" w:rsidR="003A3D31" w:rsidRDefault="003A3D31" w:rsidP="003A3D31">
      <w:pPr>
        <w:pStyle w:val="ListParagraph"/>
        <w:numPr>
          <w:ilvl w:val="0"/>
          <w:numId w:val="25"/>
        </w:numPr>
        <w:suppressAutoHyphens/>
        <w:bidi w:val="0"/>
        <w:spacing w:line="360" w:lineRule="auto"/>
      </w:pPr>
      <w:r>
        <w:t xml:space="preserve">First, we loaded our clean dataset ‘Datasets2_Cleanned.csv’ and shows its </w:t>
      </w:r>
      <w:proofErr w:type="gramStart"/>
      <w:r>
        <w:t>columns  which</w:t>
      </w:r>
      <w:proofErr w:type="gramEnd"/>
      <w:r>
        <w:t xml:space="preserve"> were date and temp but we made it one column called “Value” to used easily in our model.</w:t>
      </w:r>
    </w:p>
    <w:p w14:paraId="1810C2F8"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56145F5C" w14:textId="77777777" w:rsidR="003A3D31" w:rsidRDefault="003A3D31" w:rsidP="003A3D31">
      <w:pPr>
        <w:pStyle w:val="ListParagraph"/>
        <w:numPr>
          <w:ilvl w:val="0"/>
          <w:numId w:val="25"/>
        </w:numPr>
        <w:suppressAutoHyphens/>
        <w:bidi w:val="0"/>
        <w:spacing w:line="360" w:lineRule="auto"/>
      </w:pPr>
      <w:r>
        <w:t>Defined our model.</w:t>
      </w:r>
    </w:p>
    <w:p w14:paraId="669B4042" w14:textId="77777777" w:rsidR="003A3D31" w:rsidRDefault="003A3D31" w:rsidP="003A3D31">
      <w:pPr>
        <w:pStyle w:val="ListParagraph"/>
        <w:numPr>
          <w:ilvl w:val="0"/>
          <w:numId w:val="25"/>
        </w:numPr>
        <w:suppressAutoHyphens/>
        <w:bidi w:val="0"/>
        <w:spacing w:line="360" w:lineRule="auto"/>
      </w:pPr>
      <w:r>
        <w:t>Fit our model.</w:t>
      </w:r>
    </w:p>
    <w:p w14:paraId="6CFD1D22" w14:textId="77777777" w:rsidR="003A3D31" w:rsidRDefault="003A3D31" w:rsidP="003A3D31">
      <w:pPr>
        <w:pStyle w:val="ListParagraph"/>
        <w:numPr>
          <w:ilvl w:val="0"/>
          <w:numId w:val="25"/>
        </w:numPr>
        <w:suppressAutoHyphens/>
        <w:bidi w:val="0"/>
        <w:spacing w:line="360" w:lineRule="auto"/>
      </w:pPr>
      <w:r>
        <w:t xml:space="preserve">Then we made our prediction which ranged </w:t>
      </w:r>
      <w:proofErr w:type="gramStart"/>
      <w:r>
        <w:t xml:space="preserve">from </w:t>
      </w:r>
      <w:r>
        <w:rPr>
          <w:color w:val="000000"/>
        </w:rPr>
        <w:t xml:space="preserve"> </w:t>
      </w:r>
      <w:r>
        <w:rPr>
          <w:rFonts w:ascii="Courier New" w:hAnsi="Courier New" w:cs="Courier New"/>
          <w:color w:val="000000"/>
          <w:sz w:val="17"/>
        </w:rPr>
        <w:t>55.356835</w:t>
      </w:r>
      <w:proofErr w:type="gramEnd"/>
      <w:r>
        <w:rPr>
          <w:rFonts w:ascii="Courier New" w:hAnsi="Courier New" w:cs="Courier New"/>
          <w:color w:val="000000"/>
          <w:sz w:val="17"/>
        </w:rPr>
        <w:t xml:space="preserve"> to 36.115999 </w:t>
      </w:r>
    </w:p>
    <w:p w14:paraId="4553968A"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32C30945" w14:textId="77777777" w:rsidR="003A3D31" w:rsidRDefault="003A3D31" w:rsidP="003A3D31">
      <w:pPr>
        <w:pStyle w:val="ListParagraph"/>
        <w:numPr>
          <w:ilvl w:val="0"/>
          <w:numId w:val="25"/>
        </w:numPr>
        <w:suppressAutoHyphens/>
        <w:bidi w:val="0"/>
        <w:spacing w:line="360" w:lineRule="auto"/>
      </w:pPr>
      <w:r>
        <w:t>And calculated mean squared error.</w:t>
      </w:r>
    </w:p>
    <w:p w14:paraId="7F476D6F" w14:textId="77777777" w:rsidR="003A3D31" w:rsidRDefault="003A3D31" w:rsidP="003A3D31">
      <w:pPr>
        <w:pStyle w:val="ListParagraph"/>
        <w:numPr>
          <w:ilvl w:val="0"/>
          <w:numId w:val="25"/>
        </w:numPr>
        <w:suppressAutoHyphens/>
        <w:bidi w:val="0"/>
        <w:spacing w:line="360" w:lineRule="auto"/>
      </w:pPr>
      <w:r>
        <w:t>Finally, we plotted our graph.</w:t>
      </w:r>
    </w:p>
    <w:p w14:paraId="723E4590" w14:textId="437884EE" w:rsidR="003A3D31" w:rsidRDefault="003A3D31" w:rsidP="003A3D31">
      <w:pPr>
        <w:pStyle w:val="ListParagraph"/>
        <w:bidi w:val="0"/>
        <w:ind w:left="1819"/>
      </w:pPr>
      <w:r>
        <w:rPr>
          <w:noProof/>
        </w:rPr>
        <w:lastRenderedPageBreak/>
        <w:drawing>
          <wp:anchor distT="0" distB="0" distL="0" distR="0" simplePos="0" relativeHeight="251674624" behindDoc="0" locked="0" layoutInCell="0" allowOverlap="1" wp14:anchorId="42FD508A" wp14:editId="04261176">
            <wp:simplePos x="0" y="0"/>
            <wp:positionH relativeFrom="column">
              <wp:align>center</wp:align>
            </wp:positionH>
            <wp:positionV relativeFrom="paragraph">
              <wp:posOffset>635</wp:posOffset>
            </wp:positionV>
            <wp:extent cx="5828665" cy="2291080"/>
            <wp:effectExtent l="0" t="0" r="635" b="0"/>
            <wp:wrapSquare wrapText="largest"/>
            <wp:docPr id="33" name="Picture 3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28665" cy="2291080"/>
                    </a:xfrm>
                    <a:prstGeom prst="rect">
                      <a:avLst/>
                    </a:prstGeom>
                    <a:noFill/>
                  </pic:spPr>
                </pic:pic>
              </a:graphicData>
            </a:graphic>
            <wp14:sizeRelH relativeFrom="page">
              <wp14:pctWidth>0</wp14:pctWidth>
            </wp14:sizeRelH>
            <wp14:sizeRelV relativeFrom="page">
              <wp14:pctHeight>0</wp14:pctHeight>
            </wp14:sizeRelV>
          </wp:anchor>
        </w:drawing>
      </w:r>
    </w:p>
    <w:p w14:paraId="59FFAA75" w14:textId="77777777" w:rsidR="003A3D31" w:rsidRDefault="003A3D31" w:rsidP="003A3D31">
      <w:pPr>
        <w:pStyle w:val="ListParagraph"/>
        <w:bidi w:val="0"/>
      </w:pPr>
    </w:p>
    <w:p w14:paraId="403B422A" w14:textId="77777777" w:rsidR="003A3D31" w:rsidRDefault="003A3D31" w:rsidP="003A3D31">
      <w:pPr>
        <w:pStyle w:val="ListParagraph"/>
        <w:bidi w:val="0"/>
      </w:pPr>
    </w:p>
    <w:p w14:paraId="3C66222B"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t>-Result “Mean Square Error”</w:t>
      </w:r>
    </w:p>
    <w:p w14:paraId="3539AE74"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 xml:space="preserve">                          mean square error=</w:t>
      </w:r>
      <w:r>
        <w:rPr>
          <w:rFonts w:ascii="Sakkal Majalla" w:hAnsi="Sakkal Majalla" w:cs="Sakkal Majalla" w:hint="cs"/>
          <w:color w:val="000000"/>
          <w:sz w:val="28"/>
          <w:szCs w:val="28"/>
        </w:rPr>
        <w:t>17.21472624307182</w:t>
      </w:r>
    </w:p>
    <w:p w14:paraId="4C6F858F" w14:textId="06D29EFD" w:rsidR="00A279F8" w:rsidRDefault="00A279F8" w:rsidP="00A279F8">
      <w:pPr>
        <w:pStyle w:val="ListParagraph"/>
        <w:bidi w:val="0"/>
        <w:ind w:left="379" w:right="-86" w:firstLine="341"/>
        <w:rPr>
          <w:rFonts w:ascii="Sakkal Majalla" w:hAnsi="Sakkal Majalla" w:cs="Sakkal Majalla"/>
          <w:b/>
          <w:bCs/>
          <w:noProof/>
          <w:sz w:val="28"/>
          <w:szCs w:val="28"/>
          <w:u w:val="single"/>
          <w:rtl/>
        </w:rPr>
      </w:pPr>
    </w:p>
    <w:p w14:paraId="592A15E4" w14:textId="3E96BEB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81E7799" w14:textId="03DF069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E0DB3AB" w14:textId="0EB259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B223310" w14:textId="1A0DD98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5F25D4" w14:textId="7D3AED4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8AEF1D9" w14:textId="4A80FF4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1CF1546" w14:textId="106FF24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1AE4B16" w14:textId="068354C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758ECB9" w14:textId="297E748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3489071" w14:textId="41DA2A8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99D3642" w14:textId="4F375FF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A684B7D" w14:textId="2E24B0F6"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0A589D5" w14:textId="79A5A09E"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20FD158" w14:textId="13DF183B"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0B13B30" w14:textId="5A38A3A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9EA8027" w14:textId="44432D2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02770CE" w14:textId="641F67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3D46876" w14:textId="77777777" w:rsidR="003A3D31" w:rsidRPr="00A279F8" w:rsidRDefault="003A3D31" w:rsidP="003A3D31">
      <w:pPr>
        <w:pStyle w:val="ListParagraph"/>
        <w:bidi w:val="0"/>
        <w:ind w:left="379" w:right="-86" w:firstLine="341"/>
        <w:rPr>
          <w:rFonts w:ascii="Sakkal Majalla" w:hAnsi="Sakkal Majalla" w:cs="Sakkal Majalla"/>
          <w:b/>
          <w:bCs/>
          <w:noProof/>
          <w:sz w:val="28"/>
          <w:szCs w:val="28"/>
          <w:u w:val="single"/>
        </w:rPr>
      </w:pPr>
    </w:p>
    <w:p w14:paraId="5B02B268" w14:textId="58B3E496"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sidRPr="00A279F8">
        <w:rPr>
          <w:rFonts w:ascii="Sakkal Majalla" w:hAnsi="Sakkal Majalla" w:cs="Sakkal Majalla"/>
          <w:b/>
          <w:bCs/>
          <w:noProof/>
          <w:sz w:val="28"/>
          <w:szCs w:val="28"/>
          <w:u w:val="single"/>
        </w:rPr>
        <w:t>Long Short Term Memory ‘LSTM’</w:t>
      </w:r>
    </w:p>
    <w:p w14:paraId="5593291A" w14:textId="77777777" w:rsidR="00E427FA"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-brief discription</w:t>
      </w:r>
    </w:p>
    <w:p w14:paraId="581FEBD2" w14:textId="77777777" w:rsidR="00E427FA" w:rsidRPr="00335142" w:rsidRDefault="00E427FA" w:rsidP="00E427FA">
      <w:pPr>
        <w:pStyle w:val="ListParagraph"/>
        <w:bidi w:val="0"/>
        <w:ind w:left="1099" w:right="-86" w:firstLine="341"/>
        <w:rPr>
          <w:rFonts w:ascii="Sakkal Majalla" w:hAnsi="Sakkal Majalla" w:cs="Sakkal Majalla"/>
          <w:sz w:val="28"/>
          <w:szCs w:val="28"/>
        </w:rPr>
      </w:pPr>
      <w:r w:rsidRPr="00335142">
        <w:rPr>
          <w:rFonts w:ascii="Sakkal Majalla" w:hAnsi="Sakkal Majalla" w:cs="Sakkal Majalla" w:hint="cs"/>
          <w:noProof/>
          <w:sz w:val="28"/>
          <w:szCs w:val="28"/>
        </w:rPr>
        <w:tab/>
      </w:r>
      <w:r w:rsidRPr="00335142">
        <w:rPr>
          <w:rFonts w:ascii="Sakkal Majalla" w:hAnsi="Sakkal Majalla" w:cs="Sakkal Majalla" w:hint="cs"/>
          <w:sz w:val="28"/>
          <w:szCs w:val="28"/>
        </w:rPr>
        <w:t>LSTMs are a type of Recurrent Neural Network (RNN) that can learn and memorize long-term</w:t>
      </w:r>
    </w:p>
    <w:p w14:paraId="0FB52DBB" w14:textId="13929E8D" w:rsidR="00E427FA" w:rsidRPr="00335142" w:rsidRDefault="00E427FA" w:rsidP="00E427FA">
      <w:pPr>
        <w:pStyle w:val="ListParagraph"/>
        <w:bidi w:val="0"/>
        <w:ind w:left="1819" w:right="-86" w:firstLine="341"/>
        <w:rPr>
          <w:rFonts w:ascii="Sakkal Majalla" w:hAnsi="Sakkal Majalla" w:cs="Sakkal Majalla"/>
          <w:sz w:val="28"/>
          <w:szCs w:val="28"/>
        </w:rPr>
      </w:pPr>
      <w:r w:rsidRPr="00335142">
        <w:rPr>
          <w:rFonts w:ascii="Sakkal Majalla" w:hAnsi="Sakkal Majalla" w:cs="Sakkal Majalla" w:hint="cs"/>
          <w:sz w:val="28"/>
          <w:szCs w:val="28"/>
        </w:rPr>
        <w:t>dependencies. Recalling past information for long periods is the default behavior.</w:t>
      </w:r>
    </w:p>
    <w:p w14:paraId="61E84A8B"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 xml:space="preserve">Long </w:t>
      </w:r>
      <w:proofErr w:type="gramStart"/>
      <w:r w:rsidRPr="00335142">
        <w:rPr>
          <w:rFonts w:ascii="Sakkal Majalla" w:hAnsi="Sakkal Majalla" w:cs="Sakkal Majalla" w:hint="cs"/>
          <w:sz w:val="28"/>
          <w:szCs w:val="28"/>
        </w:rPr>
        <w:t>Short Term</w:t>
      </w:r>
      <w:proofErr w:type="gramEnd"/>
      <w:r w:rsidRPr="00335142">
        <w:rPr>
          <w:rFonts w:ascii="Sakkal Majalla" w:hAnsi="Sakkal Majalla" w:cs="Sakkal Majalla" w:hint="cs"/>
          <w:sz w:val="28"/>
          <w:szCs w:val="28"/>
        </w:rPr>
        <w:t xml:space="preserve"> Memory (LSTM) is a type of deep learning model that is mostly used for analysis of sequential data (time series data prediction).</w:t>
      </w:r>
    </w:p>
    <w:p w14:paraId="2780A05F"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There are different application areas that are used: Language model, neural machine translation, music generation, time series prediction, financial prediction, etc.</w:t>
      </w:r>
    </w:p>
    <w:p w14:paraId="515BE300" w14:textId="369DA0D3"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 aim of this implementation is to help to learn structure of basic LSTM (LSTM cell forward, LSTM cell backward, etc..).</w:t>
      </w:r>
    </w:p>
    <w:p w14:paraId="4AB4B6A0" w14:textId="77777777" w:rsidR="00E427FA" w:rsidRPr="00335142" w:rsidRDefault="00E427FA" w:rsidP="00E427FA">
      <w:pPr>
        <w:pStyle w:val="ListParagraph"/>
        <w:bidi w:val="0"/>
        <w:ind w:left="1099" w:right="-86" w:firstLine="341"/>
        <w:rPr>
          <w:rFonts w:ascii="Sakkal Majalla" w:hAnsi="Sakkal Majalla" w:cs="Sakkal Majalla"/>
          <w:noProof/>
          <w:sz w:val="28"/>
          <w:szCs w:val="28"/>
        </w:rPr>
      </w:pPr>
    </w:p>
    <w:p w14:paraId="4C9D1A59" w14:textId="38BFE2C1" w:rsidR="00A279F8"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how you implemented in project</w:t>
      </w:r>
    </w:p>
    <w:p w14:paraId="4078DCA2" w14:textId="4A415145"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 load datasets</w:t>
      </w:r>
    </w:p>
    <w:p w14:paraId="46D796DD" w14:textId="33289B77"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2-normalize data to be in range (0:1) using minmax scaler from sklearn.preprocessing</w:t>
      </w:r>
    </w:p>
    <w:p w14:paraId="18924E8D" w14:textId="0C5D58B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3- import keras from tenserflow </w:t>
      </w:r>
    </w:p>
    <w:p w14:paraId="7421EE66" w14:textId="76E84DE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4-split data to training and testing sets</w:t>
      </w:r>
    </w:p>
    <w:p w14:paraId="49023E36" w14:textId="11743B6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5-</w:t>
      </w:r>
      <w:r w:rsidR="00796DE8" w:rsidRPr="00335142">
        <w:rPr>
          <w:rFonts w:ascii="Sakkal Majalla" w:hAnsi="Sakkal Majalla" w:cs="Sakkal Majalla" w:hint="cs"/>
          <w:noProof/>
          <w:sz w:val="28"/>
          <w:szCs w:val="28"/>
        </w:rPr>
        <w:t xml:space="preserve"> reshape data from 2d to 3d </w:t>
      </w:r>
    </w:p>
    <w:p w14:paraId="00795A74" w14:textId="77777777"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6-create LSTM sequential  model using keras</w:t>
      </w:r>
    </w:p>
    <w:p w14:paraId="33186AAA" w14:textId="1A1E251F"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7- fit the model  </w:t>
      </w:r>
    </w:p>
    <w:p w14:paraId="0366F89D" w14:textId="5DD01088" w:rsidR="00796DE8" w:rsidRPr="00335142" w:rsidRDefault="00796DE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8-plot loss &amp; accuracy</w:t>
      </w:r>
    </w:p>
    <w:p w14:paraId="121715D0" w14:textId="7F5F272C" w:rsidR="00456921" w:rsidRPr="00335142" w:rsidRDefault="00456921" w:rsidP="00456921">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9- plot  training predictions , testing predictions and original data</w:t>
      </w:r>
    </w:p>
    <w:p w14:paraId="4D9DC5F3" w14:textId="41F8E7EC" w:rsidR="00E427FA" w:rsidRPr="00335142" w:rsidRDefault="00456921"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10-</w:t>
      </w:r>
      <w:r w:rsidR="00796DE8" w:rsidRPr="00335142">
        <w:rPr>
          <w:rFonts w:ascii="Sakkal Majalla" w:hAnsi="Sakkal Majalla" w:cs="Sakkal Majalla" w:hint="cs"/>
          <w:noProof/>
          <w:sz w:val="28"/>
          <w:szCs w:val="28"/>
        </w:rPr>
        <w:t xml:space="preserve"> calculate mean square error  </w:t>
      </w:r>
    </w:p>
    <w:p w14:paraId="54CCB6AC" w14:textId="6413B957" w:rsidR="00796DE8" w:rsidRDefault="00796DE8" w:rsidP="00796DE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 xml:space="preserve"> </w:t>
      </w:r>
    </w:p>
    <w:p w14:paraId="24450E39" w14:textId="2D29BF72" w:rsidR="00796DE8" w:rsidRPr="00456921" w:rsidRDefault="00456921" w:rsidP="00456921">
      <w:pPr>
        <w:bidi w:val="0"/>
        <w:ind w:right="-86"/>
        <w:rPr>
          <w:rFonts w:ascii="Sakkal Majalla" w:hAnsi="Sakkal Majalla" w:cs="Sakkal Majalla"/>
          <w:noProof/>
          <w:sz w:val="28"/>
          <w:szCs w:val="28"/>
        </w:rPr>
      </w:pPr>
      <w:r>
        <w:rPr>
          <w:noProof/>
        </w:rPr>
        <w:lastRenderedPageBreak/>
        <w:drawing>
          <wp:inline distT="0" distB="0" distL="0" distR="0" wp14:anchorId="6642EABC" wp14:editId="506C3159">
            <wp:extent cx="6192276" cy="2316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11339" cy="2323611"/>
                    </a:xfrm>
                    <a:prstGeom prst="rect">
                      <a:avLst/>
                    </a:prstGeom>
                    <a:noFill/>
                    <a:ln>
                      <a:noFill/>
                    </a:ln>
                  </pic:spPr>
                </pic:pic>
              </a:graphicData>
            </a:graphic>
          </wp:inline>
        </w:drawing>
      </w:r>
    </w:p>
    <w:p w14:paraId="190D6D59" w14:textId="77777777" w:rsidR="00456921" w:rsidRDefault="00456921" w:rsidP="00456921">
      <w:pPr>
        <w:bidi w:val="0"/>
        <w:ind w:right="-86"/>
        <w:rPr>
          <w:rFonts w:ascii="Sakkal Majalla" w:hAnsi="Sakkal Majalla" w:cs="Sakkal Majalla"/>
          <w:noProof/>
          <w:sz w:val="28"/>
          <w:szCs w:val="28"/>
        </w:rPr>
      </w:pPr>
    </w:p>
    <w:p w14:paraId="016D96AA" w14:textId="6CE7F0CA" w:rsidR="00796DE8" w:rsidRPr="00456921" w:rsidRDefault="00456921" w:rsidP="00456921">
      <w:pPr>
        <w:bidi w:val="0"/>
        <w:ind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6D9C8C97" wp14:editId="4C412E65">
            <wp:extent cx="6294120" cy="2354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94120" cy="2354580"/>
                    </a:xfrm>
                    <a:prstGeom prst="rect">
                      <a:avLst/>
                    </a:prstGeom>
                    <a:noFill/>
                    <a:ln>
                      <a:noFill/>
                    </a:ln>
                  </pic:spPr>
                </pic:pic>
              </a:graphicData>
            </a:graphic>
          </wp:inline>
        </w:drawing>
      </w:r>
    </w:p>
    <w:p w14:paraId="22762F1C" w14:textId="77777777" w:rsidR="00796DE8" w:rsidRPr="00335142" w:rsidRDefault="00A279F8" w:rsidP="00796DE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r>
      <w:r w:rsidRPr="00335142">
        <w:rPr>
          <w:rFonts w:ascii="Sakkal Majalla" w:hAnsi="Sakkal Majalla" w:cs="Sakkal Majalla" w:hint="cs"/>
          <w:noProof/>
          <w:sz w:val="28"/>
          <w:szCs w:val="28"/>
        </w:rPr>
        <w:t>-Result “Mean Square Error”</w:t>
      </w:r>
    </w:p>
    <w:p w14:paraId="34DC485C" w14:textId="2AFA0FA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1 score: 23.87 RMSE</w:t>
      </w:r>
    </w:p>
    <w:p w14:paraId="12FF5F05"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1 score: 23.15 RMSE</w:t>
      </w:r>
    </w:p>
    <w:p w14:paraId="05B6AAF3"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2 score: 13.86 RMSE</w:t>
      </w:r>
    </w:p>
    <w:p w14:paraId="112C0857" w14:textId="45F5E749"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2 score: 18.49 RMSE</w:t>
      </w:r>
    </w:p>
    <w:p w14:paraId="15B233B7" w14:textId="77777777" w:rsidR="00C45D93" w:rsidRPr="00A279F8" w:rsidRDefault="00C45D93" w:rsidP="00C45D93">
      <w:pPr>
        <w:pStyle w:val="ListParagraph"/>
        <w:bidi w:val="0"/>
        <w:ind w:left="379" w:right="-86" w:firstLine="341"/>
        <w:rPr>
          <w:rFonts w:ascii="Sakkal Majalla" w:hAnsi="Sakkal Majalla" w:cs="Sakkal Majalla"/>
          <w:b/>
          <w:bCs/>
          <w:noProof/>
          <w:sz w:val="28"/>
          <w:szCs w:val="28"/>
          <w:u w:val="single"/>
        </w:rPr>
      </w:pPr>
    </w:p>
    <w:p w14:paraId="05AFBBF1" w14:textId="77777777" w:rsidR="003A3D31" w:rsidRDefault="003A3D31" w:rsidP="00A279F8">
      <w:pPr>
        <w:pStyle w:val="ListParagraph"/>
        <w:bidi w:val="0"/>
        <w:ind w:left="379" w:right="-86" w:firstLine="341"/>
        <w:rPr>
          <w:rFonts w:ascii="Sakkal Majalla" w:hAnsi="Sakkal Majalla" w:cs="Sakkal Majalla"/>
          <w:b/>
          <w:bCs/>
          <w:noProof/>
          <w:sz w:val="28"/>
          <w:szCs w:val="28"/>
          <w:u w:val="single"/>
          <w:rtl/>
        </w:rPr>
      </w:pPr>
    </w:p>
    <w:p w14:paraId="73E6FD91"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6604E6"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078E1AC"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1A0A574" w14:textId="4FD6DA13" w:rsidR="00A279F8" w:rsidRDefault="00A279F8" w:rsidP="003A3D31">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5-XGBosst Regression</w:t>
      </w:r>
    </w:p>
    <w:p w14:paraId="342CBF08" w14:textId="77777777" w:rsidR="00C45D93" w:rsidRDefault="00C45D93" w:rsidP="00C45D93">
      <w:pPr>
        <w:pStyle w:val="ListParagraph"/>
        <w:bidi w:val="0"/>
        <w:ind w:left="1099" w:right="-86" w:firstLine="341"/>
        <w:rPr>
          <w:rFonts w:ascii="Sakkal Majalla" w:hAnsi="Sakkal Majalla" w:cs="Sakkal Majalla"/>
          <w:b/>
          <w:bCs/>
          <w:sz w:val="28"/>
          <w:szCs w:val="28"/>
          <w:u w:val="single"/>
        </w:rPr>
      </w:pPr>
      <w:r>
        <w:rPr>
          <w:rFonts w:ascii="Sakkal Majalla" w:hAnsi="Sakkal Majalla" w:cs="Sakkal Majalla"/>
          <w:sz w:val="28"/>
          <w:szCs w:val="28"/>
        </w:rPr>
        <w:t>-</w:t>
      </w:r>
      <w:r w:rsidRPr="00343349">
        <w:rPr>
          <w:rFonts w:ascii="Sakkal Majalla" w:hAnsi="Sakkal Majalla" w:cs="Sakkal Majalla"/>
          <w:b/>
          <w:bCs/>
          <w:sz w:val="28"/>
          <w:szCs w:val="28"/>
          <w:u w:val="single"/>
        </w:rPr>
        <w:t>brief description:</w:t>
      </w:r>
    </w:p>
    <w:p w14:paraId="33A97152" w14:textId="77777777" w:rsidR="00C45D93"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is an efficient implementation of gradient boosting for classification and regression problems.</w:t>
      </w:r>
    </w:p>
    <w:p w14:paraId="066D2159" w14:textId="77777777" w:rsidR="00C45D93" w:rsidRPr="00343349"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can also be used for time series forecasting, although it requires that the time series dataset be transformed into a supervised learning problem first. It also requires the use of a specialized technique for evaluating the model called walk-forward validation, as evaluating the model using k-fold cross validation would result in optimistically biased results.</w:t>
      </w:r>
    </w:p>
    <w:p w14:paraId="23A4FC8B"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how you implemented in project</w:t>
      </w:r>
    </w:p>
    <w:p w14:paraId="0B793698"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-First thig we Give Index Instead of Data to use XGBoost</w:t>
      </w:r>
    </w:p>
    <w:p w14:paraId="44300D61"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-then, we split data to train and test with size 0.8 to train and without random state</w:t>
      </w:r>
    </w:p>
    <w:p w14:paraId="027E29DE"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we try to find the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through mean square error calculation then we select </w:t>
      </w:r>
    </w:p>
    <w:p w14:paraId="3D18E524"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for Dataset 1 is 100 and Dataset 2 is 70</w:t>
      </w:r>
    </w:p>
    <w:p w14:paraId="7F1B7875"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-after that we predict our data and here is the prediction result on plot:</w:t>
      </w:r>
    </w:p>
    <w:p w14:paraId="5BE9244D" w14:textId="44AD126C" w:rsidR="00C45D93" w:rsidRDefault="00B92FC0"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0528" behindDoc="0" locked="0" layoutInCell="1" allowOverlap="1" wp14:anchorId="59E9E5D6" wp14:editId="2482DEBD">
                <wp:simplePos x="0" y="0"/>
                <wp:positionH relativeFrom="page">
                  <wp:posOffset>662940</wp:posOffset>
                </wp:positionH>
                <wp:positionV relativeFrom="paragraph">
                  <wp:posOffset>98425</wp:posOffset>
                </wp:positionV>
                <wp:extent cx="6057900" cy="338328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6057900" cy="3383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5"/>
                                          <a:stretch>
                                            <a:fillRect/>
                                          </a:stretch>
                                        </pic:blipFill>
                                        <pic:spPr>
                                          <a:xfrm>
                                            <a:off x="0" y="0"/>
                                            <a:ext cx="6133395" cy="29516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E5D6" id="Rectangle 19" o:spid="_x0000_s1033" style="position:absolute;left:0;text-align:left;margin-left:52.2pt;margin-top:7.75pt;width:477pt;height:266.4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" fillcolor="white [3201]" strokecolor="#f79646 [3209]" strokeweight="2pt">
                <v:textbo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26"/>
                                    <a:stretch>
                                      <a:fillRect/>
                                    </a:stretch>
                                  </pic:blipFill>
                                  <pic:spPr>
                                    <a:xfrm>
                                      <a:off x="0" y="0"/>
                                      <a:ext cx="6133395" cy="2951672"/>
                                    </a:xfrm>
                                    <a:prstGeom prst="rect">
                                      <a:avLst/>
                                    </a:prstGeom>
                                  </pic:spPr>
                                </pic:pic>
                              </a:graphicData>
                            </a:graphic>
                          </wp:inline>
                        </w:drawing>
                      </w:r>
                    </w:p>
                  </w:txbxContent>
                </v:textbox>
                <w10:wrap anchorx="page"/>
              </v:rect>
            </w:pict>
          </mc:Fallback>
        </mc:AlternateContent>
      </w:r>
    </w:p>
    <w:p w14:paraId="1A228B4C" w14:textId="4FF6A88D" w:rsidR="00C45D93" w:rsidRDefault="00C45D93" w:rsidP="00C45D93">
      <w:pPr>
        <w:pStyle w:val="ListParagraph"/>
        <w:bidi w:val="0"/>
        <w:ind w:left="379" w:right="-86"/>
        <w:rPr>
          <w:rFonts w:ascii="Sakkal Majalla" w:hAnsi="Sakkal Majalla" w:cs="Sakkal Majalla"/>
          <w:sz w:val="28"/>
          <w:szCs w:val="28"/>
        </w:rPr>
      </w:pPr>
    </w:p>
    <w:p w14:paraId="3A46969C" w14:textId="77777777" w:rsidR="00C45D93" w:rsidRDefault="00C45D93" w:rsidP="00C45D93">
      <w:pPr>
        <w:pStyle w:val="ListParagraph"/>
        <w:bidi w:val="0"/>
        <w:ind w:left="379" w:right="-86"/>
        <w:rPr>
          <w:rFonts w:ascii="Sakkal Majalla" w:hAnsi="Sakkal Majalla" w:cs="Sakkal Majalla"/>
          <w:sz w:val="28"/>
          <w:szCs w:val="28"/>
        </w:rPr>
      </w:pPr>
    </w:p>
    <w:p w14:paraId="410CBAC2" w14:textId="77777777" w:rsidR="00C45D93" w:rsidRDefault="00C45D93" w:rsidP="00C45D93">
      <w:pPr>
        <w:pStyle w:val="ListParagraph"/>
        <w:bidi w:val="0"/>
        <w:ind w:left="379" w:right="-86"/>
        <w:rPr>
          <w:rFonts w:ascii="Sakkal Majalla" w:hAnsi="Sakkal Majalla" w:cs="Sakkal Majalla"/>
          <w:sz w:val="28"/>
          <w:szCs w:val="28"/>
        </w:rPr>
      </w:pPr>
    </w:p>
    <w:p w14:paraId="20658762" w14:textId="77777777" w:rsidR="00C45D93" w:rsidRDefault="00C45D93" w:rsidP="00C45D93">
      <w:pPr>
        <w:pStyle w:val="ListParagraph"/>
        <w:bidi w:val="0"/>
        <w:ind w:left="379" w:right="-86"/>
        <w:rPr>
          <w:rFonts w:ascii="Sakkal Majalla" w:hAnsi="Sakkal Majalla" w:cs="Sakkal Majalla"/>
          <w:sz w:val="28"/>
          <w:szCs w:val="28"/>
        </w:rPr>
      </w:pPr>
    </w:p>
    <w:p w14:paraId="72078B72" w14:textId="77777777" w:rsidR="00C45D93" w:rsidRDefault="00C45D93" w:rsidP="00C45D93">
      <w:pPr>
        <w:pStyle w:val="ListParagraph"/>
        <w:bidi w:val="0"/>
        <w:ind w:left="379" w:right="-86"/>
        <w:rPr>
          <w:rFonts w:ascii="Sakkal Majalla" w:hAnsi="Sakkal Majalla" w:cs="Sakkal Majalla"/>
          <w:sz w:val="28"/>
          <w:szCs w:val="28"/>
        </w:rPr>
      </w:pPr>
    </w:p>
    <w:p w14:paraId="267D943E" w14:textId="77777777" w:rsidR="00C45D93" w:rsidRDefault="00C45D93" w:rsidP="00C45D93">
      <w:pPr>
        <w:pStyle w:val="ListParagraph"/>
        <w:bidi w:val="0"/>
        <w:ind w:left="379" w:right="-86"/>
        <w:rPr>
          <w:rFonts w:ascii="Sakkal Majalla" w:hAnsi="Sakkal Majalla" w:cs="Sakkal Majalla"/>
          <w:sz w:val="28"/>
          <w:szCs w:val="28"/>
        </w:rPr>
      </w:pPr>
    </w:p>
    <w:p w14:paraId="3AACE3DE" w14:textId="77777777" w:rsidR="00C45D93" w:rsidRDefault="00C45D93" w:rsidP="00C45D93">
      <w:pPr>
        <w:pStyle w:val="ListParagraph"/>
        <w:bidi w:val="0"/>
        <w:ind w:left="379" w:right="-86"/>
        <w:rPr>
          <w:rFonts w:ascii="Sakkal Majalla" w:hAnsi="Sakkal Majalla" w:cs="Sakkal Majalla"/>
          <w:sz w:val="28"/>
          <w:szCs w:val="28"/>
        </w:rPr>
      </w:pPr>
    </w:p>
    <w:p w14:paraId="15AE9138" w14:textId="77777777" w:rsidR="00C45D93" w:rsidRDefault="00C45D93" w:rsidP="00C45D93">
      <w:pPr>
        <w:pStyle w:val="ListParagraph"/>
        <w:bidi w:val="0"/>
        <w:ind w:left="379" w:right="-86"/>
        <w:rPr>
          <w:rFonts w:ascii="Sakkal Majalla" w:hAnsi="Sakkal Majalla" w:cs="Sakkal Majalla"/>
          <w:sz w:val="28"/>
          <w:szCs w:val="28"/>
        </w:rPr>
      </w:pPr>
    </w:p>
    <w:p w14:paraId="6505D574" w14:textId="77777777" w:rsidR="00C45D93" w:rsidRDefault="00C45D93" w:rsidP="00C45D93">
      <w:pPr>
        <w:pStyle w:val="ListParagraph"/>
        <w:bidi w:val="0"/>
        <w:ind w:left="379" w:right="-86"/>
        <w:rPr>
          <w:rFonts w:ascii="Sakkal Majalla" w:hAnsi="Sakkal Majalla" w:cs="Sakkal Majalla"/>
          <w:sz w:val="28"/>
          <w:szCs w:val="28"/>
        </w:rPr>
      </w:pPr>
    </w:p>
    <w:p w14:paraId="2BDAA141" w14:textId="77777777" w:rsidR="00C45D93" w:rsidRDefault="00C45D93" w:rsidP="00C45D93">
      <w:pPr>
        <w:pStyle w:val="ListParagraph"/>
        <w:bidi w:val="0"/>
        <w:ind w:left="379" w:right="-86"/>
        <w:rPr>
          <w:rFonts w:ascii="Sakkal Majalla" w:hAnsi="Sakkal Majalla" w:cs="Sakkal Majalla"/>
          <w:sz w:val="28"/>
          <w:szCs w:val="28"/>
        </w:rPr>
      </w:pPr>
    </w:p>
    <w:p w14:paraId="7D68F37B" w14:textId="77777777" w:rsidR="00C45D93" w:rsidRDefault="00C45D93" w:rsidP="00C45D93">
      <w:pPr>
        <w:pStyle w:val="ListParagraph"/>
        <w:bidi w:val="0"/>
        <w:ind w:left="379" w:right="-86"/>
        <w:rPr>
          <w:rFonts w:ascii="Sakkal Majalla" w:hAnsi="Sakkal Majalla" w:cs="Sakkal Majalla"/>
          <w:sz w:val="28"/>
          <w:szCs w:val="28"/>
        </w:rPr>
      </w:pPr>
    </w:p>
    <w:p w14:paraId="3E51B0B7" w14:textId="1194A18B" w:rsidR="00C45D93" w:rsidRDefault="00C45D93" w:rsidP="00C45D93">
      <w:pPr>
        <w:pStyle w:val="ListParagraph"/>
        <w:bidi w:val="0"/>
        <w:ind w:left="379" w:right="-86"/>
        <w:rPr>
          <w:rFonts w:ascii="Sakkal Majalla" w:hAnsi="Sakkal Majalla" w:cs="Sakkal Majalla"/>
          <w:sz w:val="28"/>
          <w:szCs w:val="28"/>
        </w:rPr>
      </w:pPr>
    </w:p>
    <w:p w14:paraId="5EF54035" w14:textId="0E061A2E" w:rsidR="00C45D93" w:rsidRDefault="003A3D31"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w:lastRenderedPageBreak/>
        <mc:AlternateContent>
          <mc:Choice Requires="wps">
            <w:drawing>
              <wp:anchor distT="0" distB="0" distL="114300" distR="114300" simplePos="0" relativeHeight="251671552" behindDoc="0" locked="0" layoutInCell="1" allowOverlap="1" wp14:anchorId="464E9A56" wp14:editId="1B271188">
                <wp:simplePos x="0" y="0"/>
                <wp:positionH relativeFrom="margin">
                  <wp:align>center</wp:align>
                </wp:positionH>
                <wp:positionV relativeFrom="paragraph">
                  <wp:posOffset>-20320</wp:posOffset>
                </wp:positionV>
                <wp:extent cx="6644640" cy="2971800"/>
                <wp:effectExtent l="0" t="0" r="22860" b="19050"/>
                <wp:wrapNone/>
                <wp:docPr id="20" name="Rectangle 20"/>
                <wp:cNvGraphicFramePr/>
                <a:graphic xmlns:a="http://schemas.openxmlformats.org/drawingml/2006/main">
                  <a:graphicData uri="http://schemas.microsoft.com/office/word/2010/wordprocessingShape">
                    <wps:wsp>
                      <wps:cNvSpPr/>
                      <wps:spPr>
                        <a:xfrm>
                          <a:off x="0" y="0"/>
                          <a:ext cx="6644640" cy="2971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7"/>
                                          <a:stretch>
                                            <a:fillRect/>
                                          </a:stretch>
                                        </pic:blipFill>
                                        <pic:spPr>
                                          <a:xfrm>
                                            <a:off x="0" y="0"/>
                                            <a:ext cx="6275705" cy="2847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A56" id="Rectangle 20" o:spid="_x0000_s1034" style="position:absolute;left:0;text-align:left;margin-left:0;margin-top:-1.6pt;width:523.2pt;height:23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" fillcolor="white [3201]" strokecolor="#f79646 [3209]" strokeweight="2pt">
                <v:textbo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28"/>
                                    <a:stretch>
                                      <a:fillRect/>
                                    </a:stretch>
                                  </pic:blipFill>
                                  <pic:spPr>
                                    <a:xfrm>
                                      <a:off x="0" y="0"/>
                                      <a:ext cx="6275705" cy="2847340"/>
                                    </a:xfrm>
                                    <a:prstGeom prst="rect">
                                      <a:avLst/>
                                    </a:prstGeom>
                                  </pic:spPr>
                                </pic:pic>
                              </a:graphicData>
                            </a:graphic>
                          </wp:inline>
                        </w:drawing>
                      </w:r>
                    </w:p>
                  </w:txbxContent>
                </v:textbox>
                <w10:wrap anchorx="margin"/>
              </v:rect>
            </w:pict>
          </mc:Fallback>
        </mc:AlternateContent>
      </w:r>
    </w:p>
    <w:p w14:paraId="01AD2865" w14:textId="77777777" w:rsidR="00C45D93" w:rsidRDefault="00C45D93" w:rsidP="00C45D93">
      <w:pPr>
        <w:pStyle w:val="ListParagraph"/>
        <w:bidi w:val="0"/>
        <w:ind w:left="379" w:right="-86"/>
        <w:rPr>
          <w:rFonts w:ascii="Sakkal Majalla" w:hAnsi="Sakkal Majalla" w:cs="Sakkal Majalla"/>
          <w:sz w:val="28"/>
          <w:szCs w:val="28"/>
        </w:rPr>
      </w:pPr>
    </w:p>
    <w:p w14:paraId="6AF356D2" w14:textId="77777777" w:rsidR="00C45D93" w:rsidRDefault="00C45D93" w:rsidP="00C45D93">
      <w:pPr>
        <w:pStyle w:val="ListParagraph"/>
        <w:bidi w:val="0"/>
        <w:ind w:left="379" w:right="-86"/>
        <w:rPr>
          <w:rFonts w:ascii="Sakkal Majalla" w:hAnsi="Sakkal Majalla" w:cs="Sakkal Majalla"/>
          <w:sz w:val="28"/>
          <w:szCs w:val="28"/>
        </w:rPr>
      </w:pPr>
    </w:p>
    <w:p w14:paraId="1456B5F9" w14:textId="77777777" w:rsidR="00C45D93" w:rsidRDefault="00C45D93" w:rsidP="00C45D93">
      <w:pPr>
        <w:pStyle w:val="ListParagraph"/>
        <w:bidi w:val="0"/>
        <w:ind w:left="379" w:right="-86"/>
        <w:rPr>
          <w:rFonts w:ascii="Sakkal Majalla" w:hAnsi="Sakkal Majalla" w:cs="Sakkal Majalla"/>
          <w:sz w:val="28"/>
          <w:szCs w:val="28"/>
        </w:rPr>
      </w:pPr>
    </w:p>
    <w:p w14:paraId="5D8FC96D" w14:textId="77777777" w:rsidR="00C45D93" w:rsidRDefault="00C45D93" w:rsidP="00C45D93">
      <w:pPr>
        <w:pStyle w:val="ListParagraph"/>
        <w:bidi w:val="0"/>
        <w:ind w:left="379" w:right="-86"/>
        <w:rPr>
          <w:rFonts w:ascii="Sakkal Majalla" w:hAnsi="Sakkal Majalla" w:cs="Sakkal Majalla"/>
          <w:sz w:val="28"/>
          <w:szCs w:val="28"/>
        </w:rPr>
      </w:pPr>
    </w:p>
    <w:p w14:paraId="702F4EBC" w14:textId="77777777" w:rsidR="00C45D93" w:rsidRDefault="00C45D93" w:rsidP="00C45D93">
      <w:pPr>
        <w:pStyle w:val="ListParagraph"/>
        <w:bidi w:val="0"/>
        <w:ind w:left="379" w:right="-86"/>
        <w:rPr>
          <w:rFonts w:ascii="Sakkal Majalla" w:hAnsi="Sakkal Majalla" w:cs="Sakkal Majalla"/>
          <w:sz w:val="28"/>
          <w:szCs w:val="28"/>
        </w:rPr>
      </w:pPr>
    </w:p>
    <w:p w14:paraId="61EC70F7" w14:textId="77777777" w:rsidR="00C45D93" w:rsidRDefault="00C45D93" w:rsidP="00C45D93">
      <w:pPr>
        <w:pStyle w:val="ListParagraph"/>
        <w:bidi w:val="0"/>
        <w:ind w:left="379" w:right="-86"/>
        <w:rPr>
          <w:rFonts w:ascii="Sakkal Majalla" w:hAnsi="Sakkal Majalla" w:cs="Sakkal Majalla"/>
          <w:sz w:val="28"/>
          <w:szCs w:val="28"/>
        </w:rPr>
      </w:pPr>
    </w:p>
    <w:p w14:paraId="46B69882" w14:textId="77777777" w:rsidR="00C45D93" w:rsidRDefault="00C45D93" w:rsidP="00C45D93">
      <w:pPr>
        <w:pStyle w:val="ListParagraph"/>
        <w:bidi w:val="0"/>
        <w:ind w:left="379" w:right="-86"/>
        <w:rPr>
          <w:rFonts w:ascii="Sakkal Majalla" w:hAnsi="Sakkal Majalla" w:cs="Sakkal Majalla"/>
          <w:sz w:val="28"/>
          <w:szCs w:val="28"/>
        </w:rPr>
      </w:pPr>
    </w:p>
    <w:p w14:paraId="660598D4" w14:textId="77777777" w:rsidR="00C45D93" w:rsidRDefault="00C45D93" w:rsidP="00C45D93">
      <w:pPr>
        <w:pStyle w:val="ListParagraph"/>
        <w:bidi w:val="0"/>
        <w:ind w:left="379" w:right="-86"/>
        <w:rPr>
          <w:rFonts w:ascii="Sakkal Majalla" w:hAnsi="Sakkal Majalla" w:cs="Sakkal Majalla"/>
          <w:sz w:val="28"/>
          <w:szCs w:val="28"/>
        </w:rPr>
      </w:pPr>
    </w:p>
    <w:p w14:paraId="7FC4E28A" w14:textId="77777777" w:rsidR="00C45D93" w:rsidRDefault="00C45D93" w:rsidP="00C45D93">
      <w:pPr>
        <w:pStyle w:val="ListParagraph"/>
        <w:bidi w:val="0"/>
        <w:ind w:left="379" w:right="-86"/>
        <w:rPr>
          <w:rFonts w:ascii="Sakkal Majalla" w:hAnsi="Sakkal Majalla" w:cs="Sakkal Majalla"/>
          <w:sz w:val="28"/>
          <w:szCs w:val="28"/>
        </w:rPr>
      </w:pPr>
    </w:p>
    <w:p w14:paraId="3F33CD0E" w14:textId="77777777" w:rsidR="00C45D93" w:rsidRDefault="00C45D93" w:rsidP="00C45D93">
      <w:pPr>
        <w:pStyle w:val="ListParagraph"/>
        <w:bidi w:val="0"/>
        <w:ind w:left="379" w:right="-86"/>
        <w:rPr>
          <w:rFonts w:ascii="Sakkal Majalla" w:hAnsi="Sakkal Majalla" w:cs="Sakkal Majalla"/>
          <w:b/>
          <w:bCs/>
          <w:sz w:val="28"/>
          <w:szCs w:val="28"/>
          <w:u w:val="single"/>
        </w:rPr>
      </w:pPr>
      <w:r>
        <w:rPr>
          <w:rFonts w:ascii="Sakkal Majalla" w:hAnsi="Sakkal Majalla" w:cs="Sakkal Majalla"/>
          <w:sz w:val="28"/>
          <w:szCs w:val="28"/>
        </w:rPr>
        <w:tab/>
      </w:r>
      <w:r>
        <w:rPr>
          <w:rFonts w:ascii="Sakkal Majalla" w:hAnsi="Sakkal Majalla" w:cs="Sakkal Majalla"/>
          <w:sz w:val="28"/>
          <w:szCs w:val="28"/>
        </w:rPr>
        <w:tab/>
        <w:t>-</w:t>
      </w:r>
      <w:r w:rsidRPr="00E6643B">
        <w:rPr>
          <w:rFonts w:ascii="Sakkal Majalla" w:hAnsi="Sakkal Majalla" w:cs="Sakkal Majalla"/>
          <w:b/>
          <w:bCs/>
          <w:sz w:val="28"/>
          <w:szCs w:val="28"/>
          <w:u w:val="single"/>
        </w:rPr>
        <w:t>Result “Mean Square Error”</w:t>
      </w:r>
    </w:p>
    <w:p w14:paraId="414E74EB"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For Dataset </w:t>
      </w:r>
      <w:proofErr w:type="gramStart"/>
      <w:r>
        <w:rPr>
          <w:rFonts w:ascii="Sakkal Majalla" w:hAnsi="Sakkal Majalla" w:cs="Sakkal Majalla"/>
          <w:sz w:val="28"/>
          <w:szCs w:val="28"/>
        </w:rPr>
        <w:t>1  mean</w:t>
      </w:r>
      <w:proofErr w:type="gramEnd"/>
      <w:r>
        <w:rPr>
          <w:rFonts w:ascii="Sakkal Majalla" w:hAnsi="Sakkal Majalla" w:cs="Sakkal Majalla"/>
          <w:sz w:val="28"/>
          <w:szCs w:val="28"/>
        </w:rPr>
        <w:t xml:space="preserve"> Square error is 2091.96</w:t>
      </w:r>
    </w:p>
    <w:p w14:paraId="79E8253F" w14:textId="77777777" w:rsidR="00C45D93" w:rsidRPr="00E6643B"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       Dataset </w:t>
      </w:r>
      <w:proofErr w:type="gramStart"/>
      <w:r>
        <w:rPr>
          <w:rFonts w:ascii="Sakkal Majalla" w:hAnsi="Sakkal Majalla" w:cs="Sakkal Majalla"/>
          <w:sz w:val="28"/>
          <w:szCs w:val="28"/>
        </w:rPr>
        <w:t>2  mean</w:t>
      </w:r>
      <w:proofErr w:type="gramEnd"/>
      <w:r>
        <w:rPr>
          <w:rFonts w:ascii="Sakkal Majalla" w:hAnsi="Sakkal Majalla" w:cs="Sakkal Majalla"/>
          <w:sz w:val="28"/>
          <w:szCs w:val="28"/>
        </w:rPr>
        <w:t xml:space="preserve"> Square error is 1568.68</w:t>
      </w:r>
    </w:p>
    <w:p w14:paraId="5CC94E5F" w14:textId="6295C231" w:rsidR="00A279F8" w:rsidRDefault="00A279F8" w:rsidP="00A279F8">
      <w:pPr>
        <w:pStyle w:val="ListParagraph"/>
        <w:bidi w:val="0"/>
        <w:ind w:left="379" w:right="-86" w:firstLine="341"/>
        <w:rPr>
          <w:rFonts w:ascii="Sakkal Majalla" w:hAnsi="Sakkal Majalla" w:cs="Sakkal Majalla"/>
          <w:b/>
          <w:bCs/>
          <w:noProof/>
          <w:sz w:val="28"/>
          <w:szCs w:val="28"/>
          <w:u w:val="single"/>
        </w:rPr>
      </w:pPr>
    </w:p>
    <w:p w14:paraId="2647BA7A" w14:textId="28C9AAA5"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5BA44AFD" w14:textId="48DDBDF3"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7DCCFEA5" w14:textId="3C520B4F"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23399F40" w14:textId="44D8586F" w:rsidR="00335142" w:rsidRDefault="00335142" w:rsidP="00335142">
      <w:pPr>
        <w:pStyle w:val="ListParagraph"/>
        <w:bidi w:val="0"/>
        <w:ind w:left="379" w:right="-86" w:firstLine="341"/>
        <w:rPr>
          <w:rFonts w:ascii="Sakkal Majalla" w:hAnsi="Sakkal Majalla" w:cs="Sakkal Majalla"/>
          <w:b/>
          <w:bCs/>
          <w:noProof/>
          <w:sz w:val="28"/>
          <w:szCs w:val="28"/>
          <w:u w:val="single"/>
          <w:rtl/>
        </w:rPr>
      </w:pPr>
    </w:p>
    <w:p w14:paraId="3AC585D9" w14:textId="46ACA26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DF620B" w14:textId="7FC1404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3CB9612" w14:textId="244905E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7384AC" w14:textId="0AB57E9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FC66B53" w14:textId="2A1054C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F901E7E" w14:textId="66EEB25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E3BD8DD" w14:textId="08FB97C4"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6F9E8E2" w14:textId="2C68062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DC1277D" w14:textId="6614C30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58A8423"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Pr>
      </w:pPr>
    </w:p>
    <w:p w14:paraId="162BDB3E"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p w14:paraId="46B99E20" w14:textId="7969856F" w:rsidR="00A279F8" w:rsidRDefault="00A279F8" w:rsidP="00A279F8">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6- Gated recurrent Unit “GRU”</w:t>
      </w:r>
    </w:p>
    <w:p w14:paraId="4FEA4000" w14:textId="17FADBCF" w:rsidR="00A279F8" w:rsidRDefault="00A279F8" w:rsidP="00A279F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-brief discription</w:t>
      </w:r>
    </w:p>
    <w:p w14:paraId="617AF33E"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bookmarkStart w:id="1" w:name="_Hlk82359969"/>
      <w:r w:rsidRPr="00673A35">
        <w:rPr>
          <w:rFonts w:ascii="Sakkal Majalla" w:eastAsia="Calibri" w:hAnsi="Sakkal Majalla" w:cs="Sakkal Majalla"/>
          <w:sz w:val="28"/>
          <w:szCs w:val="28"/>
        </w:rPr>
        <w:t>Gated recurrent units (GRUs) are a gating mechanism in recurrent neural networks, introduced in 2014 by Kyunghyun Cho et al. The GRU is like a long short-term memory (LSTM) with a forget gate, but has fewer parameters than LSTM, as it lacks an output gate.</w:t>
      </w:r>
    </w:p>
    <w:p w14:paraId="44D26D3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GRUs are improved version of standard recurrent neural network to solve the vanishing gradient problem of a standard RNN, GRU uses, so-called, update gate and reset gate. Basically, these are two vectors which decide what information should be passed to the output.</w:t>
      </w:r>
    </w:p>
    <w:p w14:paraId="57B57D39"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they can be trained to keep information from long ago, without washing it through time or remove information which is irrelevant to the prediction.</w:t>
      </w:r>
    </w:p>
    <w:p w14:paraId="6891D928"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update gate helps the model to determine how much of the past information (from previous time steps) needs to be passed along to the future.</w:t>
      </w:r>
    </w:p>
    <w:p w14:paraId="3E44D17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reset gate is used from the model to decide how much of the past information to forget.</w:t>
      </w:r>
    </w:p>
    <w:bookmarkEnd w:id="1"/>
    <w:p w14:paraId="0DCF46A1" w14:textId="77777777" w:rsidR="00673A35" w:rsidRDefault="00673A35" w:rsidP="00673A35">
      <w:pPr>
        <w:pStyle w:val="ListParagraph"/>
        <w:bidi w:val="0"/>
        <w:ind w:left="1099" w:right="-86" w:firstLine="341"/>
        <w:rPr>
          <w:rFonts w:ascii="Sakkal Majalla" w:hAnsi="Sakkal Majalla" w:cs="Sakkal Majalla"/>
          <w:noProof/>
          <w:sz w:val="28"/>
          <w:szCs w:val="28"/>
        </w:rPr>
      </w:pPr>
    </w:p>
    <w:p w14:paraId="68A62141" w14:textId="63F29AFA" w:rsidR="00A279F8" w:rsidRDefault="00A279F8" w:rsidP="00A279F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 how you implemented in project</w:t>
      </w:r>
    </w:p>
    <w:p w14:paraId="79AE99FC"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bookmarkStart w:id="2" w:name="_Hlk82360117"/>
      <w:r w:rsidRPr="00673A35">
        <w:rPr>
          <w:rFonts w:ascii="Sakkal Majalla" w:hAnsi="Sakkal Majalla" w:cs="Sakkal Majalla"/>
          <w:sz w:val="28"/>
          <w:szCs w:val="28"/>
        </w:rPr>
        <w:t xml:space="preserve">Load dataset </w:t>
      </w:r>
    </w:p>
    <w:p w14:paraId="3A564857"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Fix random seed for reproducibility.</w:t>
      </w:r>
    </w:p>
    <w:p w14:paraId="1B220BBF"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Normalize the dataset</w:t>
      </w:r>
    </w:p>
    <w:p w14:paraId="0429659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Split the dataset into train and test sets with size 0.67</w:t>
      </w:r>
    </w:p>
    <w:p w14:paraId="432A5AF2"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Convert an array of values into a dataset matrix</w:t>
      </w:r>
    </w:p>
    <w:p w14:paraId="4AEFC5A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data x=t and y =t+1</w:t>
      </w:r>
    </w:p>
    <w:p w14:paraId="6B7DE23E"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input to be [samples, time steps features]</w:t>
      </w:r>
    </w:p>
    <w:p w14:paraId="575D512B" w14:textId="7EBB03D5"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 xml:space="preserve">Create the GRU network and fit the model </w:t>
      </w:r>
    </w:p>
    <w:p w14:paraId="678EFE15" w14:textId="60B05FEF"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Make predictions then invert them</w:t>
      </w:r>
    </w:p>
    <w:p w14:paraId="695D39CD" w14:textId="2BD8E322"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Calculate root mean squared error</w:t>
      </w:r>
    </w:p>
    <w:p w14:paraId="3A8E49F2" w14:textId="69EEAF0F"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Plot data and predictions</w:t>
      </w:r>
    </w:p>
    <w:bookmarkEnd w:id="2"/>
    <w:p w14:paraId="6D30450E" w14:textId="6460EF36"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lastRenderedPageBreak/>
        <w:drawing>
          <wp:inline distT="0" distB="0" distL="0" distR="0" wp14:anchorId="75C5E8DE" wp14:editId="44838F53">
            <wp:extent cx="6294120"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94120" cy="2316480"/>
                    </a:xfrm>
                    <a:prstGeom prst="rect">
                      <a:avLst/>
                    </a:prstGeom>
                    <a:noFill/>
                    <a:ln>
                      <a:noFill/>
                    </a:ln>
                  </pic:spPr>
                </pic:pic>
              </a:graphicData>
            </a:graphic>
          </wp:inline>
        </w:drawing>
      </w:r>
      <w:r>
        <w:rPr>
          <w:rFonts w:ascii="Sakkal Majalla" w:hAnsi="Sakkal Majalla" w:cs="Sakkal Majalla"/>
          <w:noProof/>
          <w:sz w:val="28"/>
          <w:szCs w:val="28"/>
        </w:rPr>
        <w:drawing>
          <wp:inline distT="0" distB="0" distL="0" distR="0" wp14:anchorId="65C6867E" wp14:editId="6D1FF518">
            <wp:extent cx="6294120" cy="2278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94120" cy="2278380"/>
                    </a:xfrm>
                    <a:prstGeom prst="rect">
                      <a:avLst/>
                    </a:prstGeom>
                    <a:noFill/>
                    <a:ln>
                      <a:noFill/>
                    </a:ln>
                  </pic:spPr>
                </pic:pic>
              </a:graphicData>
            </a:graphic>
          </wp:inline>
        </w:drawing>
      </w:r>
    </w:p>
    <w:p w14:paraId="384DB00F" w14:textId="77777777" w:rsidR="003A3D31" w:rsidRDefault="003A3D31" w:rsidP="00A279F8">
      <w:pPr>
        <w:pStyle w:val="ListParagraph"/>
        <w:bidi w:val="0"/>
        <w:ind w:left="379" w:right="-86"/>
        <w:rPr>
          <w:rFonts w:ascii="Sakkal Majalla" w:hAnsi="Sakkal Majalla" w:cs="Sakkal Majalla"/>
          <w:noProof/>
          <w:sz w:val="28"/>
          <w:szCs w:val="28"/>
          <w:rtl/>
        </w:rPr>
      </w:pPr>
    </w:p>
    <w:p w14:paraId="0AD4E91B" w14:textId="77777777" w:rsidR="003A3D31" w:rsidRDefault="003A3D31" w:rsidP="003A3D31">
      <w:pPr>
        <w:pStyle w:val="ListParagraph"/>
        <w:bidi w:val="0"/>
        <w:ind w:left="379" w:right="-86"/>
        <w:rPr>
          <w:rFonts w:ascii="Sakkal Majalla" w:hAnsi="Sakkal Majalla" w:cs="Sakkal Majalla"/>
          <w:noProof/>
          <w:sz w:val="28"/>
          <w:szCs w:val="28"/>
          <w:rtl/>
        </w:rPr>
      </w:pPr>
    </w:p>
    <w:p w14:paraId="4856B1F9" w14:textId="1767F955" w:rsidR="00A279F8" w:rsidRDefault="00A279F8" w:rsidP="003A3D3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-Result “Mean Square Error”</w:t>
      </w:r>
    </w:p>
    <w:p w14:paraId="3C0E902C" w14:textId="4197653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Dataset1</w:t>
      </w:r>
    </w:p>
    <w:p w14:paraId="73B974C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2.56 RMSE</w:t>
      </w:r>
    </w:p>
    <w:p w14:paraId="2CC138C7"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2.47 RMSE</w:t>
      </w:r>
    </w:p>
    <w:p w14:paraId="4FD4BC6E" w14:textId="16EAC01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Dataset2</w:t>
      </w:r>
    </w:p>
    <w:p w14:paraId="150A7C6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15.42 RMSE</w:t>
      </w:r>
    </w:p>
    <w:p w14:paraId="46D829DE" w14:textId="028B8E8B" w:rsidR="00673A35" w:rsidRP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18.84 RMSE</w:t>
      </w:r>
    </w:p>
    <w:p w14:paraId="318AED9F" w14:textId="39CAAF99" w:rsidR="00C45D93" w:rsidRPr="003A3D31" w:rsidRDefault="00C45D93" w:rsidP="003A3D31">
      <w:pPr>
        <w:bidi w:val="0"/>
        <w:ind w:right="-86"/>
        <w:rPr>
          <w:rFonts w:ascii="Sakkal Majalla" w:hAnsi="Sakkal Majalla" w:cs="Sakkal Majalla"/>
          <w:b/>
          <w:bCs/>
          <w:noProof/>
          <w:sz w:val="28"/>
          <w:szCs w:val="28"/>
          <w:u w:val="single"/>
        </w:rPr>
      </w:pPr>
    </w:p>
    <w:p w14:paraId="6DFBBFE4" w14:textId="6DFD7574" w:rsidR="00335142" w:rsidRPr="00673A35" w:rsidRDefault="00335142" w:rsidP="00673A35">
      <w:pPr>
        <w:bidi w:val="0"/>
        <w:ind w:right="-86"/>
        <w:rPr>
          <w:rFonts w:ascii="Sakkal Majalla" w:hAnsi="Sakkal Majalla" w:cs="Sakkal Majalla"/>
          <w:b/>
          <w:bCs/>
          <w:noProof/>
          <w:sz w:val="28"/>
          <w:szCs w:val="28"/>
          <w:u w:val="single"/>
        </w:rPr>
      </w:pPr>
    </w:p>
    <w:p w14:paraId="1ECFB84A" w14:textId="77777777"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-Comparisom between algorithm performance:</w:t>
      </w:r>
    </w:p>
    <w:p w14:paraId="01F6C059" w14:textId="723DD6D8"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4968055F"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tbl>
      <w:tblPr>
        <w:tblStyle w:val="GridTable4-Accent4"/>
        <w:tblW w:w="0" w:type="auto"/>
        <w:tblLook w:val="04A0" w:firstRow="1" w:lastRow="0" w:firstColumn="1" w:lastColumn="0" w:noHBand="0" w:noVBand="1"/>
      </w:tblPr>
      <w:tblGrid>
        <w:gridCol w:w="4019"/>
        <w:gridCol w:w="3049"/>
        <w:gridCol w:w="2841"/>
      </w:tblGrid>
      <w:tr w:rsidR="00A279F8" w14:paraId="7084C837" w14:textId="50B20B13" w:rsidTr="00A27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13473CFA" w14:textId="48051D5A" w:rsidR="00A279F8" w:rsidRDefault="00A279F8" w:rsidP="00A279F8">
            <w:pPr>
              <w:pStyle w:val="ListParagraph"/>
              <w:bidi w:val="0"/>
              <w:ind w:left="0" w:right="-86"/>
              <w:jc w:val="center"/>
              <w:rPr>
                <w:rFonts w:ascii="Sakkal Majalla" w:hAnsi="Sakkal Majalla" w:cs="Sakkal Majalla"/>
                <w:b w:val="0"/>
                <w:bCs w:val="0"/>
                <w:noProof/>
                <w:sz w:val="28"/>
                <w:szCs w:val="28"/>
              </w:rPr>
            </w:pPr>
            <w:r>
              <w:rPr>
                <w:rFonts w:ascii="Sakkal Majalla" w:hAnsi="Sakkal Majalla" w:cs="Sakkal Majalla"/>
                <w:b w:val="0"/>
                <w:bCs w:val="0"/>
                <w:noProof/>
                <w:sz w:val="28"/>
                <w:szCs w:val="28"/>
              </w:rPr>
              <w:t>Algorithm Name</w:t>
            </w:r>
          </w:p>
        </w:tc>
        <w:tc>
          <w:tcPr>
            <w:tcW w:w="3049" w:type="dxa"/>
          </w:tcPr>
          <w:p w14:paraId="0DB53DBD" w14:textId="7079333F"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2EFB0F40" w14:textId="7D0E25FE"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1</w:t>
            </w:r>
          </w:p>
        </w:tc>
        <w:tc>
          <w:tcPr>
            <w:tcW w:w="2841" w:type="dxa"/>
          </w:tcPr>
          <w:p w14:paraId="430A0081" w14:textId="74AFDC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595FBD0E" w14:textId="1474D3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2</w:t>
            </w:r>
          </w:p>
        </w:tc>
      </w:tr>
      <w:tr w:rsidR="00A279F8" w14:paraId="230DDC5D" w14:textId="48E4A42B"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3101C823" w14:textId="33D99D96"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ARIMA</w:t>
            </w:r>
          </w:p>
        </w:tc>
        <w:tc>
          <w:tcPr>
            <w:tcW w:w="3049" w:type="dxa"/>
          </w:tcPr>
          <w:p w14:paraId="0F5E2A88" w14:textId="77777777" w:rsidR="003A3D31" w:rsidRDefault="003A3D31" w:rsidP="003A3D31">
            <w:pPr>
              <w:pStyle w:val="ListParagraph"/>
              <w:bidi w:val="0"/>
              <w:ind w:left="1099" w:right="-86" w:firstLine="341"/>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sz w:val="28"/>
                <w:szCs w:val="28"/>
                <w:lang w:val="en-GB"/>
              </w:rPr>
            </w:pPr>
            <w:r>
              <w:rPr>
                <w:rFonts w:ascii="Sakkal Majalla" w:hAnsi="Sakkal Majalla" w:cs="Sakkal Majalla" w:hint="cs"/>
                <w:sz w:val="28"/>
                <w:szCs w:val="28"/>
                <w:lang w:val="en-GB"/>
              </w:rPr>
              <w:t>4.01</w:t>
            </w:r>
          </w:p>
          <w:p w14:paraId="2C67BEC2" w14:textId="4CE8E86D" w:rsidR="00A279F8"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c>
          <w:tcPr>
            <w:tcW w:w="2841" w:type="dxa"/>
          </w:tcPr>
          <w:p w14:paraId="067AD68C" w14:textId="07CDCE07" w:rsidR="00A279F8" w:rsidRDefault="003A3D31" w:rsidP="00A279F8">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hint="cs"/>
                <w:sz w:val="28"/>
                <w:szCs w:val="28"/>
                <w:lang w:val="en-GB"/>
              </w:rPr>
              <w:t>62.04</w:t>
            </w:r>
          </w:p>
        </w:tc>
      </w:tr>
      <w:tr w:rsidR="00A279F8" w14:paraId="292D73C6" w14:textId="318572EE" w:rsidTr="00A279F8">
        <w:tc>
          <w:tcPr>
            <w:cnfStyle w:val="001000000000" w:firstRow="0" w:lastRow="0" w:firstColumn="1" w:lastColumn="0" w:oddVBand="0" w:evenVBand="0" w:oddHBand="0" w:evenHBand="0" w:firstRowFirstColumn="0" w:firstRowLastColumn="0" w:lastRowFirstColumn="0" w:lastRowLastColumn="0"/>
            <w:tcW w:w="4019" w:type="dxa"/>
          </w:tcPr>
          <w:p w14:paraId="65CBA4FD" w14:textId="0A2739D1"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ARMA</w:t>
            </w:r>
          </w:p>
        </w:tc>
        <w:tc>
          <w:tcPr>
            <w:tcW w:w="3049" w:type="dxa"/>
          </w:tcPr>
          <w:p w14:paraId="50856982" w14:textId="1AADDA6D"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3.987</w:t>
            </w:r>
          </w:p>
        </w:tc>
        <w:tc>
          <w:tcPr>
            <w:tcW w:w="2841" w:type="dxa"/>
          </w:tcPr>
          <w:p w14:paraId="6796E588" w14:textId="3E70F47C"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62.247</w:t>
            </w:r>
          </w:p>
        </w:tc>
      </w:tr>
      <w:tr w:rsidR="00A279F8" w14:paraId="7E6694E5" w14:textId="22F080C7"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4FBF3AB6" w14:textId="5B813CD4"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Simple Exponential Smoothing “SES”</w:t>
            </w:r>
          </w:p>
        </w:tc>
        <w:tc>
          <w:tcPr>
            <w:tcW w:w="3049" w:type="dxa"/>
          </w:tcPr>
          <w:p w14:paraId="763C3267" w14:textId="66A77E40" w:rsidR="00A279F8" w:rsidRPr="003A3D31" w:rsidRDefault="003A3D31"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sidRPr="003A3D31">
              <w:rPr>
                <w:rFonts w:ascii="Sakkal Majalla" w:hAnsi="Sakkal Majalla" w:cs="Sakkal Majalla" w:hint="cs"/>
                <w:b/>
                <w:bCs/>
                <w:color w:val="000000"/>
                <w:sz w:val="28"/>
                <w:szCs w:val="28"/>
              </w:rPr>
              <w:t>2.16</w:t>
            </w:r>
          </w:p>
        </w:tc>
        <w:tc>
          <w:tcPr>
            <w:tcW w:w="2841" w:type="dxa"/>
          </w:tcPr>
          <w:p w14:paraId="74AD4639" w14:textId="42A3384A" w:rsidR="003A3D31" w:rsidRPr="003A3D31" w:rsidRDefault="003A3D31" w:rsidP="003A3D31">
            <w:pPr>
              <w:pStyle w:val="ListParagraph"/>
              <w:bidi w:val="0"/>
              <w:ind w:left="379"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sz w:val="28"/>
                <w:szCs w:val="28"/>
              </w:rPr>
            </w:pPr>
            <w:r w:rsidRPr="003A3D31">
              <w:rPr>
                <w:rFonts w:ascii="Sakkal Majalla" w:hAnsi="Sakkal Majalla" w:cs="Sakkal Majalla" w:hint="cs"/>
                <w:b/>
                <w:bCs/>
                <w:color w:val="000000"/>
                <w:sz w:val="28"/>
                <w:szCs w:val="28"/>
              </w:rPr>
              <w:t>17.21</w:t>
            </w:r>
          </w:p>
          <w:p w14:paraId="7F891B1F" w14:textId="77777777" w:rsidR="00A279F8" w:rsidRPr="003A3D31"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r>
      <w:tr w:rsidR="00A279F8" w14:paraId="387A96CE" w14:textId="49E26361" w:rsidTr="00A279F8">
        <w:tc>
          <w:tcPr>
            <w:cnfStyle w:val="001000000000" w:firstRow="0" w:lastRow="0" w:firstColumn="1" w:lastColumn="0" w:oddVBand="0" w:evenVBand="0" w:oddHBand="0" w:evenHBand="0" w:firstRowFirstColumn="0" w:firstRowLastColumn="0" w:lastRowFirstColumn="0" w:lastRowLastColumn="0"/>
            <w:tcW w:w="4019" w:type="dxa"/>
          </w:tcPr>
          <w:p w14:paraId="6C83B62F" w14:textId="77777777" w:rsidR="00A279F8" w:rsidRPr="00A279F8" w:rsidRDefault="00A279F8" w:rsidP="00A279F8">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Long Short Term Memory ‘LSTM’</w:t>
            </w:r>
          </w:p>
          <w:p w14:paraId="406B2295" w14:textId="77777777" w:rsidR="00A279F8" w:rsidRPr="00A279F8" w:rsidRDefault="00A279F8" w:rsidP="00A279F8">
            <w:pPr>
              <w:pStyle w:val="ListParagraph"/>
              <w:bidi w:val="0"/>
              <w:ind w:left="0" w:right="-86"/>
              <w:jc w:val="center"/>
              <w:rPr>
                <w:rFonts w:ascii="Sakkal Majalla" w:hAnsi="Sakkal Majalla" w:cs="Sakkal Majalla"/>
                <w:noProof/>
                <w:sz w:val="28"/>
                <w:szCs w:val="28"/>
              </w:rPr>
            </w:pPr>
          </w:p>
        </w:tc>
        <w:tc>
          <w:tcPr>
            <w:tcW w:w="3049" w:type="dxa"/>
          </w:tcPr>
          <w:p w14:paraId="691A7EAD" w14:textId="53D40E6F"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sidRPr="00796DE8">
              <w:rPr>
                <w:rFonts w:ascii="Courier New" w:hAnsi="Courier New" w:cs="Courier New"/>
                <w:color w:val="212121"/>
                <w:sz w:val="21"/>
                <w:szCs w:val="21"/>
                <w:shd w:val="clear" w:color="auto" w:fill="FFFFFF"/>
              </w:rPr>
              <w:t>23.15</w:t>
            </w:r>
          </w:p>
        </w:tc>
        <w:tc>
          <w:tcPr>
            <w:tcW w:w="2841" w:type="dxa"/>
          </w:tcPr>
          <w:p w14:paraId="0D0B6878" w14:textId="5501F2F3"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Courier New" w:hAnsi="Courier New" w:cs="Courier New"/>
                <w:color w:val="212121"/>
                <w:sz w:val="21"/>
                <w:szCs w:val="21"/>
                <w:shd w:val="clear" w:color="auto" w:fill="FFFFFF"/>
              </w:rPr>
              <w:t>18.49</w:t>
            </w:r>
          </w:p>
        </w:tc>
      </w:tr>
      <w:tr w:rsidR="00462A5C" w14:paraId="20C9C66A" w14:textId="09B36A1C"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67A8A975" w14:textId="77777777" w:rsidR="00462A5C" w:rsidRPr="00A279F8" w:rsidRDefault="00462A5C" w:rsidP="00462A5C">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XGBosst Regression</w:t>
            </w:r>
          </w:p>
          <w:p w14:paraId="51F81C26" w14:textId="77777777" w:rsidR="00462A5C" w:rsidRPr="00A279F8" w:rsidRDefault="00462A5C" w:rsidP="00462A5C">
            <w:pPr>
              <w:pStyle w:val="ListParagraph"/>
              <w:bidi w:val="0"/>
              <w:ind w:left="0" w:right="-86"/>
              <w:jc w:val="center"/>
              <w:rPr>
                <w:rFonts w:ascii="Sakkal Majalla" w:hAnsi="Sakkal Majalla" w:cs="Sakkal Majalla"/>
                <w:noProof/>
                <w:sz w:val="28"/>
                <w:szCs w:val="28"/>
              </w:rPr>
            </w:pPr>
          </w:p>
        </w:tc>
        <w:tc>
          <w:tcPr>
            <w:tcW w:w="3049" w:type="dxa"/>
          </w:tcPr>
          <w:p w14:paraId="365CCA4D" w14:textId="0ACEAEC0"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1568.689</w:t>
            </w:r>
          </w:p>
        </w:tc>
        <w:tc>
          <w:tcPr>
            <w:tcW w:w="2841" w:type="dxa"/>
          </w:tcPr>
          <w:p w14:paraId="42FA7596" w14:textId="655111BA"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2091.9695</w:t>
            </w:r>
          </w:p>
        </w:tc>
      </w:tr>
      <w:tr w:rsidR="00462A5C" w14:paraId="017B1A5D" w14:textId="1D7DC4ED" w:rsidTr="00A279F8">
        <w:tc>
          <w:tcPr>
            <w:cnfStyle w:val="001000000000" w:firstRow="0" w:lastRow="0" w:firstColumn="1" w:lastColumn="0" w:oddVBand="0" w:evenVBand="0" w:oddHBand="0" w:evenHBand="0" w:firstRowFirstColumn="0" w:firstRowLastColumn="0" w:lastRowFirstColumn="0" w:lastRowLastColumn="0"/>
            <w:tcW w:w="4019" w:type="dxa"/>
          </w:tcPr>
          <w:p w14:paraId="77CD8D32" w14:textId="25E1E2E3" w:rsidR="00462A5C" w:rsidRPr="00A279F8" w:rsidRDefault="00462A5C" w:rsidP="00462A5C">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Gated recurrent Unit “GRU”</w:t>
            </w:r>
          </w:p>
        </w:tc>
        <w:tc>
          <w:tcPr>
            <w:tcW w:w="3049" w:type="dxa"/>
          </w:tcPr>
          <w:p w14:paraId="23AEBC50" w14:textId="0BC3F765"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2.56</w:t>
            </w:r>
          </w:p>
        </w:tc>
        <w:tc>
          <w:tcPr>
            <w:tcW w:w="2841" w:type="dxa"/>
          </w:tcPr>
          <w:p w14:paraId="7CF86BDF" w14:textId="0FB8A4E6"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15.42</w:t>
            </w:r>
          </w:p>
        </w:tc>
      </w:tr>
    </w:tbl>
    <w:p w14:paraId="68CC850A" w14:textId="44FFE2D4" w:rsidR="00E71585" w:rsidRDefault="00E71585" w:rsidP="00E71585">
      <w:pPr>
        <w:pStyle w:val="ListParagraph"/>
        <w:bidi w:val="0"/>
        <w:ind w:left="379" w:right="-86"/>
        <w:rPr>
          <w:rFonts w:ascii="Sakkal Majalla" w:hAnsi="Sakkal Majalla" w:cs="Sakkal Majalla"/>
          <w:b/>
          <w:bCs/>
          <w:noProof/>
          <w:sz w:val="28"/>
          <w:szCs w:val="28"/>
          <w:rtl/>
        </w:rPr>
      </w:pPr>
    </w:p>
    <w:p w14:paraId="27ADC36C" w14:textId="502EC8FF" w:rsidR="003A3D31" w:rsidRDefault="003A3D31" w:rsidP="003A3D31">
      <w:pPr>
        <w:pStyle w:val="ListParagraph"/>
        <w:bidi w:val="0"/>
        <w:ind w:left="379" w:right="-86"/>
        <w:rPr>
          <w:rFonts w:ascii="Sakkal Majalla" w:hAnsi="Sakkal Majalla" w:cs="Sakkal Majalla"/>
          <w:b/>
          <w:bCs/>
          <w:noProof/>
          <w:sz w:val="28"/>
          <w:szCs w:val="28"/>
          <w:rtl/>
        </w:rPr>
      </w:pPr>
    </w:p>
    <w:p w14:paraId="2DE1B268" w14:textId="46861C78" w:rsidR="003A3D31" w:rsidRDefault="003A3D31" w:rsidP="003A3D31">
      <w:pPr>
        <w:pStyle w:val="ListParagraph"/>
        <w:bidi w:val="0"/>
        <w:ind w:left="379" w:right="-86"/>
        <w:rPr>
          <w:rFonts w:ascii="Sakkal Majalla" w:hAnsi="Sakkal Majalla" w:cs="Sakkal Majalla"/>
          <w:b/>
          <w:bCs/>
          <w:noProof/>
          <w:sz w:val="28"/>
          <w:szCs w:val="28"/>
          <w:rtl/>
        </w:rPr>
      </w:pPr>
    </w:p>
    <w:p w14:paraId="21FEF585" w14:textId="6DDE23AC" w:rsidR="003A3D31" w:rsidRDefault="003A3D31" w:rsidP="003A3D31">
      <w:pPr>
        <w:pStyle w:val="ListParagraph"/>
        <w:bidi w:val="0"/>
        <w:ind w:left="379" w:right="-86"/>
        <w:rPr>
          <w:rFonts w:ascii="Sakkal Majalla" w:hAnsi="Sakkal Majalla" w:cs="Sakkal Majalla"/>
          <w:b/>
          <w:bCs/>
          <w:noProof/>
          <w:sz w:val="28"/>
          <w:szCs w:val="28"/>
          <w:rtl/>
        </w:rPr>
      </w:pPr>
    </w:p>
    <w:p w14:paraId="7E0B7BBC" w14:textId="1996DE0D" w:rsidR="003A3D31" w:rsidRDefault="003A3D31" w:rsidP="003A3D31">
      <w:pPr>
        <w:pStyle w:val="ListParagraph"/>
        <w:bidi w:val="0"/>
        <w:ind w:left="379" w:right="-86"/>
        <w:rPr>
          <w:rFonts w:ascii="Sakkal Majalla" w:hAnsi="Sakkal Majalla" w:cs="Sakkal Majalla"/>
          <w:b/>
          <w:bCs/>
          <w:noProof/>
          <w:sz w:val="28"/>
          <w:szCs w:val="28"/>
          <w:rtl/>
        </w:rPr>
      </w:pPr>
    </w:p>
    <w:p w14:paraId="4BD14AD9" w14:textId="37315487" w:rsidR="003A3D31" w:rsidRDefault="003A3D31" w:rsidP="003A3D31">
      <w:pPr>
        <w:pStyle w:val="ListParagraph"/>
        <w:bidi w:val="0"/>
        <w:ind w:left="379" w:right="-86"/>
        <w:rPr>
          <w:rFonts w:ascii="Sakkal Majalla" w:hAnsi="Sakkal Majalla" w:cs="Sakkal Majalla"/>
          <w:b/>
          <w:bCs/>
          <w:noProof/>
          <w:sz w:val="28"/>
          <w:szCs w:val="28"/>
          <w:rtl/>
        </w:rPr>
      </w:pPr>
    </w:p>
    <w:p w14:paraId="7A8495E2" w14:textId="4B76ECF2" w:rsidR="003A3D31" w:rsidRDefault="003A3D31" w:rsidP="003A3D31">
      <w:pPr>
        <w:pStyle w:val="ListParagraph"/>
        <w:bidi w:val="0"/>
        <w:ind w:left="379" w:right="-86"/>
        <w:rPr>
          <w:rFonts w:ascii="Sakkal Majalla" w:hAnsi="Sakkal Majalla" w:cs="Sakkal Majalla"/>
          <w:b/>
          <w:bCs/>
          <w:noProof/>
          <w:sz w:val="28"/>
          <w:szCs w:val="28"/>
          <w:rtl/>
        </w:rPr>
      </w:pPr>
    </w:p>
    <w:p w14:paraId="2C6CE4D8" w14:textId="6893FFA5" w:rsidR="003A3D31" w:rsidRDefault="003A3D31" w:rsidP="003A3D31">
      <w:pPr>
        <w:pStyle w:val="ListParagraph"/>
        <w:bidi w:val="0"/>
        <w:ind w:left="379" w:right="-86"/>
        <w:rPr>
          <w:rFonts w:ascii="Sakkal Majalla" w:hAnsi="Sakkal Majalla" w:cs="Sakkal Majalla"/>
          <w:b/>
          <w:bCs/>
          <w:noProof/>
          <w:sz w:val="28"/>
          <w:szCs w:val="28"/>
          <w:rtl/>
        </w:rPr>
      </w:pPr>
    </w:p>
    <w:p w14:paraId="10C33A3B" w14:textId="2C9DA261" w:rsidR="003A3D31" w:rsidRDefault="003A3D31" w:rsidP="003A3D31">
      <w:pPr>
        <w:pStyle w:val="ListParagraph"/>
        <w:bidi w:val="0"/>
        <w:ind w:left="379" w:right="-86"/>
        <w:rPr>
          <w:rFonts w:ascii="Sakkal Majalla" w:hAnsi="Sakkal Majalla" w:cs="Sakkal Majalla"/>
          <w:b/>
          <w:bCs/>
          <w:noProof/>
          <w:sz w:val="28"/>
          <w:szCs w:val="28"/>
          <w:rtl/>
        </w:rPr>
      </w:pPr>
    </w:p>
    <w:p w14:paraId="366B3EE0" w14:textId="77777777" w:rsidR="003A3D31" w:rsidRDefault="003A3D31" w:rsidP="003A3D31">
      <w:pPr>
        <w:pStyle w:val="ListParagraph"/>
        <w:bidi w:val="0"/>
        <w:ind w:left="379" w:right="-86"/>
        <w:rPr>
          <w:rFonts w:ascii="Sakkal Majalla" w:hAnsi="Sakkal Majalla" w:cs="Sakkal Majalla"/>
          <w:b/>
          <w:bCs/>
          <w:noProof/>
          <w:sz w:val="28"/>
          <w:szCs w:val="28"/>
        </w:rPr>
      </w:pPr>
    </w:p>
    <w:p w14:paraId="61A121AA" w14:textId="77777777" w:rsidR="00335142" w:rsidRPr="00A279F8"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7-Challenges</w:t>
      </w:r>
    </w:p>
    <w:p w14:paraId="7D9570E3" w14:textId="77777777" w:rsidR="00335142" w:rsidRDefault="00335142" w:rsidP="0033514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We Faced callnges as dataset was hard to be clean but we cleanned it at end and we was have no idea about time series analysis but after this project w gain a huge information about it</w:t>
      </w:r>
    </w:p>
    <w:p w14:paraId="6918B783" w14:textId="77777777" w:rsidR="00335142" w:rsidRDefault="00335142" w:rsidP="00335142">
      <w:pPr>
        <w:pStyle w:val="ListParagraph"/>
        <w:bidi w:val="0"/>
        <w:ind w:left="379" w:right="-86"/>
        <w:rPr>
          <w:rFonts w:ascii="Sakkal Majalla" w:hAnsi="Sakkal Majalla" w:cs="Sakkal Majalla"/>
          <w:b/>
          <w:bCs/>
          <w:noProof/>
          <w:sz w:val="28"/>
          <w:szCs w:val="28"/>
        </w:rPr>
      </w:pPr>
    </w:p>
    <w:p w14:paraId="744510F3" w14:textId="77777777" w:rsidR="00335142" w:rsidRPr="00B27DDA" w:rsidRDefault="00335142" w:rsidP="00335142">
      <w:pPr>
        <w:bidi w:val="0"/>
        <w:ind w:right="-86"/>
        <w:rPr>
          <w:rFonts w:ascii="Sakkal Majalla" w:hAnsi="Sakkal Majalla" w:cs="Sakkal Majalla"/>
          <w:b/>
          <w:bCs/>
          <w:noProof/>
          <w:sz w:val="28"/>
          <w:szCs w:val="28"/>
        </w:rPr>
      </w:pPr>
    </w:p>
    <w:p w14:paraId="18A83DDB"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 xml:space="preserve">8- Mitigation Actions </w:t>
      </w:r>
    </w:p>
    <w:p w14:paraId="0959AC8A" w14:textId="77777777" w:rsidR="00335142"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Goals :</w:t>
      </w:r>
      <w:r>
        <w:rPr>
          <w:rFonts w:ascii="Sakkal Majalla" w:hAnsi="Sakkal Majalla" w:cs="Sakkal Majalla"/>
          <w:b/>
          <w:bCs/>
          <w:noProof/>
          <w:sz w:val="28"/>
          <w:szCs w:val="28"/>
          <w:u w:val="single"/>
        </w:rPr>
        <w:t xml:space="preserve"> </w:t>
      </w:r>
      <w:r>
        <w:rPr>
          <w:rFonts w:ascii="Sakkal Majalla" w:hAnsi="Sakkal Majalla" w:cs="Sakkal Majalla"/>
          <w:noProof/>
          <w:sz w:val="28"/>
          <w:szCs w:val="28"/>
        </w:rPr>
        <w:t xml:space="preserve"> Anomaly detection for temprature data that comes from statelite</w:t>
      </w:r>
    </w:p>
    <w:p w14:paraId="503CE387"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Objectives:</w:t>
      </w:r>
      <w:r>
        <w:rPr>
          <w:rFonts w:ascii="Sakkal Majalla" w:hAnsi="Sakkal Majalla" w:cs="Sakkal Majalla"/>
          <w:noProof/>
          <w:sz w:val="28"/>
          <w:szCs w:val="28"/>
        </w:rPr>
        <w:t xml:space="preserve"> use Different algorithms as Arima, Arma , GRU , LSTm , XGBoost to predict temprature</w:t>
      </w:r>
      <w:r>
        <w:rPr>
          <w:rFonts w:ascii="Sakkal Majalla" w:hAnsi="Sakkal Majalla" w:cs="Sakkal Majalla"/>
          <w:noProof/>
          <w:sz w:val="28"/>
          <w:szCs w:val="28"/>
        </w:rPr>
        <w:tab/>
      </w:r>
      <w:r>
        <w:rPr>
          <w:rFonts w:ascii="Sakkal Majalla" w:hAnsi="Sakkal Majalla" w:cs="Sakkal Majalla"/>
          <w:noProof/>
          <w:sz w:val="28"/>
          <w:szCs w:val="28"/>
        </w:rPr>
        <w:tab/>
      </w:r>
      <w:r w:rsidRPr="00B27DDA">
        <w:rPr>
          <w:rFonts w:ascii="Sakkal Majalla" w:hAnsi="Sakkal Majalla" w:cs="Sakkal Majalla"/>
          <w:b/>
          <w:bCs/>
          <w:noProof/>
          <w:sz w:val="28"/>
          <w:szCs w:val="28"/>
          <w:u w:val="single"/>
        </w:rPr>
        <w:t>Actions</w:t>
      </w:r>
      <w:r>
        <w:rPr>
          <w:rFonts w:ascii="Sakkal Majalla" w:hAnsi="Sakkal Majalla" w:cs="Sakkal Majalla"/>
          <w:noProof/>
          <w:sz w:val="28"/>
          <w:szCs w:val="28"/>
        </w:rPr>
        <w:t>: we clean datatsets then try to prepare model of algorithms and implemet algorithm for prediction</w:t>
      </w:r>
    </w:p>
    <w:p w14:paraId="4AF19120"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9- Next step</w:t>
      </w:r>
    </w:p>
    <w:p w14:paraId="305965B9"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t xml:space="preserve">Try To implemet model in Real Life </w:t>
      </w:r>
    </w:p>
    <w:p w14:paraId="5FF39AE3" w14:textId="6CDC5B0F" w:rsidR="00E71585" w:rsidRPr="00A279F8" w:rsidRDefault="00E71585" w:rsidP="00A279F8">
      <w:pPr>
        <w:bidi w:val="0"/>
        <w:ind w:right="-86"/>
        <w:rPr>
          <w:rFonts w:ascii="Sakkal Majalla" w:hAnsi="Sakkal Majalla" w:cs="Sakkal Majalla"/>
          <w:b/>
          <w:bCs/>
          <w:noProof/>
          <w:sz w:val="28"/>
          <w:szCs w:val="28"/>
        </w:rPr>
      </w:pPr>
    </w:p>
    <w:p w14:paraId="051D311B" w14:textId="4BF1955A" w:rsidR="00E71585" w:rsidRDefault="00E71585" w:rsidP="00E71585">
      <w:pPr>
        <w:pStyle w:val="ListParagraph"/>
        <w:bidi w:val="0"/>
        <w:ind w:left="379" w:right="-86"/>
        <w:rPr>
          <w:rFonts w:ascii="Sakkal Majalla" w:hAnsi="Sakkal Majalla" w:cs="Sakkal Majalla"/>
          <w:b/>
          <w:bCs/>
          <w:noProof/>
          <w:sz w:val="28"/>
          <w:szCs w:val="28"/>
        </w:rPr>
      </w:pPr>
    </w:p>
    <w:p w14:paraId="0DFB6E8C" w14:textId="01CCA3F7" w:rsidR="00E71585" w:rsidRDefault="00E71585" w:rsidP="00E71585">
      <w:pPr>
        <w:pStyle w:val="ListParagraph"/>
        <w:bidi w:val="0"/>
        <w:ind w:left="379" w:right="-86"/>
        <w:rPr>
          <w:rFonts w:ascii="Sakkal Majalla" w:hAnsi="Sakkal Majalla" w:cs="Sakkal Majalla"/>
          <w:b/>
          <w:bCs/>
          <w:noProof/>
          <w:sz w:val="28"/>
          <w:szCs w:val="28"/>
        </w:rPr>
      </w:pPr>
    </w:p>
    <w:p w14:paraId="22BAE990" w14:textId="779F00F1" w:rsidR="00E71585" w:rsidRDefault="00E71585" w:rsidP="00E71585">
      <w:pPr>
        <w:pStyle w:val="ListParagraph"/>
        <w:bidi w:val="0"/>
        <w:ind w:left="379" w:right="-86"/>
        <w:rPr>
          <w:rFonts w:ascii="Sakkal Majalla" w:hAnsi="Sakkal Majalla" w:cs="Sakkal Majalla"/>
          <w:b/>
          <w:bCs/>
          <w:noProof/>
          <w:sz w:val="28"/>
          <w:szCs w:val="28"/>
        </w:rPr>
      </w:pPr>
    </w:p>
    <w:p w14:paraId="29F42745" w14:textId="16935683" w:rsidR="00E71585" w:rsidRDefault="00E71585" w:rsidP="00E71585">
      <w:pPr>
        <w:pStyle w:val="ListParagraph"/>
        <w:bidi w:val="0"/>
        <w:ind w:left="379" w:right="-86"/>
        <w:rPr>
          <w:rFonts w:ascii="Sakkal Majalla" w:hAnsi="Sakkal Majalla" w:cs="Sakkal Majalla"/>
          <w:b/>
          <w:bCs/>
          <w:noProof/>
          <w:sz w:val="28"/>
          <w:szCs w:val="28"/>
        </w:rPr>
      </w:pPr>
    </w:p>
    <w:p w14:paraId="2D6AAE44" w14:textId="70AC35E6" w:rsidR="00E71585" w:rsidRDefault="00E71585" w:rsidP="00E71585">
      <w:pPr>
        <w:pStyle w:val="ListParagraph"/>
        <w:bidi w:val="0"/>
        <w:ind w:left="379" w:right="-86"/>
        <w:rPr>
          <w:rFonts w:ascii="Sakkal Majalla" w:hAnsi="Sakkal Majalla" w:cs="Sakkal Majalla"/>
          <w:b/>
          <w:bCs/>
          <w:noProof/>
          <w:sz w:val="28"/>
          <w:szCs w:val="28"/>
        </w:rPr>
      </w:pPr>
    </w:p>
    <w:p w14:paraId="199CB889" w14:textId="2C601C8A" w:rsidR="00E71585" w:rsidRDefault="00E71585" w:rsidP="00E71585">
      <w:pPr>
        <w:pStyle w:val="ListParagraph"/>
        <w:bidi w:val="0"/>
        <w:ind w:left="379" w:right="-86"/>
        <w:rPr>
          <w:rFonts w:ascii="Sakkal Majalla" w:hAnsi="Sakkal Majalla" w:cs="Sakkal Majalla"/>
          <w:b/>
          <w:bCs/>
          <w:noProof/>
          <w:sz w:val="28"/>
          <w:szCs w:val="28"/>
        </w:rPr>
      </w:pPr>
    </w:p>
    <w:p w14:paraId="7E339985" w14:textId="1C9576C9" w:rsidR="00E71585" w:rsidRDefault="00E71585" w:rsidP="00E71585">
      <w:pPr>
        <w:pStyle w:val="ListParagraph"/>
        <w:bidi w:val="0"/>
        <w:ind w:left="379" w:right="-86"/>
        <w:rPr>
          <w:rFonts w:ascii="Sakkal Majalla" w:hAnsi="Sakkal Majalla" w:cs="Sakkal Majalla"/>
          <w:b/>
          <w:bCs/>
          <w:noProof/>
          <w:sz w:val="28"/>
          <w:szCs w:val="28"/>
        </w:rPr>
      </w:pPr>
    </w:p>
    <w:p w14:paraId="2CFAAD0D" w14:textId="27CD8FC2" w:rsidR="00E71585" w:rsidRDefault="00E71585" w:rsidP="00E71585">
      <w:pPr>
        <w:pStyle w:val="ListParagraph"/>
        <w:bidi w:val="0"/>
        <w:ind w:left="379" w:right="-86"/>
        <w:rPr>
          <w:rFonts w:ascii="Sakkal Majalla" w:hAnsi="Sakkal Majalla" w:cs="Sakkal Majalla"/>
          <w:b/>
          <w:bCs/>
          <w:noProof/>
          <w:sz w:val="28"/>
          <w:szCs w:val="28"/>
        </w:rPr>
      </w:pPr>
    </w:p>
    <w:p w14:paraId="1410DC9F" w14:textId="65EC7CC0" w:rsidR="00E71585" w:rsidRDefault="00E71585" w:rsidP="00E71585">
      <w:pPr>
        <w:pStyle w:val="ListParagraph"/>
        <w:bidi w:val="0"/>
        <w:ind w:left="379" w:right="-86"/>
        <w:rPr>
          <w:rFonts w:ascii="Sakkal Majalla" w:hAnsi="Sakkal Majalla" w:cs="Sakkal Majalla"/>
          <w:b/>
          <w:bCs/>
          <w:noProof/>
          <w:sz w:val="28"/>
          <w:szCs w:val="28"/>
        </w:rPr>
      </w:pPr>
    </w:p>
    <w:p w14:paraId="3C7ACC68" w14:textId="4E0098E2" w:rsidR="00E71585" w:rsidRDefault="00E71585" w:rsidP="00E71585">
      <w:pPr>
        <w:pStyle w:val="ListParagraph"/>
        <w:bidi w:val="0"/>
        <w:ind w:left="379" w:right="-86"/>
        <w:rPr>
          <w:rFonts w:ascii="Sakkal Majalla" w:hAnsi="Sakkal Majalla" w:cs="Sakkal Majalla"/>
          <w:b/>
          <w:bCs/>
          <w:noProof/>
          <w:sz w:val="28"/>
          <w:szCs w:val="28"/>
        </w:rPr>
      </w:pPr>
    </w:p>
    <w:p w14:paraId="07F5ED8C" w14:textId="00A6C65E" w:rsidR="00E71585" w:rsidRDefault="00E71585" w:rsidP="00E71585">
      <w:pPr>
        <w:pStyle w:val="ListParagraph"/>
        <w:bidi w:val="0"/>
        <w:ind w:left="379" w:right="-86"/>
        <w:rPr>
          <w:rFonts w:ascii="Sakkal Majalla" w:hAnsi="Sakkal Majalla" w:cs="Sakkal Majalla"/>
          <w:b/>
          <w:bCs/>
          <w:noProof/>
          <w:sz w:val="28"/>
          <w:szCs w:val="28"/>
        </w:rPr>
      </w:pPr>
    </w:p>
    <w:p w14:paraId="1914A199" w14:textId="47882CD2" w:rsidR="00E71585" w:rsidRDefault="00E71585" w:rsidP="00E71585">
      <w:pPr>
        <w:pStyle w:val="ListParagraph"/>
        <w:bidi w:val="0"/>
        <w:ind w:left="379" w:right="-86"/>
        <w:rPr>
          <w:rFonts w:ascii="Sakkal Majalla" w:hAnsi="Sakkal Majalla" w:cs="Sakkal Majalla"/>
          <w:b/>
          <w:bCs/>
          <w:noProof/>
          <w:sz w:val="28"/>
          <w:szCs w:val="28"/>
        </w:rPr>
      </w:pPr>
    </w:p>
    <w:p w14:paraId="4E2C4925" w14:textId="13FEF24D" w:rsidR="00E71585" w:rsidRDefault="00E71585" w:rsidP="00E71585">
      <w:pPr>
        <w:pStyle w:val="ListParagraph"/>
        <w:bidi w:val="0"/>
        <w:ind w:left="379" w:right="-86"/>
        <w:rPr>
          <w:rFonts w:ascii="Sakkal Majalla" w:hAnsi="Sakkal Majalla" w:cs="Sakkal Majalla"/>
          <w:b/>
          <w:bCs/>
          <w:noProof/>
          <w:sz w:val="28"/>
          <w:szCs w:val="28"/>
        </w:rPr>
      </w:pPr>
    </w:p>
    <w:p w14:paraId="36A22FFE" w14:textId="0717E9B6" w:rsidR="00E71585" w:rsidRDefault="00E71585" w:rsidP="00E71585">
      <w:pPr>
        <w:pStyle w:val="ListParagraph"/>
        <w:bidi w:val="0"/>
        <w:ind w:left="379" w:right="-86"/>
        <w:rPr>
          <w:rFonts w:ascii="Sakkal Majalla" w:hAnsi="Sakkal Majalla" w:cs="Sakkal Majalla"/>
          <w:b/>
          <w:bCs/>
          <w:noProof/>
          <w:sz w:val="28"/>
          <w:szCs w:val="28"/>
        </w:rPr>
      </w:pPr>
    </w:p>
    <w:p w14:paraId="3B6D94B4" w14:textId="75EE8FF5" w:rsidR="00E71585" w:rsidRDefault="00E71585" w:rsidP="00E71585">
      <w:pPr>
        <w:pStyle w:val="ListParagraph"/>
        <w:bidi w:val="0"/>
        <w:ind w:left="379" w:right="-86"/>
        <w:rPr>
          <w:rFonts w:ascii="Sakkal Majalla" w:hAnsi="Sakkal Majalla" w:cs="Sakkal Majalla"/>
          <w:b/>
          <w:bCs/>
          <w:noProof/>
          <w:sz w:val="28"/>
          <w:szCs w:val="28"/>
        </w:rPr>
      </w:pPr>
    </w:p>
    <w:p w14:paraId="5C15B0A6" w14:textId="4726B9E1" w:rsidR="00E71585" w:rsidRDefault="00E71585" w:rsidP="00E71585">
      <w:pPr>
        <w:pStyle w:val="ListParagraph"/>
        <w:bidi w:val="0"/>
        <w:ind w:left="379" w:right="-86"/>
        <w:rPr>
          <w:rFonts w:ascii="Sakkal Majalla" w:hAnsi="Sakkal Majalla" w:cs="Sakkal Majalla"/>
          <w:b/>
          <w:bCs/>
          <w:noProof/>
          <w:sz w:val="28"/>
          <w:szCs w:val="28"/>
        </w:rPr>
      </w:pPr>
    </w:p>
    <w:p w14:paraId="33B5C3F5" w14:textId="5F2B51F6" w:rsidR="00E71585" w:rsidRDefault="00E71585" w:rsidP="00E71585">
      <w:pPr>
        <w:pStyle w:val="ListParagraph"/>
        <w:bidi w:val="0"/>
        <w:ind w:left="379" w:right="-86"/>
        <w:rPr>
          <w:rFonts w:ascii="Sakkal Majalla" w:hAnsi="Sakkal Majalla" w:cs="Sakkal Majalla"/>
          <w:b/>
          <w:bCs/>
          <w:noProof/>
          <w:sz w:val="28"/>
          <w:szCs w:val="28"/>
        </w:rPr>
      </w:pPr>
    </w:p>
    <w:p w14:paraId="1BF440E8" w14:textId="046AC566" w:rsidR="00E71585" w:rsidRDefault="00E71585" w:rsidP="00E71585">
      <w:pPr>
        <w:pStyle w:val="ListParagraph"/>
        <w:bidi w:val="0"/>
        <w:ind w:left="379" w:right="-86"/>
        <w:rPr>
          <w:rFonts w:ascii="Sakkal Majalla" w:hAnsi="Sakkal Majalla" w:cs="Sakkal Majalla"/>
          <w:b/>
          <w:bCs/>
          <w:noProof/>
          <w:sz w:val="28"/>
          <w:szCs w:val="28"/>
        </w:rPr>
      </w:pPr>
    </w:p>
    <w:p w14:paraId="0F23879D" w14:textId="6116564B" w:rsidR="00E71585" w:rsidRDefault="00E71585" w:rsidP="00E71585">
      <w:pPr>
        <w:pStyle w:val="ListParagraph"/>
        <w:bidi w:val="0"/>
        <w:ind w:left="379" w:right="-86"/>
        <w:rPr>
          <w:rFonts w:ascii="Sakkal Majalla" w:hAnsi="Sakkal Majalla" w:cs="Sakkal Majalla"/>
          <w:b/>
          <w:bCs/>
          <w:noProof/>
          <w:sz w:val="28"/>
          <w:szCs w:val="28"/>
        </w:rPr>
      </w:pPr>
    </w:p>
    <w:p w14:paraId="30F9674B" w14:textId="6AFC7F3C" w:rsidR="00E71585" w:rsidRDefault="00E71585" w:rsidP="00E71585">
      <w:pPr>
        <w:pStyle w:val="ListParagraph"/>
        <w:bidi w:val="0"/>
        <w:ind w:left="379" w:right="-86"/>
        <w:rPr>
          <w:rFonts w:ascii="Sakkal Majalla" w:hAnsi="Sakkal Majalla" w:cs="Sakkal Majalla"/>
          <w:b/>
          <w:bCs/>
          <w:noProof/>
          <w:sz w:val="28"/>
          <w:szCs w:val="28"/>
        </w:rPr>
      </w:pPr>
    </w:p>
    <w:p w14:paraId="73AA1C93" w14:textId="77777777" w:rsidR="00E71585" w:rsidRPr="00F20D53" w:rsidRDefault="00E71585" w:rsidP="00E71585">
      <w:pPr>
        <w:pStyle w:val="ListParagraph"/>
        <w:bidi w:val="0"/>
        <w:ind w:left="379" w:right="-86"/>
        <w:rPr>
          <w:rFonts w:ascii="Sakkal Majalla" w:hAnsi="Sakkal Majalla" w:cs="Sakkal Majalla"/>
          <w:b/>
          <w:bCs/>
          <w:noProof/>
          <w:sz w:val="28"/>
          <w:szCs w:val="28"/>
          <w:rtl/>
        </w:rPr>
      </w:pPr>
    </w:p>
    <w:sectPr w:rsidR="00E71585" w:rsidRPr="00F20D53" w:rsidSect="004C457A">
      <w:headerReference w:type="even" r:id="rId31"/>
      <w:headerReference w:type="default" r:id="rId32"/>
      <w:footerReference w:type="even" r:id="rId33"/>
      <w:footerReference w:type="default" r:id="rId34"/>
      <w:headerReference w:type="first" r:id="rId35"/>
      <w:pgSz w:w="11907" w:h="16839" w:code="9"/>
      <w:pgMar w:top="1008" w:right="994" w:bottom="1728" w:left="994" w:header="634" w:footer="1656" w:gutter="0"/>
      <w:pgBorders w:offsetFrom="page">
        <w:top w:val="single" w:sz="6" w:space="24" w:color="auto"/>
        <w:left w:val="single" w:sz="6" w:space="24" w:color="auto"/>
        <w:bottom w:val="single" w:sz="6" w:space="24" w:color="auto"/>
        <w:right w:val="single" w:sz="6" w:space="24" w:color="auto"/>
      </w:pgBorders>
      <w:cols w:space="720"/>
      <w:bidi/>
      <w:rtlGutter/>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21516" w14:textId="77777777" w:rsidR="00FE6404" w:rsidRDefault="00FE6404">
      <w:r>
        <w:separator/>
      </w:r>
    </w:p>
  </w:endnote>
  <w:endnote w:type="continuationSeparator" w:id="0">
    <w:p w14:paraId="13C248E5" w14:textId="77777777" w:rsidR="00FE6404" w:rsidRDefault="00FE64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akkal Majalla">
    <w:altName w:val="Sakkal Majalla"/>
    <w:charset w:val="B2"/>
    <w:family w:val="auto"/>
    <w:pitch w:val="variable"/>
    <w:sig w:usb0="80002007" w:usb1="80000000" w:usb2="00000008" w:usb3="00000000" w:csb0="000000D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OpenSymbol">
    <w:altName w:val="Arial Unicode MS"/>
    <w:charset w:val="01"/>
    <w:family w:val="auto"/>
    <w:pitch w:val="variable"/>
  </w:font>
  <w:font w:name="Traditional Arabic">
    <w:charset w:val="B2"/>
    <w:family w:val="roman"/>
    <w:pitch w:val="variable"/>
    <w:sig w:usb0="00002003" w:usb1="80000000" w:usb2="00000008" w:usb3="00000000" w:csb0="00000041" w:csb1="00000000"/>
  </w:font>
  <w:font w:name="Arabic Transparent">
    <w:panose1 w:val="020B0604020202020204"/>
    <w:charset w:val="00"/>
    <w:family w:val="swiss"/>
    <w:pitch w:val="variable"/>
    <w:sig w:usb0="E0002EFF" w:usb1="C000785B" w:usb2="00000009" w:usb3="00000000" w:csb0="000001FF" w:csb1="00000000"/>
  </w:font>
  <w:font w:name="Mudir MT">
    <w:charset w:val="B2"/>
    <w:family w:val="auto"/>
    <w:pitch w:val="variable"/>
    <w:sig w:usb0="00002000"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STZhongsong">
    <w:charset w:val="86"/>
    <w:family w:val="auto"/>
    <w:pitch w:val="variable"/>
    <w:sig w:usb0="00000287" w:usb1="080F0000" w:usb2="00000010" w:usb3="00000000" w:csb0="0004009F" w:csb1="00000000"/>
  </w:font>
  <w:font w:name="Andalus">
    <w:altName w:val="Arial"/>
    <w:charset w:val="00"/>
    <w:family w:val="roman"/>
    <w:pitch w:val="variable"/>
    <w:sig w:usb0="00002003" w:usb1="80000000" w:usb2="00000008" w:usb3="00000000" w:csb0="0000004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95891" w14:textId="77777777" w:rsidR="00746B1E" w:rsidRDefault="00746B1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63E54" w14:textId="43C2CFA2" w:rsidR="00746B1E" w:rsidRDefault="00746B1E" w:rsidP="00261B29">
    <w:pPr>
      <w:pStyle w:val="Footer"/>
      <w:tabs>
        <w:tab w:val="clear" w:pos="4153"/>
        <w:tab w:val="clear" w:pos="8306"/>
        <w:tab w:val="left" w:pos="3406"/>
      </w:tabs>
      <w:ind w:right="-567"/>
    </w:pPr>
    <w:r>
      <w:rPr>
        <w:noProof/>
        <w:rtl/>
      </w:rPr>
      <mc:AlternateContent>
        <mc:Choice Requires="wpg">
          <w:drawing>
            <wp:anchor distT="0" distB="0" distL="114300" distR="114300" simplePos="0" relativeHeight="251670528" behindDoc="1" locked="0" layoutInCell="1" allowOverlap="1" wp14:anchorId="275BD7B0" wp14:editId="51AB5F4F">
              <wp:simplePos x="0" y="0"/>
              <wp:positionH relativeFrom="column">
                <wp:posOffset>-488315</wp:posOffset>
              </wp:positionH>
              <wp:positionV relativeFrom="paragraph">
                <wp:posOffset>96520</wp:posOffset>
              </wp:positionV>
              <wp:extent cx="7117813" cy="628650"/>
              <wp:effectExtent l="0" t="0" r="6985" b="0"/>
              <wp:wrapNone/>
              <wp:docPr id="7" name="Group 7"/>
              <wp:cNvGraphicFramePr/>
              <a:graphic xmlns:a="http://schemas.openxmlformats.org/drawingml/2006/main">
                <a:graphicData uri="http://schemas.microsoft.com/office/word/2010/wordprocessingGroup">
                  <wpg:wgp>
                    <wpg:cNvGrpSpPr/>
                    <wpg:grpSpPr>
                      <a:xfrm>
                        <a:off x="0" y="0"/>
                        <a:ext cx="7117813" cy="628650"/>
                        <a:chOff x="-235133" y="9525"/>
                        <a:chExt cx="7261408" cy="628650"/>
                      </a:xfrm>
                    </wpg:grpSpPr>
                    <wps:wsp>
                      <wps:cNvPr id="10" name="Text Box 10"/>
                      <wps:cNvSpPr txBox="1">
                        <a:spLocks noChangeArrowheads="1"/>
                      </wps:cNvSpPr>
                      <wps:spPr bwMode="auto">
                        <a:xfrm>
                          <a:off x="3829050" y="57150"/>
                          <a:ext cx="319722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wps:txbx>
                      <wps:bodyPr rot="0" vert="horz" wrap="square" lIns="91440" tIns="45720" rIns="91440" bIns="45720" anchor="t" anchorCtr="0" upright="1">
                        <a:noAutofit/>
                      </wps:bodyPr>
                    </wps:wsp>
                    <wps:wsp>
                      <wps:cNvPr id="11" name="Text Box 11"/>
                      <wps:cNvSpPr txBox="1">
                        <a:spLocks noChangeArrowheads="1"/>
                      </wps:cNvSpPr>
                      <wps:spPr bwMode="auto">
                        <a:xfrm>
                          <a:off x="-235133" y="19050"/>
                          <a:ext cx="288607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wps:txbx>
                      <wps:bodyPr rot="0" vert="horz" wrap="square" lIns="91440" tIns="45720" rIns="91440" bIns="45720" anchor="t" anchorCtr="0" upright="1">
                        <a:noAutofit/>
                      </wps:bodyPr>
                    </wps:wsp>
                    <wps:wsp>
                      <wps:cNvPr id="12" name="Straight Connector 12"/>
                      <wps:cNvCnPr/>
                      <wps:spPr>
                        <a:xfrm flipH="1">
                          <a:off x="-38101" y="9525"/>
                          <a:ext cx="7013099" cy="0"/>
                        </a:xfrm>
                        <a:prstGeom prst="line">
                          <a:avLst/>
                        </a:prstGeom>
                        <a:ln w="158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5BD7B0" id="Group 7" o:spid="_x0000_s1038" style="position:absolute;left:0;text-align:left;margin-left:-38.45pt;margin-top:7.6pt;width:560.45pt;height:49.5pt;z-index:-251645952;mso-width-relative:margin;mso-height-relative:margin" coordorigin="-2351,95" coordsize="72614,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">
              <v:shapetype id="_x0000_t202" coordsize="21600,21600" o:spt="202" path="m,l,21600r21600,l21600,xe">
                <v:stroke joinstyle="miter"/>
                <v:path gradientshapeok="t" o:connecttype="rect"/>
              </v:shapetype>
              <v:shape id="Text Box 10" o:spid="_x0000_s1039" type="#_x0000_t202" style="position:absolute;left:38290;top:571;width:3197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v:textbox>
              </v:shape>
              <v:shape id="Text Box 11" o:spid="_x0000_s1040" type="#_x0000_t202" style="position:absolute;left:-2351;top:190;width:28860;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v:textbox>
              </v:shape>
              <v:line id="Straight Connector 12" o:spid="_x0000_s1041" style="position:absolute;flip:x;visibility:visible;mso-wrap-style:square" from="-381,95" to="6974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" strokecolor="black [3040]" strokeweight="1.25pt"/>
            </v:group>
          </w:pict>
        </mc:Fallback>
      </mc:AlternateContent>
    </w:r>
    <w:r>
      <w:rPr>
        <w:rFonts w:cs="Arabic Transparent"/>
        <w:b/>
        <w:bCs/>
        <w:noProof/>
        <w:color w:val="0000FF"/>
        <w:sz w:val="16"/>
        <w:szCs w:val="16"/>
        <w:rtl/>
      </w:rPr>
      <w:drawing>
        <wp:anchor distT="0" distB="0" distL="114300" distR="114300" simplePos="0" relativeHeight="251657216" behindDoc="0" locked="0" layoutInCell="1" allowOverlap="1" wp14:anchorId="043E411A" wp14:editId="769A07DF">
          <wp:simplePos x="0" y="0"/>
          <wp:positionH relativeFrom="column">
            <wp:posOffset>2291715</wp:posOffset>
          </wp:positionH>
          <wp:positionV relativeFrom="paragraph">
            <wp:posOffset>1327150</wp:posOffset>
          </wp:positionV>
          <wp:extent cx="940435" cy="467995"/>
          <wp:effectExtent l="0" t="0" r="0" b="0"/>
          <wp:wrapNone/>
          <wp:docPr id="9" name="Picture 9" descr="ISO 900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O 9001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0435" cy="467995"/>
                  </a:xfrm>
                  <a:prstGeom prst="rect">
                    <a:avLst/>
                  </a:prstGeom>
                  <a:noFill/>
                  <a:ln>
                    <a:noFill/>
                  </a:ln>
                </pic:spPr>
              </pic:pic>
            </a:graphicData>
          </a:graphic>
        </wp:anchor>
      </w:drawing>
    </w:r>
    <w:r>
      <w:rPr>
        <w:rtl/>
      </w:rPr>
      <w:tab/>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0EDBE0" w14:textId="77777777" w:rsidR="00FE6404" w:rsidRDefault="00FE6404">
      <w:r>
        <w:separator/>
      </w:r>
    </w:p>
  </w:footnote>
  <w:footnote w:type="continuationSeparator" w:id="0">
    <w:p w14:paraId="51DC0E41" w14:textId="77777777" w:rsidR="00FE6404" w:rsidRDefault="00FE64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60F2" w14:textId="649D544C" w:rsidR="00746B1E" w:rsidRDefault="00FE6404">
    <w:pPr>
      <w:pStyle w:val="Header"/>
    </w:pPr>
    <w:r>
      <w:rPr>
        <w:noProof/>
      </w:rPr>
      <w:pict w14:anchorId="02B7C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2" o:spid="_x0000_s2055" type="#_x0000_t75" style="position:absolute;left:0;text-align:left;margin-left:0;margin-top:0;width:495.6pt;height:263.3pt;z-index:-251643904;mso-position-horizontal:center;mso-position-horizontal-relative:margin;mso-position-vertical:center;mso-position-vertical-relative:margin" o:allowincell="f">
          <v:imagedata r:id="rId1" o:title="EUTS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800" w:type="dxa"/>
      <w:jc w:val="center"/>
      <w:tblBorders>
        <w:bottom w:val="thickThinSmallGap" w:sz="12" w:space="0" w:color="000080"/>
      </w:tblBorders>
      <w:tblLayout w:type="fixed"/>
      <w:tblLook w:val="0000" w:firstRow="0" w:lastRow="0" w:firstColumn="0" w:lastColumn="0" w:noHBand="0" w:noVBand="0"/>
    </w:tblPr>
    <w:tblGrid>
      <w:gridCol w:w="4320"/>
      <w:gridCol w:w="1980"/>
      <w:gridCol w:w="4500"/>
    </w:tblGrid>
    <w:tr w:rsidR="00746B1E" w14:paraId="1199378D" w14:textId="77777777" w:rsidTr="00AC481B">
      <w:trPr>
        <w:trHeight w:val="1350"/>
        <w:jc w:val="center"/>
      </w:trPr>
      <w:tc>
        <w:tcPr>
          <w:tcW w:w="4320" w:type="dxa"/>
          <w:vAlign w:val="center"/>
        </w:tcPr>
        <w:p w14:paraId="6B81DCAC" w14:textId="78B5AC2F" w:rsidR="00746B1E" w:rsidRPr="009611CB" w:rsidRDefault="00746B1E" w:rsidP="00876557">
          <w:pPr>
            <w:pStyle w:val="Header"/>
            <w:tabs>
              <w:tab w:val="clear" w:pos="4153"/>
            </w:tabs>
            <w:ind w:left="34"/>
            <w:rPr>
              <w:b/>
              <w:bCs/>
              <w:sz w:val="26"/>
              <w:szCs w:val="26"/>
              <w:rtl/>
            </w:rPr>
          </w:pPr>
          <w:r>
            <w:rPr>
              <w:noProof/>
              <w:rtl/>
            </w:rPr>
            <w:drawing>
              <wp:inline distT="0" distB="0" distL="0" distR="0" wp14:anchorId="79C1A2BA" wp14:editId="295422A0">
                <wp:extent cx="1265407" cy="628015"/>
                <wp:effectExtent l="19050" t="0" r="11430" b="2101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UTS Logo.jpg"/>
                        <pic:cNvPicPr/>
                      </pic:nvPicPr>
                      <pic:blipFill>
                        <a:blip r:embed="rId1">
                          <a:extLst>
                            <a:ext uri="{28A0092B-C50C-407E-A947-70E740481C1C}">
                              <a14:useLocalDpi xmlns:a14="http://schemas.microsoft.com/office/drawing/2010/main" val="0"/>
                            </a:ext>
                          </a:extLst>
                        </a:blip>
                        <a:stretch>
                          <a:fillRect/>
                        </a:stretch>
                      </pic:blipFill>
                      <pic:spPr>
                        <a:xfrm>
                          <a:off x="0" y="0"/>
                          <a:ext cx="1268628" cy="6296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1980" w:type="dxa"/>
        </w:tcPr>
        <w:p w14:paraId="6FFBB5E8" w14:textId="1044CE7A" w:rsidR="00746B1E" w:rsidRPr="002D1E5C" w:rsidRDefault="00746B1E" w:rsidP="000C1A99">
          <w:pPr>
            <w:pStyle w:val="Header"/>
            <w:jc w:val="center"/>
            <w:rPr>
              <w:color w:val="000000"/>
              <w:rtl/>
            </w:rPr>
          </w:pPr>
        </w:p>
      </w:tc>
      <w:tc>
        <w:tcPr>
          <w:tcW w:w="4500" w:type="dxa"/>
          <w:vAlign w:val="center"/>
        </w:tcPr>
        <w:p w14:paraId="1B226569" w14:textId="5681D351" w:rsidR="00746B1E" w:rsidRPr="009611CB" w:rsidRDefault="00746B1E" w:rsidP="004E4387">
          <w:pPr>
            <w:pStyle w:val="Header"/>
            <w:tabs>
              <w:tab w:val="clear" w:pos="4153"/>
            </w:tabs>
            <w:bidi w:val="0"/>
            <w:spacing w:before="120"/>
            <w:ind w:left="34"/>
            <w:rPr>
              <w:b/>
              <w:bCs/>
              <w:i/>
              <w:iCs/>
              <w:sz w:val="30"/>
              <w:szCs w:val="30"/>
              <w:rtl/>
              <w:lang w:bidi="ar-EG"/>
            </w:rPr>
          </w:pPr>
        </w:p>
      </w:tc>
    </w:tr>
  </w:tbl>
  <w:p w14:paraId="75F01F41" w14:textId="614FF7B8" w:rsidR="00746B1E" w:rsidRDefault="00746B1E" w:rsidP="004E1FCE">
    <w:pPr>
      <w:pStyle w:val="Header"/>
      <w:tabs>
        <w:tab w:val="clear" w:pos="4153"/>
        <w:tab w:val="clear" w:pos="8306"/>
        <w:tab w:val="left" w:pos="720"/>
        <w:tab w:val="left" w:pos="1440"/>
        <w:tab w:val="left" w:pos="2160"/>
        <w:tab w:val="left" w:pos="2880"/>
      </w:tabs>
      <w:rPr>
        <w:lang w:bidi="ar-EG"/>
      </w:rPr>
    </w:pPr>
    <w:r>
      <w:rPr>
        <w:noProof/>
        <w:rtl/>
      </w:rPr>
      <mc:AlternateContent>
        <mc:Choice Requires="wpg">
          <w:drawing>
            <wp:anchor distT="0" distB="0" distL="114300" distR="114300" simplePos="0" relativeHeight="251668480" behindDoc="1" locked="0" layoutInCell="1" allowOverlap="1" wp14:anchorId="2D9CE4CB" wp14:editId="406C30FF">
              <wp:simplePos x="0" y="0"/>
              <wp:positionH relativeFrom="column">
                <wp:posOffset>-221615</wp:posOffset>
              </wp:positionH>
              <wp:positionV relativeFrom="paragraph">
                <wp:posOffset>-1012190</wp:posOffset>
              </wp:positionV>
              <wp:extent cx="4494530" cy="944060"/>
              <wp:effectExtent l="0" t="0" r="1270" b="8890"/>
              <wp:wrapNone/>
              <wp:docPr id="6" name="Group 6"/>
              <wp:cNvGraphicFramePr/>
              <a:graphic xmlns:a="http://schemas.openxmlformats.org/drawingml/2006/main">
                <a:graphicData uri="http://schemas.microsoft.com/office/word/2010/wordprocessingGroup">
                  <wpg:wgp>
                    <wpg:cNvGrpSpPr/>
                    <wpg:grpSpPr>
                      <a:xfrm>
                        <a:off x="0" y="0"/>
                        <a:ext cx="4494530" cy="944060"/>
                        <a:chOff x="0" y="47625"/>
                        <a:chExt cx="4495339" cy="966108"/>
                      </a:xfrm>
                    </wpg:grpSpPr>
                    <wps:wsp>
                      <wps:cNvPr id="4" name="Text Box 2"/>
                      <wps:cNvSpPr txBox="1">
                        <a:spLocks noChangeArrowheads="1"/>
                      </wps:cNvSpPr>
                      <wps:spPr bwMode="auto">
                        <a:xfrm>
                          <a:off x="2133442" y="87724"/>
                          <a:ext cx="2361897" cy="926009"/>
                        </a:xfrm>
                        <a:prstGeom prst="rect">
                          <a:avLst/>
                        </a:prstGeom>
                        <a:solidFill>
                          <a:srgbClr val="FFFFFF"/>
                        </a:solidFill>
                        <a:ln w="9525">
                          <a:noFill/>
                          <a:miter lim="800000"/>
                          <a:headEnd/>
                          <a:tailEnd/>
                        </a:ln>
                      </wps:spPr>
                      <wps:txb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wps:txbx>
                      <wps:bodyPr rot="0" vert="horz" wrap="square" lIns="91440" tIns="45720" rIns="91440" bIns="45720" anchor="t" anchorCtr="0">
                        <a:noAutofit/>
                      </wps:bodyPr>
                    </wps:wsp>
                    <pic:pic xmlns:pic="http://schemas.openxmlformats.org/drawingml/2006/picture">
                      <pic:nvPicPr>
                        <pic:cNvPr id="5" name="Picture 4"/>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47625"/>
                          <a:ext cx="1487170"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9CE4CB" id="Group 6" o:spid="_x0000_s1035" style="position:absolute;left:0;text-align:left;margin-left:-17.45pt;margin-top:-79.7pt;width:353.9pt;height:74.35pt;z-index:-251648000;mso-width-relative:margin;mso-height-relative:margin" coordorigin=",476" coordsize="44953,9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&#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m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z/wCOn7WPws/Zf/sv/hZnxL+H/wAO/wC3PN/s3/hJ/ENnpH9oeVs83yftEieZs82Pdtzt&#10;8xM43DIB6BRXH/BT9oXwD+0p4VuNd+HPjjwf4/0S0u2sJ9Q8N6zbaraw3CojtC0sDuiyBJI2KE5A&#10;kU4wwrsM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NAlym2RFkUkHD&#10;DI4OR+oz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">
              <v:shapetype id="_x0000_t202" coordsize="21600,21600" o:spt="202" path="m,l,21600r21600,l21600,xe">
                <v:stroke joinstyle="miter"/>
                <v:path gradientshapeok="t" o:connecttype="rect"/>
              </v:shapetype>
              <v:shape id="_x0000_s1036" type="#_x0000_t202" style="position:absolute;left:21334;top:877;width:23619;height:9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7" type="#_x0000_t75" style="position:absolute;top:476;width:14871;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">
                <v:imagedata r:id="rId3" o:title=""/>
              </v:shape>
            </v:group>
          </w:pict>
        </mc:Fallback>
      </mc:AlternateContent>
    </w:r>
    <w:r w:rsidR="00FE6404">
      <w:rPr>
        <w:noProof/>
        <w:lang w:val="ar-EG" w:bidi="ar-EG"/>
      </w:rPr>
      <w:pict w14:anchorId="7894A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3" o:spid="_x0000_s2056" type="#_x0000_t75" style="position:absolute;left:0;text-align:left;margin-left:0;margin-top:0;width:495.6pt;height:263.3pt;z-index:-251642880;mso-position-horizontal:center;mso-position-horizontal-relative:margin;mso-position-vertical:center;mso-position-vertical-relative:margin" o:allowincell="f">
          <v:imagedata r:id="rId4" o:title="EUTS Logo" gain="19661f" blacklevel="22938f"/>
          <w10:wrap anchorx="margin" anchory="margin"/>
        </v:shape>
      </w:pict>
    </w:r>
    <w:r>
      <w:rPr>
        <w:rtl/>
        <w:lang w:bidi="ar-EG"/>
      </w:rPr>
      <w:tab/>
    </w:r>
    <w:r>
      <w:rPr>
        <w:rtl/>
        <w:lang w:bidi="ar-EG"/>
      </w:rPr>
      <w:tab/>
    </w:r>
    <w:r>
      <w:rPr>
        <w:rtl/>
        <w:lang w:bidi="ar-EG"/>
      </w:rPr>
      <w:tab/>
    </w:r>
    <w:r>
      <w:rPr>
        <w:rtl/>
        <w:lang w:bidi="ar-EG"/>
      </w:rPr>
      <w:tab/>
    </w:r>
    <w:r>
      <w:rPr>
        <w:rtl/>
        <w:lang w:bidi="ar-EG"/>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62B80" w14:textId="776ED12D" w:rsidR="00746B1E" w:rsidRDefault="00FE6404">
    <w:pPr>
      <w:pStyle w:val="Header"/>
    </w:pPr>
    <w:r>
      <w:rPr>
        <w:noProof/>
      </w:rPr>
      <w:pict w14:anchorId="715BAA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1" o:spid="_x0000_s2054" type="#_x0000_t75" style="position:absolute;left:0;text-align:left;margin-left:0;margin-top:0;width:495.6pt;height:263.3pt;z-index:-251644928;mso-position-horizontal:center;mso-position-horizontal-relative:margin;mso-position-vertical:center;mso-position-vertical-relative:margin" o:allowincell="f">
          <v:imagedata r:id="rId1" o:title="EUTS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34AF2"/>
    <w:multiLevelType w:val="hybridMultilevel"/>
    <w:tmpl w:val="1FDCA3EC"/>
    <w:lvl w:ilvl="0" w:tplc="2B187E2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5C3C99"/>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 w15:restartNumberingAfterBreak="0">
    <w:nsid w:val="1EB82F6D"/>
    <w:multiLevelType w:val="hybridMultilevel"/>
    <w:tmpl w:val="3782CE56"/>
    <w:lvl w:ilvl="0" w:tplc="077679C6">
      <w:start w:val="1"/>
      <w:numFmt w:val="bullet"/>
      <w:lvlText w:val="-"/>
      <w:lvlJc w:val="left"/>
      <w:pPr>
        <w:ind w:left="1800" w:hanging="360"/>
      </w:pPr>
      <w:rPr>
        <w:rFonts w:ascii="Sakkal Majalla" w:eastAsia="Times New Roman" w:hAnsi="Sakkal Majalla" w:cs="Sakkal Majall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FE705AE"/>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4" w15:restartNumberingAfterBreak="0">
    <w:nsid w:val="23606069"/>
    <w:multiLevelType w:val="multilevel"/>
    <w:tmpl w:val="E61C7412"/>
    <w:lvl w:ilvl="0">
      <w:start w:val="1"/>
      <w:numFmt w:val="decimal"/>
      <w:lvlText w:val="%1."/>
      <w:lvlJc w:val="left"/>
      <w:pPr>
        <w:tabs>
          <w:tab w:val="num" w:pos="1099"/>
        </w:tabs>
        <w:ind w:left="1099" w:hanging="360"/>
      </w:pPr>
    </w:lvl>
    <w:lvl w:ilvl="1">
      <w:start w:val="1"/>
      <w:numFmt w:val="decimal"/>
      <w:lvlText w:val="%2."/>
      <w:lvlJc w:val="left"/>
      <w:pPr>
        <w:tabs>
          <w:tab w:val="num" w:pos="1459"/>
        </w:tabs>
        <w:ind w:left="1459" w:hanging="360"/>
      </w:pPr>
    </w:lvl>
    <w:lvl w:ilvl="2">
      <w:start w:val="1"/>
      <w:numFmt w:val="decimal"/>
      <w:lvlText w:val="%3."/>
      <w:lvlJc w:val="left"/>
      <w:pPr>
        <w:tabs>
          <w:tab w:val="num" w:pos="1819"/>
        </w:tabs>
        <w:ind w:left="1819" w:hanging="360"/>
      </w:pPr>
    </w:lvl>
    <w:lvl w:ilvl="3">
      <w:start w:val="1"/>
      <w:numFmt w:val="decimal"/>
      <w:lvlText w:val="%4."/>
      <w:lvlJc w:val="left"/>
      <w:pPr>
        <w:tabs>
          <w:tab w:val="num" w:pos="2179"/>
        </w:tabs>
        <w:ind w:left="2179" w:hanging="360"/>
      </w:pPr>
    </w:lvl>
    <w:lvl w:ilvl="4">
      <w:start w:val="1"/>
      <w:numFmt w:val="decimal"/>
      <w:lvlText w:val="%5."/>
      <w:lvlJc w:val="left"/>
      <w:pPr>
        <w:tabs>
          <w:tab w:val="num" w:pos="2539"/>
        </w:tabs>
        <w:ind w:left="2539" w:hanging="360"/>
      </w:pPr>
    </w:lvl>
    <w:lvl w:ilvl="5">
      <w:start w:val="1"/>
      <w:numFmt w:val="decimal"/>
      <w:lvlText w:val="%6."/>
      <w:lvlJc w:val="left"/>
      <w:pPr>
        <w:tabs>
          <w:tab w:val="num" w:pos="2899"/>
        </w:tabs>
        <w:ind w:left="2899" w:hanging="360"/>
      </w:pPr>
    </w:lvl>
    <w:lvl w:ilvl="6">
      <w:start w:val="1"/>
      <w:numFmt w:val="decimal"/>
      <w:lvlText w:val="%7."/>
      <w:lvlJc w:val="left"/>
      <w:pPr>
        <w:tabs>
          <w:tab w:val="num" w:pos="3259"/>
        </w:tabs>
        <w:ind w:left="3259" w:hanging="360"/>
      </w:pPr>
    </w:lvl>
    <w:lvl w:ilvl="7">
      <w:start w:val="1"/>
      <w:numFmt w:val="decimal"/>
      <w:lvlText w:val="%8."/>
      <w:lvlJc w:val="left"/>
      <w:pPr>
        <w:tabs>
          <w:tab w:val="num" w:pos="3619"/>
        </w:tabs>
        <w:ind w:left="3619" w:hanging="360"/>
      </w:pPr>
    </w:lvl>
    <w:lvl w:ilvl="8">
      <w:start w:val="1"/>
      <w:numFmt w:val="decimal"/>
      <w:lvlText w:val="%9."/>
      <w:lvlJc w:val="left"/>
      <w:pPr>
        <w:tabs>
          <w:tab w:val="num" w:pos="3979"/>
        </w:tabs>
        <w:ind w:left="3979" w:hanging="360"/>
      </w:pPr>
    </w:lvl>
  </w:abstractNum>
  <w:abstractNum w:abstractNumId="5" w15:restartNumberingAfterBreak="0">
    <w:nsid w:val="25F572B2"/>
    <w:multiLevelType w:val="hybridMultilevel"/>
    <w:tmpl w:val="F1865B26"/>
    <w:lvl w:ilvl="0" w:tplc="54E0AC5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612879"/>
    <w:multiLevelType w:val="hybridMultilevel"/>
    <w:tmpl w:val="DC506A58"/>
    <w:lvl w:ilvl="0" w:tplc="47CA731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B76937"/>
    <w:multiLevelType w:val="hybridMultilevel"/>
    <w:tmpl w:val="75B2AF0A"/>
    <w:lvl w:ilvl="0" w:tplc="D3C605E4">
      <w:start w:val="1"/>
      <w:numFmt w:val="bullet"/>
      <w:lvlText w:val="-"/>
      <w:lvlJc w:val="left"/>
      <w:pPr>
        <w:ind w:left="739" w:hanging="360"/>
      </w:pPr>
      <w:rPr>
        <w:rFonts w:ascii="Sakkal Majalla" w:eastAsia="Times New Roman" w:hAnsi="Sakkal Majalla" w:cs="Sakkal Majalla"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8" w15:restartNumberingAfterBreak="0">
    <w:nsid w:val="2FFC2145"/>
    <w:multiLevelType w:val="hybridMultilevel"/>
    <w:tmpl w:val="281C48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7F60F40"/>
    <w:multiLevelType w:val="hybridMultilevel"/>
    <w:tmpl w:val="6BCABAD6"/>
    <w:lvl w:ilvl="0" w:tplc="3426191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E44C6B"/>
    <w:multiLevelType w:val="hybridMultilevel"/>
    <w:tmpl w:val="8CFE6D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406B094B"/>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2" w15:restartNumberingAfterBreak="0">
    <w:nsid w:val="4783212D"/>
    <w:multiLevelType w:val="hybridMultilevel"/>
    <w:tmpl w:val="6FF234AA"/>
    <w:lvl w:ilvl="0" w:tplc="F0300B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881FBD"/>
    <w:multiLevelType w:val="hybridMultilevel"/>
    <w:tmpl w:val="084E1C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08F4597"/>
    <w:multiLevelType w:val="multilevel"/>
    <w:tmpl w:val="072A52A8"/>
    <w:lvl w:ilvl="0">
      <w:start w:val="1"/>
      <w:numFmt w:val="decimal"/>
      <w:lvlText w:val="%1."/>
      <w:lvlJc w:val="left"/>
      <w:pPr>
        <w:tabs>
          <w:tab w:val="num" w:pos="1009"/>
        </w:tabs>
        <w:ind w:left="1009" w:hanging="360"/>
      </w:pPr>
    </w:lvl>
    <w:lvl w:ilvl="1">
      <w:start w:val="1"/>
      <w:numFmt w:val="decimal"/>
      <w:lvlText w:val="%2."/>
      <w:lvlJc w:val="left"/>
      <w:pPr>
        <w:tabs>
          <w:tab w:val="num" w:pos="1369"/>
        </w:tabs>
        <w:ind w:left="1369" w:hanging="360"/>
      </w:pPr>
    </w:lvl>
    <w:lvl w:ilvl="2">
      <w:start w:val="1"/>
      <w:numFmt w:val="decimal"/>
      <w:lvlText w:val="%3."/>
      <w:lvlJc w:val="left"/>
      <w:pPr>
        <w:tabs>
          <w:tab w:val="num" w:pos="1729"/>
        </w:tabs>
        <w:ind w:left="1729" w:hanging="360"/>
      </w:pPr>
    </w:lvl>
    <w:lvl w:ilvl="3">
      <w:start w:val="1"/>
      <w:numFmt w:val="decimal"/>
      <w:lvlText w:val="%4."/>
      <w:lvlJc w:val="left"/>
      <w:pPr>
        <w:tabs>
          <w:tab w:val="num" w:pos="2089"/>
        </w:tabs>
        <w:ind w:left="2089" w:hanging="360"/>
      </w:pPr>
    </w:lvl>
    <w:lvl w:ilvl="4">
      <w:start w:val="1"/>
      <w:numFmt w:val="decimal"/>
      <w:lvlText w:val="%5."/>
      <w:lvlJc w:val="left"/>
      <w:pPr>
        <w:tabs>
          <w:tab w:val="num" w:pos="2449"/>
        </w:tabs>
        <w:ind w:left="2449" w:hanging="360"/>
      </w:pPr>
    </w:lvl>
    <w:lvl w:ilvl="5">
      <w:start w:val="1"/>
      <w:numFmt w:val="decimal"/>
      <w:lvlText w:val="%6."/>
      <w:lvlJc w:val="left"/>
      <w:pPr>
        <w:tabs>
          <w:tab w:val="num" w:pos="2809"/>
        </w:tabs>
        <w:ind w:left="2809" w:hanging="360"/>
      </w:pPr>
    </w:lvl>
    <w:lvl w:ilvl="6">
      <w:start w:val="1"/>
      <w:numFmt w:val="decimal"/>
      <w:lvlText w:val="%7."/>
      <w:lvlJc w:val="left"/>
      <w:pPr>
        <w:tabs>
          <w:tab w:val="num" w:pos="3169"/>
        </w:tabs>
        <w:ind w:left="3169" w:hanging="360"/>
      </w:pPr>
    </w:lvl>
    <w:lvl w:ilvl="7">
      <w:start w:val="1"/>
      <w:numFmt w:val="decimal"/>
      <w:lvlText w:val="%8."/>
      <w:lvlJc w:val="left"/>
      <w:pPr>
        <w:tabs>
          <w:tab w:val="num" w:pos="3529"/>
        </w:tabs>
        <w:ind w:left="3529" w:hanging="360"/>
      </w:pPr>
    </w:lvl>
    <w:lvl w:ilvl="8">
      <w:start w:val="1"/>
      <w:numFmt w:val="decimal"/>
      <w:lvlText w:val="%9."/>
      <w:lvlJc w:val="left"/>
      <w:pPr>
        <w:tabs>
          <w:tab w:val="num" w:pos="3889"/>
        </w:tabs>
        <w:ind w:left="3889" w:hanging="360"/>
      </w:pPr>
    </w:lvl>
  </w:abstractNum>
  <w:abstractNum w:abstractNumId="15" w15:restartNumberingAfterBreak="0">
    <w:nsid w:val="550B467E"/>
    <w:multiLevelType w:val="hybridMultilevel"/>
    <w:tmpl w:val="55C86DD8"/>
    <w:lvl w:ilvl="0" w:tplc="938E33D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9461356"/>
    <w:multiLevelType w:val="hybridMultilevel"/>
    <w:tmpl w:val="2108AC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7" w15:restartNumberingAfterBreak="0">
    <w:nsid w:val="595F49D0"/>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8" w15:restartNumberingAfterBreak="0">
    <w:nsid w:val="5C312065"/>
    <w:multiLevelType w:val="hybridMultilevel"/>
    <w:tmpl w:val="F372EE02"/>
    <w:lvl w:ilvl="0" w:tplc="57D63F82">
      <w:numFmt w:val="bullet"/>
      <w:lvlText w:val="-"/>
      <w:lvlJc w:val="left"/>
      <w:pPr>
        <w:ind w:left="720" w:hanging="360"/>
      </w:pPr>
      <w:rPr>
        <w:rFonts w:ascii="Sakkal Majalla" w:eastAsia="SimSun" w:hAnsi="Sakkal Majalla" w:cs="Sakkal Majall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925037"/>
    <w:multiLevelType w:val="multilevel"/>
    <w:tmpl w:val="1674AA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15:restartNumberingAfterBreak="0">
    <w:nsid w:val="68100A42"/>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1" w15:restartNumberingAfterBreak="0">
    <w:nsid w:val="6D551580"/>
    <w:multiLevelType w:val="hybridMultilevel"/>
    <w:tmpl w:val="2272C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CE33F4"/>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3" w15:restartNumberingAfterBreak="0">
    <w:nsid w:val="774E472F"/>
    <w:multiLevelType w:val="multilevel"/>
    <w:tmpl w:val="303E111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4" w15:restartNumberingAfterBreak="0">
    <w:nsid w:val="7D3D5A04"/>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num w:numId="1">
    <w:abstractNumId w:val="8"/>
  </w:num>
  <w:num w:numId="2">
    <w:abstractNumId w:val="7"/>
  </w:num>
  <w:num w:numId="3">
    <w:abstractNumId w:val="6"/>
  </w:num>
  <w:num w:numId="4">
    <w:abstractNumId w:val="15"/>
  </w:num>
  <w:num w:numId="5">
    <w:abstractNumId w:val="5"/>
  </w:num>
  <w:num w:numId="6">
    <w:abstractNumId w:val="9"/>
  </w:num>
  <w:num w:numId="7">
    <w:abstractNumId w:val="12"/>
  </w:num>
  <w:num w:numId="8">
    <w:abstractNumId w:val="0"/>
  </w:num>
  <w:num w:numId="9">
    <w:abstractNumId w:val="18"/>
  </w:num>
  <w:num w:numId="10">
    <w:abstractNumId w:val="1"/>
  </w:num>
  <w:num w:numId="11">
    <w:abstractNumId w:val="13"/>
  </w:num>
  <w:num w:numId="12">
    <w:abstractNumId w:val="3"/>
  </w:num>
  <w:num w:numId="13">
    <w:abstractNumId w:val="22"/>
  </w:num>
  <w:num w:numId="14">
    <w:abstractNumId w:val="16"/>
  </w:num>
  <w:num w:numId="15">
    <w:abstractNumId w:val="14"/>
  </w:num>
  <w:num w:numId="1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2"/>
  </w:num>
  <w:num w:numId="19">
    <w:abstractNumId w:val="10"/>
  </w:num>
  <w:num w:numId="20">
    <w:abstractNumId w:val="17"/>
  </w:num>
  <w:num w:numId="21">
    <w:abstractNumId w:val="20"/>
  </w:num>
  <w:num w:numId="22">
    <w:abstractNumId w:val="11"/>
  </w:num>
  <w:num w:numId="23">
    <w:abstractNumId w:val="21"/>
  </w:num>
  <w:num w:numId="24">
    <w:abstractNumId w:val="19"/>
  </w:num>
  <w:num w:numId="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7">
      <o:colormru v:ext="edit" colors="#fc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66"/>
    <w:rsid w:val="000022CE"/>
    <w:rsid w:val="00002A24"/>
    <w:rsid w:val="00002E46"/>
    <w:rsid w:val="00003353"/>
    <w:rsid w:val="000033A9"/>
    <w:rsid w:val="000035C0"/>
    <w:rsid w:val="000035C6"/>
    <w:rsid w:val="000079D9"/>
    <w:rsid w:val="00007AD3"/>
    <w:rsid w:val="00007B3B"/>
    <w:rsid w:val="000112A1"/>
    <w:rsid w:val="00013EB3"/>
    <w:rsid w:val="00013F1A"/>
    <w:rsid w:val="0001409E"/>
    <w:rsid w:val="000144E9"/>
    <w:rsid w:val="0001610D"/>
    <w:rsid w:val="00020AB5"/>
    <w:rsid w:val="000231E6"/>
    <w:rsid w:val="000234FB"/>
    <w:rsid w:val="0002387B"/>
    <w:rsid w:val="0002498E"/>
    <w:rsid w:val="00024E41"/>
    <w:rsid w:val="000260FB"/>
    <w:rsid w:val="0002630C"/>
    <w:rsid w:val="000270E0"/>
    <w:rsid w:val="000271C4"/>
    <w:rsid w:val="0002776A"/>
    <w:rsid w:val="00030A98"/>
    <w:rsid w:val="0003105A"/>
    <w:rsid w:val="00031114"/>
    <w:rsid w:val="00031DE8"/>
    <w:rsid w:val="00032127"/>
    <w:rsid w:val="000322A5"/>
    <w:rsid w:val="00033F16"/>
    <w:rsid w:val="00034307"/>
    <w:rsid w:val="00036B9A"/>
    <w:rsid w:val="0003772E"/>
    <w:rsid w:val="00041698"/>
    <w:rsid w:val="0004386C"/>
    <w:rsid w:val="00044D06"/>
    <w:rsid w:val="00052187"/>
    <w:rsid w:val="00052401"/>
    <w:rsid w:val="000539CA"/>
    <w:rsid w:val="00053EFD"/>
    <w:rsid w:val="0005439C"/>
    <w:rsid w:val="00055206"/>
    <w:rsid w:val="00055B68"/>
    <w:rsid w:val="00056075"/>
    <w:rsid w:val="00056187"/>
    <w:rsid w:val="0005772B"/>
    <w:rsid w:val="00057F95"/>
    <w:rsid w:val="00061815"/>
    <w:rsid w:val="00063CFF"/>
    <w:rsid w:val="000651D1"/>
    <w:rsid w:val="000703C0"/>
    <w:rsid w:val="00070CA0"/>
    <w:rsid w:val="00071B31"/>
    <w:rsid w:val="00071BD8"/>
    <w:rsid w:val="00073A68"/>
    <w:rsid w:val="00077035"/>
    <w:rsid w:val="000805F7"/>
    <w:rsid w:val="0008145A"/>
    <w:rsid w:val="000847D2"/>
    <w:rsid w:val="00086BFA"/>
    <w:rsid w:val="00086C20"/>
    <w:rsid w:val="00087306"/>
    <w:rsid w:val="000877BB"/>
    <w:rsid w:val="000879D0"/>
    <w:rsid w:val="000909FC"/>
    <w:rsid w:val="000911A0"/>
    <w:rsid w:val="00091378"/>
    <w:rsid w:val="000917C9"/>
    <w:rsid w:val="0009184E"/>
    <w:rsid w:val="00091A3A"/>
    <w:rsid w:val="00092F66"/>
    <w:rsid w:val="00093D56"/>
    <w:rsid w:val="000945FA"/>
    <w:rsid w:val="00094A8F"/>
    <w:rsid w:val="00095522"/>
    <w:rsid w:val="0009567F"/>
    <w:rsid w:val="00095881"/>
    <w:rsid w:val="00095F43"/>
    <w:rsid w:val="00097F56"/>
    <w:rsid w:val="000A050B"/>
    <w:rsid w:val="000A0C5F"/>
    <w:rsid w:val="000A17EA"/>
    <w:rsid w:val="000A5164"/>
    <w:rsid w:val="000A52B3"/>
    <w:rsid w:val="000A5414"/>
    <w:rsid w:val="000A5F8E"/>
    <w:rsid w:val="000A6601"/>
    <w:rsid w:val="000A6A71"/>
    <w:rsid w:val="000A6CE7"/>
    <w:rsid w:val="000B1E97"/>
    <w:rsid w:val="000B5095"/>
    <w:rsid w:val="000B64A7"/>
    <w:rsid w:val="000B7245"/>
    <w:rsid w:val="000B7E7D"/>
    <w:rsid w:val="000C0058"/>
    <w:rsid w:val="000C0EF6"/>
    <w:rsid w:val="000C12F7"/>
    <w:rsid w:val="000C13F3"/>
    <w:rsid w:val="000C1A99"/>
    <w:rsid w:val="000C2137"/>
    <w:rsid w:val="000C3A3E"/>
    <w:rsid w:val="000C41E9"/>
    <w:rsid w:val="000C6425"/>
    <w:rsid w:val="000C6F18"/>
    <w:rsid w:val="000C754B"/>
    <w:rsid w:val="000C7890"/>
    <w:rsid w:val="000D0315"/>
    <w:rsid w:val="000D462F"/>
    <w:rsid w:val="000D540F"/>
    <w:rsid w:val="000D5F3B"/>
    <w:rsid w:val="000D656F"/>
    <w:rsid w:val="000D745B"/>
    <w:rsid w:val="000D7BA4"/>
    <w:rsid w:val="000E300A"/>
    <w:rsid w:val="000E3818"/>
    <w:rsid w:val="000E38DB"/>
    <w:rsid w:val="000E3E76"/>
    <w:rsid w:val="000E42E4"/>
    <w:rsid w:val="000F2A28"/>
    <w:rsid w:val="000F4752"/>
    <w:rsid w:val="000F4946"/>
    <w:rsid w:val="000F60EF"/>
    <w:rsid w:val="000F61D9"/>
    <w:rsid w:val="000F62CE"/>
    <w:rsid w:val="000F69F6"/>
    <w:rsid w:val="001000F1"/>
    <w:rsid w:val="00100CF8"/>
    <w:rsid w:val="00101E33"/>
    <w:rsid w:val="00102508"/>
    <w:rsid w:val="0010404C"/>
    <w:rsid w:val="00105519"/>
    <w:rsid w:val="001064D7"/>
    <w:rsid w:val="00107802"/>
    <w:rsid w:val="00110851"/>
    <w:rsid w:val="00110A18"/>
    <w:rsid w:val="00111BB8"/>
    <w:rsid w:val="00111EF5"/>
    <w:rsid w:val="0011202B"/>
    <w:rsid w:val="001169A2"/>
    <w:rsid w:val="00117477"/>
    <w:rsid w:val="00117591"/>
    <w:rsid w:val="0012477A"/>
    <w:rsid w:val="001255B1"/>
    <w:rsid w:val="00125F0E"/>
    <w:rsid w:val="001270FA"/>
    <w:rsid w:val="001302BF"/>
    <w:rsid w:val="0013062F"/>
    <w:rsid w:val="00131D4B"/>
    <w:rsid w:val="00132EB1"/>
    <w:rsid w:val="001334E6"/>
    <w:rsid w:val="00133E29"/>
    <w:rsid w:val="00136D9E"/>
    <w:rsid w:val="00136FD1"/>
    <w:rsid w:val="0013781C"/>
    <w:rsid w:val="001400F6"/>
    <w:rsid w:val="001416CE"/>
    <w:rsid w:val="0014200F"/>
    <w:rsid w:val="00143352"/>
    <w:rsid w:val="0014395B"/>
    <w:rsid w:val="0014397C"/>
    <w:rsid w:val="001442EB"/>
    <w:rsid w:val="00145E7B"/>
    <w:rsid w:val="00146BAF"/>
    <w:rsid w:val="00147345"/>
    <w:rsid w:val="0014765D"/>
    <w:rsid w:val="00147C7F"/>
    <w:rsid w:val="00147FE4"/>
    <w:rsid w:val="00150CBB"/>
    <w:rsid w:val="001512BC"/>
    <w:rsid w:val="00152DBE"/>
    <w:rsid w:val="00153188"/>
    <w:rsid w:val="00154AFB"/>
    <w:rsid w:val="001559D4"/>
    <w:rsid w:val="00156869"/>
    <w:rsid w:val="00156F5E"/>
    <w:rsid w:val="00157282"/>
    <w:rsid w:val="001572D1"/>
    <w:rsid w:val="00157313"/>
    <w:rsid w:val="00160229"/>
    <w:rsid w:val="00160833"/>
    <w:rsid w:val="00161C02"/>
    <w:rsid w:val="00162D20"/>
    <w:rsid w:val="00166254"/>
    <w:rsid w:val="00167B99"/>
    <w:rsid w:val="001713FC"/>
    <w:rsid w:val="00171C62"/>
    <w:rsid w:val="00172E9F"/>
    <w:rsid w:val="00173399"/>
    <w:rsid w:val="00173D33"/>
    <w:rsid w:val="0017511A"/>
    <w:rsid w:val="00175332"/>
    <w:rsid w:val="00177B13"/>
    <w:rsid w:val="0018048A"/>
    <w:rsid w:val="00181675"/>
    <w:rsid w:val="00182A6A"/>
    <w:rsid w:val="0018303D"/>
    <w:rsid w:val="0018348E"/>
    <w:rsid w:val="00183AD7"/>
    <w:rsid w:val="0018495A"/>
    <w:rsid w:val="00185ED5"/>
    <w:rsid w:val="001863E5"/>
    <w:rsid w:val="00186EA5"/>
    <w:rsid w:val="00190111"/>
    <w:rsid w:val="001923CB"/>
    <w:rsid w:val="00193DD5"/>
    <w:rsid w:val="0019444C"/>
    <w:rsid w:val="00194F2C"/>
    <w:rsid w:val="001956CA"/>
    <w:rsid w:val="0019580C"/>
    <w:rsid w:val="00196524"/>
    <w:rsid w:val="0019662C"/>
    <w:rsid w:val="001966B0"/>
    <w:rsid w:val="00196B67"/>
    <w:rsid w:val="001971F0"/>
    <w:rsid w:val="001974CD"/>
    <w:rsid w:val="00197BDC"/>
    <w:rsid w:val="001A27B9"/>
    <w:rsid w:val="001A2A7E"/>
    <w:rsid w:val="001A3EA3"/>
    <w:rsid w:val="001A4261"/>
    <w:rsid w:val="001A55BD"/>
    <w:rsid w:val="001A7740"/>
    <w:rsid w:val="001A7B61"/>
    <w:rsid w:val="001B02AE"/>
    <w:rsid w:val="001B1FC7"/>
    <w:rsid w:val="001B2F27"/>
    <w:rsid w:val="001B3792"/>
    <w:rsid w:val="001B49AD"/>
    <w:rsid w:val="001B50CE"/>
    <w:rsid w:val="001B58DD"/>
    <w:rsid w:val="001B5AA4"/>
    <w:rsid w:val="001B5E7E"/>
    <w:rsid w:val="001B7A9A"/>
    <w:rsid w:val="001C2A7D"/>
    <w:rsid w:val="001C4871"/>
    <w:rsid w:val="001C5009"/>
    <w:rsid w:val="001C5798"/>
    <w:rsid w:val="001C6E4A"/>
    <w:rsid w:val="001D082F"/>
    <w:rsid w:val="001D48C1"/>
    <w:rsid w:val="001D4B57"/>
    <w:rsid w:val="001D5BB5"/>
    <w:rsid w:val="001D5D41"/>
    <w:rsid w:val="001D6646"/>
    <w:rsid w:val="001E0A8D"/>
    <w:rsid w:val="001E1EA3"/>
    <w:rsid w:val="001E3617"/>
    <w:rsid w:val="001F21EC"/>
    <w:rsid w:val="001F28D5"/>
    <w:rsid w:val="001F35B0"/>
    <w:rsid w:val="001F377B"/>
    <w:rsid w:val="001F3E3D"/>
    <w:rsid w:val="001F400A"/>
    <w:rsid w:val="001F40EC"/>
    <w:rsid w:val="001F4262"/>
    <w:rsid w:val="001F53A0"/>
    <w:rsid w:val="001F5A1B"/>
    <w:rsid w:val="001F60CC"/>
    <w:rsid w:val="001F75F8"/>
    <w:rsid w:val="001F7ABB"/>
    <w:rsid w:val="0020000B"/>
    <w:rsid w:val="00200A1D"/>
    <w:rsid w:val="00201F3E"/>
    <w:rsid w:val="00204B12"/>
    <w:rsid w:val="00205C0A"/>
    <w:rsid w:val="00205DF0"/>
    <w:rsid w:val="00206624"/>
    <w:rsid w:val="00207DD8"/>
    <w:rsid w:val="0021132B"/>
    <w:rsid w:val="0021229D"/>
    <w:rsid w:val="0021300D"/>
    <w:rsid w:val="00213085"/>
    <w:rsid w:val="002135C1"/>
    <w:rsid w:val="0021646B"/>
    <w:rsid w:val="00217E5A"/>
    <w:rsid w:val="00220278"/>
    <w:rsid w:val="0022063B"/>
    <w:rsid w:val="00220C00"/>
    <w:rsid w:val="00220D87"/>
    <w:rsid w:val="00221E04"/>
    <w:rsid w:val="002228CA"/>
    <w:rsid w:val="00224119"/>
    <w:rsid w:val="00224876"/>
    <w:rsid w:val="00225240"/>
    <w:rsid w:val="00225D18"/>
    <w:rsid w:val="002265FC"/>
    <w:rsid w:val="0023339E"/>
    <w:rsid w:val="00233AF4"/>
    <w:rsid w:val="00233C22"/>
    <w:rsid w:val="002344AE"/>
    <w:rsid w:val="002359AB"/>
    <w:rsid w:val="002369DD"/>
    <w:rsid w:val="0024031A"/>
    <w:rsid w:val="00240437"/>
    <w:rsid w:val="0024173A"/>
    <w:rsid w:val="00241859"/>
    <w:rsid w:val="00242442"/>
    <w:rsid w:val="00245E28"/>
    <w:rsid w:val="0024679C"/>
    <w:rsid w:val="00246A31"/>
    <w:rsid w:val="002475AC"/>
    <w:rsid w:val="0024766E"/>
    <w:rsid w:val="00251B79"/>
    <w:rsid w:val="0025322E"/>
    <w:rsid w:val="002541BA"/>
    <w:rsid w:val="002545DA"/>
    <w:rsid w:val="0025517F"/>
    <w:rsid w:val="00255DFC"/>
    <w:rsid w:val="0025637B"/>
    <w:rsid w:val="00257470"/>
    <w:rsid w:val="00257AB3"/>
    <w:rsid w:val="00261B29"/>
    <w:rsid w:val="00262495"/>
    <w:rsid w:val="00262A68"/>
    <w:rsid w:val="002631F9"/>
    <w:rsid w:val="0026375E"/>
    <w:rsid w:val="00264C87"/>
    <w:rsid w:val="00265A60"/>
    <w:rsid w:val="00266727"/>
    <w:rsid w:val="00266B84"/>
    <w:rsid w:val="00266D4F"/>
    <w:rsid w:val="002670A4"/>
    <w:rsid w:val="00267A2D"/>
    <w:rsid w:val="002702A2"/>
    <w:rsid w:val="00270CC2"/>
    <w:rsid w:val="00270F9C"/>
    <w:rsid w:val="002717AA"/>
    <w:rsid w:val="00271BDD"/>
    <w:rsid w:val="002724D6"/>
    <w:rsid w:val="00272B49"/>
    <w:rsid w:val="00272E4E"/>
    <w:rsid w:val="00274B88"/>
    <w:rsid w:val="00275E1A"/>
    <w:rsid w:val="00275ED3"/>
    <w:rsid w:val="00276AB5"/>
    <w:rsid w:val="00277A5A"/>
    <w:rsid w:val="0028046D"/>
    <w:rsid w:val="0028226B"/>
    <w:rsid w:val="00287C10"/>
    <w:rsid w:val="00287CAA"/>
    <w:rsid w:val="00287EAB"/>
    <w:rsid w:val="00293B24"/>
    <w:rsid w:val="00293BDB"/>
    <w:rsid w:val="00293D8B"/>
    <w:rsid w:val="002A2360"/>
    <w:rsid w:val="002A286E"/>
    <w:rsid w:val="002A563C"/>
    <w:rsid w:val="002A6214"/>
    <w:rsid w:val="002B085B"/>
    <w:rsid w:val="002B182B"/>
    <w:rsid w:val="002B39B1"/>
    <w:rsid w:val="002B468F"/>
    <w:rsid w:val="002B4810"/>
    <w:rsid w:val="002B4C93"/>
    <w:rsid w:val="002B5255"/>
    <w:rsid w:val="002B52D3"/>
    <w:rsid w:val="002B5639"/>
    <w:rsid w:val="002B5EB6"/>
    <w:rsid w:val="002B6448"/>
    <w:rsid w:val="002B6670"/>
    <w:rsid w:val="002B7C2E"/>
    <w:rsid w:val="002C0EFC"/>
    <w:rsid w:val="002C12EF"/>
    <w:rsid w:val="002C2BFE"/>
    <w:rsid w:val="002C2D8B"/>
    <w:rsid w:val="002C341E"/>
    <w:rsid w:val="002C4797"/>
    <w:rsid w:val="002C48A5"/>
    <w:rsid w:val="002C5E37"/>
    <w:rsid w:val="002C69C7"/>
    <w:rsid w:val="002D04CA"/>
    <w:rsid w:val="002D0BEB"/>
    <w:rsid w:val="002D0EEB"/>
    <w:rsid w:val="002D15C5"/>
    <w:rsid w:val="002D2617"/>
    <w:rsid w:val="002D3E7C"/>
    <w:rsid w:val="002D509F"/>
    <w:rsid w:val="002D62C9"/>
    <w:rsid w:val="002D65FB"/>
    <w:rsid w:val="002D66CB"/>
    <w:rsid w:val="002D694C"/>
    <w:rsid w:val="002D729F"/>
    <w:rsid w:val="002D751F"/>
    <w:rsid w:val="002D7740"/>
    <w:rsid w:val="002D795D"/>
    <w:rsid w:val="002E1344"/>
    <w:rsid w:val="002E1498"/>
    <w:rsid w:val="002E1E95"/>
    <w:rsid w:val="002E1F24"/>
    <w:rsid w:val="002E2514"/>
    <w:rsid w:val="002E2F42"/>
    <w:rsid w:val="002E378F"/>
    <w:rsid w:val="002E5169"/>
    <w:rsid w:val="002E51DC"/>
    <w:rsid w:val="002E6999"/>
    <w:rsid w:val="002F1EB9"/>
    <w:rsid w:val="002F3C9D"/>
    <w:rsid w:val="002F4646"/>
    <w:rsid w:val="002F4F52"/>
    <w:rsid w:val="002F510D"/>
    <w:rsid w:val="002F6681"/>
    <w:rsid w:val="002F695E"/>
    <w:rsid w:val="002F7893"/>
    <w:rsid w:val="002F7F20"/>
    <w:rsid w:val="00300EBE"/>
    <w:rsid w:val="00301C4B"/>
    <w:rsid w:val="003028A5"/>
    <w:rsid w:val="00304225"/>
    <w:rsid w:val="0030493E"/>
    <w:rsid w:val="003068C8"/>
    <w:rsid w:val="00307167"/>
    <w:rsid w:val="003076FC"/>
    <w:rsid w:val="00310647"/>
    <w:rsid w:val="00311089"/>
    <w:rsid w:val="00311666"/>
    <w:rsid w:val="003131C2"/>
    <w:rsid w:val="00313256"/>
    <w:rsid w:val="00313F0C"/>
    <w:rsid w:val="0031458D"/>
    <w:rsid w:val="00314B31"/>
    <w:rsid w:val="003156E3"/>
    <w:rsid w:val="00315C36"/>
    <w:rsid w:val="00316728"/>
    <w:rsid w:val="00316D1B"/>
    <w:rsid w:val="003202B7"/>
    <w:rsid w:val="00320B54"/>
    <w:rsid w:val="00321187"/>
    <w:rsid w:val="00321485"/>
    <w:rsid w:val="00321C24"/>
    <w:rsid w:val="00322646"/>
    <w:rsid w:val="003227B6"/>
    <w:rsid w:val="003227CF"/>
    <w:rsid w:val="003231A2"/>
    <w:rsid w:val="003240FA"/>
    <w:rsid w:val="003243D5"/>
    <w:rsid w:val="00324685"/>
    <w:rsid w:val="003254FB"/>
    <w:rsid w:val="0032566B"/>
    <w:rsid w:val="00326FB4"/>
    <w:rsid w:val="00327130"/>
    <w:rsid w:val="00330B31"/>
    <w:rsid w:val="003313FB"/>
    <w:rsid w:val="0033222B"/>
    <w:rsid w:val="003332CA"/>
    <w:rsid w:val="0033354B"/>
    <w:rsid w:val="003340E9"/>
    <w:rsid w:val="00334948"/>
    <w:rsid w:val="00335142"/>
    <w:rsid w:val="00337ED4"/>
    <w:rsid w:val="00337F09"/>
    <w:rsid w:val="0034030C"/>
    <w:rsid w:val="00343B5A"/>
    <w:rsid w:val="0034406F"/>
    <w:rsid w:val="0035126F"/>
    <w:rsid w:val="003515F3"/>
    <w:rsid w:val="00353266"/>
    <w:rsid w:val="00354F1A"/>
    <w:rsid w:val="00355ACE"/>
    <w:rsid w:val="003568F5"/>
    <w:rsid w:val="00356982"/>
    <w:rsid w:val="003570C2"/>
    <w:rsid w:val="00357A2A"/>
    <w:rsid w:val="00361597"/>
    <w:rsid w:val="003617F8"/>
    <w:rsid w:val="0036261F"/>
    <w:rsid w:val="003638C0"/>
    <w:rsid w:val="003655DD"/>
    <w:rsid w:val="00365E76"/>
    <w:rsid w:val="003663CC"/>
    <w:rsid w:val="0037195F"/>
    <w:rsid w:val="003725F7"/>
    <w:rsid w:val="00372C2E"/>
    <w:rsid w:val="003738D8"/>
    <w:rsid w:val="00373C8D"/>
    <w:rsid w:val="00374645"/>
    <w:rsid w:val="00375153"/>
    <w:rsid w:val="003756C0"/>
    <w:rsid w:val="0038013A"/>
    <w:rsid w:val="00381255"/>
    <w:rsid w:val="003821EC"/>
    <w:rsid w:val="00382496"/>
    <w:rsid w:val="0038498C"/>
    <w:rsid w:val="00386BA1"/>
    <w:rsid w:val="0039187A"/>
    <w:rsid w:val="00392600"/>
    <w:rsid w:val="00392D48"/>
    <w:rsid w:val="00392EB6"/>
    <w:rsid w:val="00394331"/>
    <w:rsid w:val="00394DCB"/>
    <w:rsid w:val="00394F3E"/>
    <w:rsid w:val="00396C51"/>
    <w:rsid w:val="00397215"/>
    <w:rsid w:val="003A13D7"/>
    <w:rsid w:val="003A15F4"/>
    <w:rsid w:val="003A2592"/>
    <w:rsid w:val="003A3575"/>
    <w:rsid w:val="003A3D31"/>
    <w:rsid w:val="003A4490"/>
    <w:rsid w:val="003A4BF6"/>
    <w:rsid w:val="003A64D8"/>
    <w:rsid w:val="003A65E4"/>
    <w:rsid w:val="003A6FB0"/>
    <w:rsid w:val="003A70FD"/>
    <w:rsid w:val="003B070B"/>
    <w:rsid w:val="003B1462"/>
    <w:rsid w:val="003B3EE4"/>
    <w:rsid w:val="003B72CE"/>
    <w:rsid w:val="003B7D1B"/>
    <w:rsid w:val="003C057C"/>
    <w:rsid w:val="003C0A0F"/>
    <w:rsid w:val="003C0FAE"/>
    <w:rsid w:val="003C1330"/>
    <w:rsid w:val="003C170E"/>
    <w:rsid w:val="003C1920"/>
    <w:rsid w:val="003C2000"/>
    <w:rsid w:val="003C24D6"/>
    <w:rsid w:val="003C35C9"/>
    <w:rsid w:val="003C59F4"/>
    <w:rsid w:val="003C5C9E"/>
    <w:rsid w:val="003D061D"/>
    <w:rsid w:val="003D1695"/>
    <w:rsid w:val="003D2361"/>
    <w:rsid w:val="003D2A4C"/>
    <w:rsid w:val="003D373B"/>
    <w:rsid w:val="003D40FB"/>
    <w:rsid w:val="003D5488"/>
    <w:rsid w:val="003D5954"/>
    <w:rsid w:val="003D6082"/>
    <w:rsid w:val="003E163B"/>
    <w:rsid w:val="003E1685"/>
    <w:rsid w:val="003E1E2F"/>
    <w:rsid w:val="003E3E74"/>
    <w:rsid w:val="003E4B3A"/>
    <w:rsid w:val="003E5AF5"/>
    <w:rsid w:val="003E5C27"/>
    <w:rsid w:val="003E606E"/>
    <w:rsid w:val="003E64D9"/>
    <w:rsid w:val="003E687E"/>
    <w:rsid w:val="003E6C9B"/>
    <w:rsid w:val="003E7B0F"/>
    <w:rsid w:val="003F1A40"/>
    <w:rsid w:val="003F2647"/>
    <w:rsid w:val="003F405C"/>
    <w:rsid w:val="003F474D"/>
    <w:rsid w:val="003F66DA"/>
    <w:rsid w:val="003F67F8"/>
    <w:rsid w:val="0040065F"/>
    <w:rsid w:val="00402DAF"/>
    <w:rsid w:val="004049EF"/>
    <w:rsid w:val="004076EA"/>
    <w:rsid w:val="00411F96"/>
    <w:rsid w:val="00414025"/>
    <w:rsid w:val="00414925"/>
    <w:rsid w:val="00414988"/>
    <w:rsid w:val="00414ECD"/>
    <w:rsid w:val="0041522F"/>
    <w:rsid w:val="0041547B"/>
    <w:rsid w:val="00417D2F"/>
    <w:rsid w:val="004213E8"/>
    <w:rsid w:val="00421C41"/>
    <w:rsid w:val="00422A83"/>
    <w:rsid w:val="004247FC"/>
    <w:rsid w:val="004255E3"/>
    <w:rsid w:val="004261DD"/>
    <w:rsid w:val="0042706D"/>
    <w:rsid w:val="00432865"/>
    <w:rsid w:val="00432E17"/>
    <w:rsid w:val="0043300F"/>
    <w:rsid w:val="004347D1"/>
    <w:rsid w:val="00434B98"/>
    <w:rsid w:val="0043550F"/>
    <w:rsid w:val="00436295"/>
    <w:rsid w:val="0043692D"/>
    <w:rsid w:val="004378B2"/>
    <w:rsid w:val="00437F7A"/>
    <w:rsid w:val="00441CE3"/>
    <w:rsid w:val="004424BB"/>
    <w:rsid w:val="00442545"/>
    <w:rsid w:val="00443D00"/>
    <w:rsid w:val="00447827"/>
    <w:rsid w:val="0045076A"/>
    <w:rsid w:val="0045207E"/>
    <w:rsid w:val="004545AD"/>
    <w:rsid w:val="00455AEB"/>
    <w:rsid w:val="00456921"/>
    <w:rsid w:val="00457A78"/>
    <w:rsid w:val="004620AE"/>
    <w:rsid w:val="004623BC"/>
    <w:rsid w:val="00462A5C"/>
    <w:rsid w:val="00464F13"/>
    <w:rsid w:val="00465B4A"/>
    <w:rsid w:val="00465ED0"/>
    <w:rsid w:val="00467814"/>
    <w:rsid w:val="00467B54"/>
    <w:rsid w:val="00474315"/>
    <w:rsid w:val="00474AFD"/>
    <w:rsid w:val="00477293"/>
    <w:rsid w:val="00480886"/>
    <w:rsid w:val="004808B2"/>
    <w:rsid w:val="00480F5C"/>
    <w:rsid w:val="00481D8D"/>
    <w:rsid w:val="0048234E"/>
    <w:rsid w:val="004867D7"/>
    <w:rsid w:val="00490E00"/>
    <w:rsid w:val="0049208E"/>
    <w:rsid w:val="004935AF"/>
    <w:rsid w:val="00495851"/>
    <w:rsid w:val="00496013"/>
    <w:rsid w:val="004960EB"/>
    <w:rsid w:val="00496182"/>
    <w:rsid w:val="00496E04"/>
    <w:rsid w:val="004A109A"/>
    <w:rsid w:val="004A1F4B"/>
    <w:rsid w:val="004A24C3"/>
    <w:rsid w:val="004A31F3"/>
    <w:rsid w:val="004A3801"/>
    <w:rsid w:val="004A4748"/>
    <w:rsid w:val="004A4D3D"/>
    <w:rsid w:val="004A7A4B"/>
    <w:rsid w:val="004A7ED4"/>
    <w:rsid w:val="004B0AEE"/>
    <w:rsid w:val="004B2BE4"/>
    <w:rsid w:val="004B2C95"/>
    <w:rsid w:val="004B5AD8"/>
    <w:rsid w:val="004B642E"/>
    <w:rsid w:val="004B68A2"/>
    <w:rsid w:val="004B78D8"/>
    <w:rsid w:val="004C0013"/>
    <w:rsid w:val="004C09C4"/>
    <w:rsid w:val="004C1E11"/>
    <w:rsid w:val="004C457A"/>
    <w:rsid w:val="004C4691"/>
    <w:rsid w:val="004C4E87"/>
    <w:rsid w:val="004C5034"/>
    <w:rsid w:val="004C55EA"/>
    <w:rsid w:val="004C5DD1"/>
    <w:rsid w:val="004C5EBF"/>
    <w:rsid w:val="004C70BE"/>
    <w:rsid w:val="004C71D9"/>
    <w:rsid w:val="004C7686"/>
    <w:rsid w:val="004D117A"/>
    <w:rsid w:val="004D43A4"/>
    <w:rsid w:val="004D57F0"/>
    <w:rsid w:val="004D5AAF"/>
    <w:rsid w:val="004D71B8"/>
    <w:rsid w:val="004E0935"/>
    <w:rsid w:val="004E1FCE"/>
    <w:rsid w:val="004E3D18"/>
    <w:rsid w:val="004E4243"/>
    <w:rsid w:val="004E4387"/>
    <w:rsid w:val="004E629B"/>
    <w:rsid w:val="004E6838"/>
    <w:rsid w:val="004E715B"/>
    <w:rsid w:val="004E7C46"/>
    <w:rsid w:val="004F0FD5"/>
    <w:rsid w:val="004F15D0"/>
    <w:rsid w:val="004F1868"/>
    <w:rsid w:val="004F22A9"/>
    <w:rsid w:val="004F248F"/>
    <w:rsid w:val="004F4B3D"/>
    <w:rsid w:val="004F61EC"/>
    <w:rsid w:val="004F6B51"/>
    <w:rsid w:val="004F6C90"/>
    <w:rsid w:val="004F72CA"/>
    <w:rsid w:val="00500312"/>
    <w:rsid w:val="00500A54"/>
    <w:rsid w:val="005034CB"/>
    <w:rsid w:val="0050448D"/>
    <w:rsid w:val="005050A3"/>
    <w:rsid w:val="0050554A"/>
    <w:rsid w:val="00505961"/>
    <w:rsid w:val="00506099"/>
    <w:rsid w:val="005062FD"/>
    <w:rsid w:val="00514BCC"/>
    <w:rsid w:val="0051513F"/>
    <w:rsid w:val="0051702F"/>
    <w:rsid w:val="00517A1B"/>
    <w:rsid w:val="00520D4A"/>
    <w:rsid w:val="00522A30"/>
    <w:rsid w:val="0052364F"/>
    <w:rsid w:val="00523E07"/>
    <w:rsid w:val="005262A9"/>
    <w:rsid w:val="00527E6C"/>
    <w:rsid w:val="005306B3"/>
    <w:rsid w:val="005311A0"/>
    <w:rsid w:val="00531CDC"/>
    <w:rsid w:val="00533382"/>
    <w:rsid w:val="00533658"/>
    <w:rsid w:val="00533A27"/>
    <w:rsid w:val="005346EC"/>
    <w:rsid w:val="005356A3"/>
    <w:rsid w:val="00536090"/>
    <w:rsid w:val="00537701"/>
    <w:rsid w:val="00541476"/>
    <w:rsid w:val="00541C00"/>
    <w:rsid w:val="00541EA6"/>
    <w:rsid w:val="00541FAB"/>
    <w:rsid w:val="005420D1"/>
    <w:rsid w:val="005428B1"/>
    <w:rsid w:val="00542AC4"/>
    <w:rsid w:val="0054391A"/>
    <w:rsid w:val="00544711"/>
    <w:rsid w:val="00545BB3"/>
    <w:rsid w:val="005467E6"/>
    <w:rsid w:val="00546E93"/>
    <w:rsid w:val="00546EC3"/>
    <w:rsid w:val="00547FD9"/>
    <w:rsid w:val="00550337"/>
    <w:rsid w:val="005506B2"/>
    <w:rsid w:val="00551B7E"/>
    <w:rsid w:val="0055214F"/>
    <w:rsid w:val="00552C86"/>
    <w:rsid w:val="00552E06"/>
    <w:rsid w:val="0055322C"/>
    <w:rsid w:val="00554619"/>
    <w:rsid w:val="00554BDB"/>
    <w:rsid w:val="00554C51"/>
    <w:rsid w:val="00554CC3"/>
    <w:rsid w:val="005553F7"/>
    <w:rsid w:val="005563CF"/>
    <w:rsid w:val="00561360"/>
    <w:rsid w:val="005615DE"/>
    <w:rsid w:val="00564001"/>
    <w:rsid w:val="00565D7E"/>
    <w:rsid w:val="00566FD4"/>
    <w:rsid w:val="00567643"/>
    <w:rsid w:val="00570768"/>
    <w:rsid w:val="005715D4"/>
    <w:rsid w:val="005717D6"/>
    <w:rsid w:val="00572F91"/>
    <w:rsid w:val="0057315B"/>
    <w:rsid w:val="0057588C"/>
    <w:rsid w:val="00577756"/>
    <w:rsid w:val="00581942"/>
    <w:rsid w:val="00583748"/>
    <w:rsid w:val="005860B3"/>
    <w:rsid w:val="00586FE3"/>
    <w:rsid w:val="00587E05"/>
    <w:rsid w:val="00590839"/>
    <w:rsid w:val="0059148F"/>
    <w:rsid w:val="00591A7C"/>
    <w:rsid w:val="00592299"/>
    <w:rsid w:val="00594A73"/>
    <w:rsid w:val="005953ED"/>
    <w:rsid w:val="0059597A"/>
    <w:rsid w:val="00595CB5"/>
    <w:rsid w:val="005967E2"/>
    <w:rsid w:val="005A16EA"/>
    <w:rsid w:val="005A306F"/>
    <w:rsid w:val="005A46C4"/>
    <w:rsid w:val="005A4E04"/>
    <w:rsid w:val="005A4EF4"/>
    <w:rsid w:val="005A7C33"/>
    <w:rsid w:val="005B06DA"/>
    <w:rsid w:val="005B2004"/>
    <w:rsid w:val="005B2960"/>
    <w:rsid w:val="005B5690"/>
    <w:rsid w:val="005B6B3F"/>
    <w:rsid w:val="005B6ED7"/>
    <w:rsid w:val="005B79DF"/>
    <w:rsid w:val="005C0A44"/>
    <w:rsid w:val="005C1A04"/>
    <w:rsid w:val="005C2273"/>
    <w:rsid w:val="005C2A39"/>
    <w:rsid w:val="005C44F8"/>
    <w:rsid w:val="005C5A3B"/>
    <w:rsid w:val="005C69FD"/>
    <w:rsid w:val="005C7CEB"/>
    <w:rsid w:val="005D45F3"/>
    <w:rsid w:val="005D4BB4"/>
    <w:rsid w:val="005D54CA"/>
    <w:rsid w:val="005D5F6D"/>
    <w:rsid w:val="005D635F"/>
    <w:rsid w:val="005D6B2C"/>
    <w:rsid w:val="005D70BD"/>
    <w:rsid w:val="005D7201"/>
    <w:rsid w:val="005D7952"/>
    <w:rsid w:val="005E0862"/>
    <w:rsid w:val="005E2AEA"/>
    <w:rsid w:val="005E2E3B"/>
    <w:rsid w:val="005E3925"/>
    <w:rsid w:val="005E464C"/>
    <w:rsid w:val="005E53C0"/>
    <w:rsid w:val="005E6BA0"/>
    <w:rsid w:val="005E6F8B"/>
    <w:rsid w:val="005E70F2"/>
    <w:rsid w:val="005E764B"/>
    <w:rsid w:val="005F0037"/>
    <w:rsid w:val="005F0200"/>
    <w:rsid w:val="005F22A7"/>
    <w:rsid w:val="005F35C1"/>
    <w:rsid w:val="005F4C10"/>
    <w:rsid w:val="005F5037"/>
    <w:rsid w:val="005F6D9C"/>
    <w:rsid w:val="005F6FE7"/>
    <w:rsid w:val="00600377"/>
    <w:rsid w:val="00601D13"/>
    <w:rsid w:val="00602C84"/>
    <w:rsid w:val="00603338"/>
    <w:rsid w:val="0060377D"/>
    <w:rsid w:val="006040B9"/>
    <w:rsid w:val="006056D4"/>
    <w:rsid w:val="00607234"/>
    <w:rsid w:val="0060735F"/>
    <w:rsid w:val="0061007F"/>
    <w:rsid w:val="0061035A"/>
    <w:rsid w:val="00611A3A"/>
    <w:rsid w:val="00611EEF"/>
    <w:rsid w:val="0061305B"/>
    <w:rsid w:val="006134EB"/>
    <w:rsid w:val="00614B2D"/>
    <w:rsid w:val="0061555F"/>
    <w:rsid w:val="00615784"/>
    <w:rsid w:val="00616F5F"/>
    <w:rsid w:val="006220BB"/>
    <w:rsid w:val="00622C7E"/>
    <w:rsid w:val="0062332E"/>
    <w:rsid w:val="006235C1"/>
    <w:rsid w:val="006240B0"/>
    <w:rsid w:val="00624869"/>
    <w:rsid w:val="00625209"/>
    <w:rsid w:val="0062690F"/>
    <w:rsid w:val="00626F4D"/>
    <w:rsid w:val="0062745A"/>
    <w:rsid w:val="0062750D"/>
    <w:rsid w:val="00627719"/>
    <w:rsid w:val="00627DE4"/>
    <w:rsid w:val="00627E3B"/>
    <w:rsid w:val="00630AB0"/>
    <w:rsid w:val="0063122F"/>
    <w:rsid w:val="00631472"/>
    <w:rsid w:val="00631693"/>
    <w:rsid w:val="006325B3"/>
    <w:rsid w:val="00633F74"/>
    <w:rsid w:val="00635045"/>
    <w:rsid w:val="006360C7"/>
    <w:rsid w:val="00636C51"/>
    <w:rsid w:val="00641FD4"/>
    <w:rsid w:val="00642B56"/>
    <w:rsid w:val="006432B8"/>
    <w:rsid w:val="0064372C"/>
    <w:rsid w:val="00643A29"/>
    <w:rsid w:val="00643A89"/>
    <w:rsid w:val="00645068"/>
    <w:rsid w:val="00647153"/>
    <w:rsid w:val="006471EF"/>
    <w:rsid w:val="00647320"/>
    <w:rsid w:val="006509A2"/>
    <w:rsid w:val="006521E2"/>
    <w:rsid w:val="0065338A"/>
    <w:rsid w:val="00653DBD"/>
    <w:rsid w:val="00660779"/>
    <w:rsid w:val="00662027"/>
    <w:rsid w:val="00663695"/>
    <w:rsid w:val="00665000"/>
    <w:rsid w:val="006658BA"/>
    <w:rsid w:val="0066684B"/>
    <w:rsid w:val="00666A0C"/>
    <w:rsid w:val="00666A82"/>
    <w:rsid w:val="00666C76"/>
    <w:rsid w:val="0066707A"/>
    <w:rsid w:val="0066771D"/>
    <w:rsid w:val="006726C0"/>
    <w:rsid w:val="00673A35"/>
    <w:rsid w:val="006743BA"/>
    <w:rsid w:val="00674B1C"/>
    <w:rsid w:val="006761D7"/>
    <w:rsid w:val="00680006"/>
    <w:rsid w:val="00681023"/>
    <w:rsid w:val="00681BB8"/>
    <w:rsid w:val="006827FB"/>
    <w:rsid w:val="00683B52"/>
    <w:rsid w:val="0068488A"/>
    <w:rsid w:val="00684DC1"/>
    <w:rsid w:val="006857DA"/>
    <w:rsid w:val="006870B8"/>
    <w:rsid w:val="006876B8"/>
    <w:rsid w:val="006878BD"/>
    <w:rsid w:val="0069154F"/>
    <w:rsid w:val="0069192D"/>
    <w:rsid w:val="00692F28"/>
    <w:rsid w:val="0069326B"/>
    <w:rsid w:val="00694142"/>
    <w:rsid w:val="00694BF1"/>
    <w:rsid w:val="00695564"/>
    <w:rsid w:val="006967C9"/>
    <w:rsid w:val="00696D7C"/>
    <w:rsid w:val="00696DD6"/>
    <w:rsid w:val="00697466"/>
    <w:rsid w:val="006A118D"/>
    <w:rsid w:val="006A1721"/>
    <w:rsid w:val="006A2AF1"/>
    <w:rsid w:val="006A301C"/>
    <w:rsid w:val="006A3BAC"/>
    <w:rsid w:val="006A3FD6"/>
    <w:rsid w:val="006A48FB"/>
    <w:rsid w:val="006A4BAB"/>
    <w:rsid w:val="006A7931"/>
    <w:rsid w:val="006B0510"/>
    <w:rsid w:val="006B125E"/>
    <w:rsid w:val="006B34B8"/>
    <w:rsid w:val="006B4557"/>
    <w:rsid w:val="006B5099"/>
    <w:rsid w:val="006B5FA3"/>
    <w:rsid w:val="006B70C0"/>
    <w:rsid w:val="006C2BC3"/>
    <w:rsid w:val="006C2DE1"/>
    <w:rsid w:val="006C3C6C"/>
    <w:rsid w:val="006C4BFA"/>
    <w:rsid w:val="006C6059"/>
    <w:rsid w:val="006C6535"/>
    <w:rsid w:val="006C70D4"/>
    <w:rsid w:val="006C7B99"/>
    <w:rsid w:val="006C7C99"/>
    <w:rsid w:val="006D0770"/>
    <w:rsid w:val="006D173B"/>
    <w:rsid w:val="006D21D8"/>
    <w:rsid w:val="006D2296"/>
    <w:rsid w:val="006D3742"/>
    <w:rsid w:val="006D51E5"/>
    <w:rsid w:val="006D52E4"/>
    <w:rsid w:val="006D5E8A"/>
    <w:rsid w:val="006E15D3"/>
    <w:rsid w:val="006E35C3"/>
    <w:rsid w:val="006E3B38"/>
    <w:rsid w:val="006E635A"/>
    <w:rsid w:val="006E69BA"/>
    <w:rsid w:val="006E78A8"/>
    <w:rsid w:val="006F1D95"/>
    <w:rsid w:val="006F203E"/>
    <w:rsid w:val="006F334E"/>
    <w:rsid w:val="006F481D"/>
    <w:rsid w:val="006F5DF6"/>
    <w:rsid w:val="006F729C"/>
    <w:rsid w:val="006F77AF"/>
    <w:rsid w:val="0070096C"/>
    <w:rsid w:val="00701D72"/>
    <w:rsid w:val="007039B1"/>
    <w:rsid w:val="00703F93"/>
    <w:rsid w:val="00704AB2"/>
    <w:rsid w:val="0070583B"/>
    <w:rsid w:val="00705BFD"/>
    <w:rsid w:val="007069C5"/>
    <w:rsid w:val="00707481"/>
    <w:rsid w:val="0070753A"/>
    <w:rsid w:val="00707CE1"/>
    <w:rsid w:val="0071120F"/>
    <w:rsid w:val="00712EFA"/>
    <w:rsid w:val="00714D41"/>
    <w:rsid w:val="00715C14"/>
    <w:rsid w:val="00716C54"/>
    <w:rsid w:val="00717183"/>
    <w:rsid w:val="007212E0"/>
    <w:rsid w:val="00723129"/>
    <w:rsid w:val="00723643"/>
    <w:rsid w:val="00723F9F"/>
    <w:rsid w:val="00725209"/>
    <w:rsid w:val="007252F0"/>
    <w:rsid w:val="007259B6"/>
    <w:rsid w:val="007263B6"/>
    <w:rsid w:val="00726522"/>
    <w:rsid w:val="0072792F"/>
    <w:rsid w:val="00731B0C"/>
    <w:rsid w:val="00732014"/>
    <w:rsid w:val="0073225A"/>
    <w:rsid w:val="007329BE"/>
    <w:rsid w:val="0073345C"/>
    <w:rsid w:val="007334CF"/>
    <w:rsid w:val="00734772"/>
    <w:rsid w:val="007349D3"/>
    <w:rsid w:val="00734F4B"/>
    <w:rsid w:val="007351AE"/>
    <w:rsid w:val="00735BD4"/>
    <w:rsid w:val="007365EF"/>
    <w:rsid w:val="00742097"/>
    <w:rsid w:val="00742BA4"/>
    <w:rsid w:val="00743B0A"/>
    <w:rsid w:val="00746841"/>
    <w:rsid w:val="00746B1E"/>
    <w:rsid w:val="00753B55"/>
    <w:rsid w:val="00753FF1"/>
    <w:rsid w:val="00754ECE"/>
    <w:rsid w:val="00754F0C"/>
    <w:rsid w:val="00755781"/>
    <w:rsid w:val="007558EE"/>
    <w:rsid w:val="00756A92"/>
    <w:rsid w:val="00756E5E"/>
    <w:rsid w:val="007577E2"/>
    <w:rsid w:val="00757DD8"/>
    <w:rsid w:val="00757FD7"/>
    <w:rsid w:val="0076000C"/>
    <w:rsid w:val="00761EFA"/>
    <w:rsid w:val="0076251B"/>
    <w:rsid w:val="00762A91"/>
    <w:rsid w:val="007645A0"/>
    <w:rsid w:val="0076594F"/>
    <w:rsid w:val="0076644E"/>
    <w:rsid w:val="007668FA"/>
    <w:rsid w:val="00767CE7"/>
    <w:rsid w:val="00770165"/>
    <w:rsid w:val="00770175"/>
    <w:rsid w:val="007750CA"/>
    <w:rsid w:val="0077579A"/>
    <w:rsid w:val="00780142"/>
    <w:rsid w:val="00780778"/>
    <w:rsid w:val="007809EC"/>
    <w:rsid w:val="00780D7E"/>
    <w:rsid w:val="00781B00"/>
    <w:rsid w:val="007823C1"/>
    <w:rsid w:val="00782A3A"/>
    <w:rsid w:val="00782DFC"/>
    <w:rsid w:val="00782FA1"/>
    <w:rsid w:val="007842C6"/>
    <w:rsid w:val="007850EA"/>
    <w:rsid w:val="00785453"/>
    <w:rsid w:val="00790733"/>
    <w:rsid w:val="00795BF6"/>
    <w:rsid w:val="0079663C"/>
    <w:rsid w:val="00796DE8"/>
    <w:rsid w:val="00797052"/>
    <w:rsid w:val="007A064B"/>
    <w:rsid w:val="007A1B09"/>
    <w:rsid w:val="007A23CA"/>
    <w:rsid w:val="007A2877"/>
    <w:rsid w:val="007A29AA"/>
    <w:rsid w:val="007A34FB"/>
    <w:rsid w:val="007A4885"/>
    <w:rsid w:val="007A7240"/>
    <w:rsid w:val="007B0021"/>
    <w:rsid w:val="007B0E8D"/>
    <w:rsid w:val="007B1228"/>
    <w:rsid w:val="007B12B7"/>
    <w:rsid w:val="007B1659"/>
    <w:rsid w:val="007B189C"/>
    <w:rsid w:val="007B21D1"/>
    <w:rsid w:val="007B23F4"/>
    <w:rsid w:val="007B4119"/>
    <w:rsid w:val="007B6D15"/>
    <w:rsid w:val="007B6F9C"/>
    <w:rsid w:val="007C0082"/>
    <w:rsid w:val="007C2BEF"/>
    <w:rsid w:val="007C55BC"/>
    <w:rsid w:val="007C5E64"/>
    <w:rsid w:val="007C5FD7"/>
    <w:rsid w:val="007D1202"/>
    <w:rsid w:val="007D17D1"/>
    <w:rsid w:val="007D2AA3"/>
    <w:rsid w:val="007D3409"/>
    <w:rsid w:val="007D3B1B"/>
    <w:rsid w:val="007D5E0E"/>
    <w:rsid w:val="007E3B55"/>
    <w:rsid w:val="007E52F2"/>
    <w:rsid w:val="007E5B25"/>
    <w:rsid w:val="007E5E37"/>
    <w:rsid w:val="007E62E5"/>
    <w:rsid w:val="007F1625"/>
    <w:rsid w:val="007F2643"/>
    <w:rsid w:val="007F26CB"/>
    <w:rsid w:val="007F2EEF"/>
    <w:rsid w:val="007F30C8"/>
    <w:rsid w:val="007F3221"/>
    <w:rsid w:val="007F3891"/>
    <w:rsid w:val="007F3E2A"/>
    <w:rsid w:val="007F5FC8"/>
    <w:rsid w:val="007F6205"/>
    <w:rsid w:val="007F6584"/>
    <w:rsid w:val="007F67F1"/>
    <w:rsid w:val="00800B80"/>
    <w:rsid w:val="00803001"/>
    <w:rsid w:val="00803010"/>
    <w:rsid w:val="00803054"/>
    <w:rsid w:val="00803F4F"/>
    <w:rsid w:val="0080465E"/>
    <w:rsid w:val="0080487C"/>
    <w:rsid w:val="0080729A"/>
    <w:rsid w:val="00810731"/>
    <w:rsid w:val="00810F76"/>
    <w:rsid w:val="008114E2"/>
    <w:rsid w:val="00813277"/>
    <w:rsid w:val="0081348A"/>
    <w:rsid w:val="0081381B"/>
    <w:rsid w:val="00815366"/>
    <w:rsid w:val="00816B69"/>
    <w:rsid w:val="008176C8"/>
    <w:rsid w:val="0082034E"/>
    <w:rsid w:val="00820F7F"/>
    <w:rsid w:val="00820FB4"/>
    <w:rsid w:val="00822803"/>
    <w:rsid w:val="00822A4F"/>
    <w:rsid w:val="00822A58"/>
    <w:rsid w:val="00822ACB"/>
    <w:rsid w:val="00825A68"/>
    <w:rsid w:val="008266C4"/>
    <w:rsid w:val="00826748"/>
    <w:rsid w:val="00826CFE"/>
    <w:rsid w:val="00827027"/>
    <w:rsid w:val="00830971"/>
    <w:rsid w:val="00832C60"/>
    <w:rsid w:val="0083339B"/>
    <w:rsid w:val="00834F03"/>
    <w:rsid w:val="00836DAF"/>
    <w:rsid w:val="00837D17"/>
    <w:rsid w:val="00840184"/>
    <w:rsid w:val="00841C4A"/>
    <w:rsid w:val="0084277A"/>
    <w:rsid w:val="00847419"/>
    <w:rsid w:val="0084788D"/>
    <w:rsid w:val="00850F4D"/>
    <w:rsid w:val="0085174E"/>
    <w:rsid w:val="0085185A"/>
    <w:rsid w:val="00853160"/>
    <w:rsid w:val="00853DFF"/>
    <w:rsid w:val="00854B9C"/>
    <w:rsid w:val="0085545E"/>
    <w:rsid w:val="00856BCB"/>
    <w:rsid w:val="00857F0A"/>
    <w:rsid w:val="008609DD"/>
    <w:rsid w:val="0086177E"/>
    <w:rsid w:val="0086223D"/>
    <w:rsid w:val="0086294F"/>
    <w:rsid w:val="00863D07"/>
    <w:rsid w:val="00866391"/>
    <w:rsid w:val="00866BD7"/>
    <w:rsid w:val="00870597"/>
    <w:rsid w:val="00871B7F"/>
    <w:rsid w:val="00871D8F"/>
    <w:rsid w:val="008723B3"/>
    <w:rsid w:val="00873869"/>
    <w:rsid w:val="008743A2"/>
    <w:rsid w:val="008744F8"/>
    <w:rsid w:val="0087560D"/>
    <w:rsid w:val="00876557"/>
    <w:rsid w:val="008813F4"/>
    <w:rsid w:val="008834A8"/>
    <w:rsid w:val="008837FE"/>
    <w:rsid w:val="00883C3A"/>
    <w:rsid w:val="0088428D"/>
    <w:rsid w:val="0088469C"/>
    <w:rsid w:val="008858D0"/>
    <w:rsid w:val="00886EDE"/>
    <w:rsid w:val="00887EC4"/>
    <w:rsid w:val="00890ADB"/>
    <w:rsid w:val="00890B64"/>
    <w:rsid w:val="00890F7C"/>
    <w:rsid w:val="008914F7"/>
    <w:rsid w:val="008935D7"/>
    <w:rsid w:val="00895427"/>
    <w:rsid w:val="008972B1"/>
    <w:rsid w:val="0089731B"/>
    <w:rsid w:val="008A034D"/>
    <w:rsid w:val="008A234C"/>
    <w:rsid w:val="008A25EF"/>
    <w:rsid w:val="008A2FB1"/>
    <w:rsid w:val="008A3DAB"/>
    <w:rsid w:val="008A5D13"/>
    <w:rsid w:val="008A69CA"/>
    <w:rsid w:val="008A73BB"/>
    <w:rsid w:val="008B08A1"/>
    <w:rsid w:val="008B1451"/>
    <w:rsid w:val="008B19D4"/>
    <w:rsid w:val="008B275D"/>
    <w:rsid w:val="008B3915"/>
    <w:rsid w:val="008B771A"/>
    <w:rsid w:val="008C0D37"/>
    <w:rsid w:val="008C1A51"/>
    <w:rsid w:val="008C2113"/>
    <w:rsid w:val="008C221E"/>
    <w:rsid w:val="008C253D"/>
    <w:rsid w:val="008C2B1D"/>
    <w:rsid w:val="008C2B77"/>
    <w:rsid w:val="008C3153"/>
    <w:rsid w:val="008C5ADF"/>
    <w:rsid w:val="008C75E4"/>
    <w:rsid w:val="008C77FB"/>
    <w:rsid w:val="008D0ED0"/>
    <w:rsid w:val="008D1FE0"/>
    <w:rsid w:val="008D280F"/>
    <w:rsid w:val="008D3CDB"/>
    <w:rsid w:val="008D4573"/>
    <w:rsid w:val="008D4AAF"/>
    <w:rsid w:val="008E073E"/>
    <w:rsid w:val="008E0FB6"/>
    <w:rsid w:val="008E2BDC"/>
    <w:rsid w:val="008E36BA"/>
    <w:rsid w:val="008E37BE"/>
    <w:rsid w:val="008E64F5"/>
    <w:rsid w:val="008E784C"/>
    <w:rsid w:val="008E7A1F"/>
    <w:rsid w:val="008E7CE4"/>
    <w:rsid w:val="008F1973"/>
    <w:rsid w:val="008F2339"/>
    <w:rsid w:val="008F2D1D"/>
    <w:rsid w:val="008F30D9"/>
    <w:rsid w:val="008F6057"/>
    <w:rsid w:val="008F744D"/>
    <w:rsid w:val="008F75A8"/>
    <w:rsid w:val="009000AA"/>
    <w:rsid w:val="00901CEB"/>
    <w:rsid w:val="00905CAA"/>
    <w:rsid w:val="00906A14"/>
    <w:rsid w:val="0090791E"/>
    <w:rsid w:val="00910B75"/>
    <w:rsid w:val="00911972"/>
    <w:rsid w:val="00912BA4"/>
    <w:rsid w:val="009151BF"/>
    <w:rsid w:val="0091690D"/>
    <w:rsid w:val="00917D29"/>
    <w:rsid w:val="0092116B"/>
    <w:rsid w:val="00921DB5"/>
    <w:rsid w:val="009221E3"/>
    <w:rsid w:val="009222B7"/>
    <w:rsid w:val="00923082"/>
    <w:rsid w:val="009265ED"/>
    <w:rsid w:val="00926812"/>
    <w:rsid w:val="00930044"/>
    <w:rsid w:val="00931E77"/>
    <w:rsid w:val="00932B84"/>
    <w:rsid w:val="00933902"/>
    <w:rsid w:val="00936DEC"/>
    <w:rsid w:val="0093753C"/>
    <w:rsid w:val="00937B49"/>
    <w:rsid w:val="009406D8"/>
    <w:rsid w:val="00940E3E"/>
    <w:rsid w:val="00941F89"/>
    <w:rsid w:val="00943FB0"/>
    <w:rsid w:val="00944DFA"/>
    <w:rsid w:val="00946B08"/>
    <w:rsid w:val="009502CF"/>
    <w:rsid w:val="00950951"/>
    <w:rsid w:val="00950C64"/>
    <w:rsid w:val="00950E60"/>
    <w:rsid w:val="00951687"/>
    <w:rsid w:val="00951F4D"/>
    <w:rsid w:val="009529B7"/>
    <w:rsid w:val="00953029"/>
    <w:rsid w:val="0095413B"/>
    <w:rsid w:val="0095413D"/>
    <w:rsid w:val="009541BB"/>
    <w:rsid w:val="00955017"/>
    <w:rsid w:val="009559AF"/>
    <w:rsid w:val="00955B03"/>
    <w:rsid w:val="009570F4"/>
    <w:rsid w:val="009611CB"/>
    <w:rsid w:val="00961759"/>
    <w:rsid w:val="00964EC0"/>
    <w:rsid w:val="009666B5"/>
    <w:rsid w:val="0096702B"/>
    <w:rsid w:val="0096717D"/>
    <w:rsid w:val="00970E6F"/>
    <w:rsid w:val="00980321"/>
    <w:rsid w:val="0098168D"/>
    <w:rsid w:val="009822EC"/>
    <w:rsid w:val="00982F00"/>
    <w:rsid w:val="0098643C"/>
    <w:rsid w:val="0098757C"/>
    <w:rsid w:val="00987C8B"/>
    <w:rsid w:val="009911A7"/>
    <w:rsid w:val="00991847"/>
    <w:rsid w:val="009926C5"/>
    <w:rsid w:val="0099366B"/>
    <w:rsid w:val="00996FA3"/>
    <w:rsid w:val="009976E1"/>
    <w:rsid w:val="009A045A"/>
    <w:rsid w:val="009A117C"/>
    <w:rsid w:val="009A1DB9"/>
    <w:rsid w:val="009A374D"/>
    <w:rsid w:val="009A505D"/>
    <w:rsid w:val="009A65FC"/>
    <w:rsid w:val="009B0375"/>
    <w:rsid w:val="009B088F"/>
    <w:rsid w:val="009B13DE"/>
    <w:rsid w:val="009B3021"/>
    <w:rsid w:val="009B3522"/>
    <w:rsid w:val="009B6F63"/>
    <w:rsid w:val="009B7DAF"/>
    <w:rsid w:val="009C17EB"/>
    <w:rsid w:val="009C1BDD"/>
    <w:rsid w:val="009C3040"/>
    <w:rsid w:val="009C4D9C"/>
    <w:rsid w:val="009C4F91"/>
    <w:rsid w:val="009C5829"/>
    <w:rsid w:val="009C7D63"/>
    <w:rsid w:val="009D10BD"/>
    <w:rsid w:val="009D129C"/>
    <w:rsid w:val="009D1FD1"/>
    <w:rsid w:val="009D22AB"/>
    <w:rsid w:val="009D5845"/>
    <w:rsid w:val="009D5F21"/>
    <w:rsid w:val="009D7119"/>
    <w:rsid w:val="009D7326"/>
    <w:rsid w:val="009E2E07"/>
    <w:rsid w:val="009E3708"/>
    <w:rsid w:val="009E4E19"/>
    <w:rsid w:val="009E5BE9"/>
    <w:rsid w:val="009E6B42"/>
    <w:rsid w:val="009E7B49"/>
    <w:rsid w:val="009F207C"/>
    <w:rsid w:val="009F4418"/>
    <w:rsid w:val="009F486C"/>
    <w:rsid w:val="009F5282"/>
    <w:rsid w:val="009F58B7"/>
    <w:rsid w:val="009F5D7D"/>
    <w:rsid w:val="009F643E"/>
    <w:rsid w:val="00A00027"/>
    <w:rsid w:val="00A019AF"/>
    <w:rsid w:val="00A02869"/>
    <w:rsid w:val="00A0342A"/>
    <w:rsid w:val="00A04E7D"/>
    <w:rsid w:val="00A052B8"/>
    <w:rsid w:val="00A059C4"/>
    <w:rsid w:val="00A065C2"/>
    <w:rsid w:val="00A10613"/>
    <w:rsid w:val="00A112A1"/>
    <w:rsid w:val="00A13D62"/>
    <w:rsid w:val="00A14C12"/>
    <w:rsid w:val="00A14DCF"/>
    <w:rsid w:val="00A154D5"/>
    <w:rsid w:val="00A17194"/>
    <w:rsid w:val="00A210A8"/>
    <w:rsid w:val="00A22104"/>
    <w:rsid w:val="00A23635"/>
    <w:rsid w:val="00A241BD"/>
    <w:rsid w:val="00A24477"/>
    <w:rsid w:val="00A25E7C"/>
    <w:rsid w:val="00A279F8"/>
    <w:rsid w:val="00A3012D"/>
    <w:rsid w:val="00A33930"/>
    <w:rsid w:val="00A33BA7"/>
    <w:rsid w:val="00A344CE"/>
    <w:rsid w:val="00A34F88"/>
    <w:rsid w:val="00A353ED"/>
    <w:rsid w:val="00A36E08"/>
    <w:rsid w:val="00A36EB4"/>
    <w:rsid w:val="00A3779D"/>
    <w:rsid w:val="00A401B7"/>
    <w:rsid w:val="00A403B3"/>
    <w:rsid w:val="00A4129E"/>
    <w:rsid w:val="00A423D3"/>
    <w:rsid w:val="00A42D08"/>
    <w:rsid w:val="00A43A41"/>
    <w:rsid w:val="00A444F1"/>
    <w:rsid w:val="00A44C63"/>
    <w:rsid w:val="00A46C86"/>
    <w:rsid w:val="00A47C93"/>
    <w:rsid w:val="00A47DCD"/>
    <w:rsid w:val="00A50F8F"/>
    <w:rsid w:val="00A5112D"/>
    <w:rsid w:val="00A512BF"/>
    <w:rsid w:val="00A51356"/>
    <w:rsid w:val="00A52565"/>
    <w:rsid w:val="00A52666"/>
    <w:rsid w:val="00A52A00"/>
    <w:rsid w:val="00A534CB"/>
    <w:rsid w:val="00A5451C"/>
    <w:rsid w:val="00A547BD"/>
    <w:rsid w:val="00A55150"/>
    <w:rsid w:val="00A5687E"/>
    <w:rsid w:val="00A568AB"/>
    <w:rsid w:val="00A6035C"/>
    <w:rsid w:val="00A61907"/>
    <w:rsid w:val="00A6206E"/>
    <w:rsid w:val="00A63E20"/>
    <w:rsid w:val="00A6444F"/>
    <w:rsid w:val="00A6463D"/>
    <w:rsid w:val="00A66769"/>
    <w:rsid w:val="00A70C5D"/>
    <w:rsid w:val="00A70DDD"/>
    <w:rsid w:val="00A71275"/>
    <w:rsid w:val="00A715A4"/>
    <w:rsid w:val="00A71ADE"/>
    <w:rsid w:val="00A71CAA"/>
    <w:rsid w:val="00A7228C"/>
    <w:rsid w:val="00A730E9"/>
    <w:rsid w:val="00A733A3"/>
    <w:rsid w:val="00A74470"/>
    <w:rsid w:val="00A74A12"/>
    <w:rsid w:val="00A769A6"/>
    <w:rsid w:val="00A804E2"/>
    <w:rsid w:val="00A80E87"/>
    <w:rsid w:val="00A829CE"/>
    <w:rsid w:val="00A83636"/>
    <w:rsid w:val="00A83F64"/>
    <w:rsid w:val="00A84494"/>
    <w:rsid w:val="00A84D5A"/>
    <w:rsid w:val="00A84D62"/>
    <w:rsid w:val="00A85E95"/>
    <w:rsid w:val="00A90578"/>
    <w:rsid w:val="00A92603"/>
    <w:rsid w:val="00A92C67"/>
    <w:rsid w:val="00A9369F"/>
    <w:rsid w:val="00A950DF"/>
    <w:rsid w:val="00A96F76"/>
    <w:rsid w:val="00A97C27"/>
    <w:rsid w:val="00A97FC5"/>
    <w:rsid w:val="00AA0412"/>
    <w:rsid w:val="00AA22C6"/>
    <w:rsid w:val="00AA2BD9"/>
    <w:rsid w:val="00AA33E7"/>
    <w:rsid w:val="00AA377F"/>
    <w:rsid w:val="00AA4785"/>
    <w:rsid w:val="00AA6303"/>
    <w:rsid w:val="00AA69E5"/>
    <w:rsid w:val="00AA71FC"/>
    <w:rsid w:val="00AB3E5C"/>
    <w:rsid w:val="00AB434C"/>
    <w:rsid w:val="00AB4A71"/>
    <w:rsid w:val="00AB6BAC"/>
    <w:rsid w:val="00AB6C0D"/>
    <w:rsid w:val="00AB6D1E"/>
    <w:rsid w:val="00AC089E"/>
    <w:rsid w:val="00AC0F5F"/>
    <w:rsid w:val="00AC481B"/>
    <w:rsid w:val="00AC5B4E"/>
    <w:rsid w:val="00AC641C"/>
    <w:rsid w:val="00AD01F9"/>
    <w:rsid w:val="00AD0A5C"/>
    <w:rsid w:val="00AD260B"/>
    <w:rsid w:val="00AD451D"/>
    <w:rsid w:val="00AD4670"/>
    <w:rsid w:val="00AD4F0E"/>
    <w:rsid w:val="00AD6F85"/>
    <w:rsid w:val="00AD7297"/>
    <w:rsid w:val="00AE19D2"/>
    <w:rsid w:val="00AE2581"/>
    <w:rsid w:val="00AE3113"/>
    <w:rsid w:val="00AE4430"/>
    <w:rsid w:val="00AE5C4E"/>
    <w:rsid w:val="00AE689F"/>
    <w:rsid w:val="00AF1882"/>
    <w:rsid w:val="00AF20C5"/>
    <w:rsid w:val="00AF4F8B"/>
    <w:rsid w:val="00AF64A5"/>
    <w:rsid w:val="00AF76DD"/>
    <w:rsid w:val="00B00670"/>
    <w:rsid w:val="00B01E69"/>
    <w:rsid w:val="00B01EFE"/>
    <w:rsid w:val="00B021BE"/>
    <w:rsid w:val="00B0264D"/>
    <w:rsid w:val="00B02776"/>
    <w:rsid w:val="00B03332"/>
    <w:rsid w:val="00B03EA6"/>
    <w:rsid w:val="00B06CFB"/>
    <w:rsid w:val="00B07966"/>
    <w:rsid w:val="00B10171"/>
    <w:rsid w:val="00B1051C"/>
    <w:rsid w:val="00B138D9"/>
    <w:rsid w:val="00B140FC"/>
    <w:rsid w:val="00B147EB"/>
    <w:rsid w:val="00B147F8"/>
    <w:rsid w:val="00B23BA2"/>
    <w:rsid w:val="00B26A71"/>
    <w:rsid w:val="00B276BD"/>
    <w:rsid w:val="00B3059B"/>
    <w:rsid w:val="00B307D7"/>
    <w:rsid w:val="00B308D3"/>
    <w:rsid w:val="00B30B99"/>
    <w:rsid w:val="00B336D2"/>
    <w:rsid w:val="00B342C5"/>
    <w:rsid w:val="00B34FCC"/>
    <w:rsid w:val="00B36377"/>
    <w:rsid w:val="00B36E73"/>
    <w:rsid w:val="00B403A9"/>
    <w:rsid w:val="00B4072B"/>
    <w:rsid w:val="00B40CF2"/>
    <w:rsid w:val="00B40D79"/>
    <w:rsid w:val="00B410BB"/>
    <w:rsid w:val="00B413DB"/>
    <w:rsid w:val="00B42046"/>
    <w:rsid w:val="00B432B2"/>
    <w:rsid w:val="00B439F2"/>
    <w:rsid w:val="00B446F0"/>
    <w:rsid w:val="00B468B7"/>
    <w:rsid w:val="00B47E95"/>
    <w:rsid w:val="00B551E4"/>
    <w:rsid w:val="00B55973"/>
    <w:rsid w:val="00B61D81"/>
    <w:rsid w:val="00B62594"/>
    <w:rsid w:val="00B64094"/>
    <w:rsid w:val="00B6478D"/>
    <w:rsid w:val="00B64CF0"/>
    <w:rsid w:val="00B651F7"/>
    <w:rsid w:val="00B66296"/>
    <w:rsid w:val="00B70A94"/>
    <w:rsid w:val="00B726D6"/>
    <w:rsid w:val="00B73427"/>
    <w:rsid w:val="00B74989"/>
    <w:rsid w:val="00B7500C"/>
    <w:rsid w:val="00B75E20"/>
    <w:rsid w:val="00B76399"/>
    <w:rsid w:val="00B807A7"/>
    <w:rsid w:val="00B8144F"/>
    <w:rsid w:val="00B81776"/>
    <w:rsid w:val="00B81A3D"/>
    <w:rsid w:val="00B81E87"/>
    <w:rsid w:val="00B8412E"/>
    <w:rsid w:val="00B85120"/>
    <w:rsid w:val="00B87857"/>
    <w:rsid w:val="00B87C14"/>
    <w:rsid w:val="00B929D7"/>
    <w:rsid w:val="00B92FC0"/>
    <w:rsid w:val="00B93208"/>
    <w:rsid w:val="00B949CC"/>
    <w:rsid w:val="00B94D6C"/>
    <w:rsid w:val="00B94E11"/>
    <w:rsid w:val="00B94F84"/>
    <w:rsid w:val="00B95015"/>
    <w:rsid w:val="00B950EA"/>
    <w:rsid w:val="00B95230"/>
    <w:rsid w:val="00B95609"/>
    <w:rsid w:val="00B95965"/>
    <w:rsid w:val="00B96037"/>
    <w:rsid w:val="00B96DA9"/>
    <w:rsid w:val="00BA08A7"/>
    <w:rsid w:val="00BA21BA"/>
    <w:rsid w:val="00BA23A3"/>
    <w:rsid w:val="00BA2B43"/>
    <w:rsid w:val="00BA3C6B"/>
    <w:rsid w:val="00BA3D74"/>
    <w:rsid w:val="00BA5F51"/>
    <w:rsid w:val="00BA6BDF"/>
    <w:rsid w:val="00BB0B16"/>
    <w:rsid w:val="00BB1C8C"/>
    <w:rsid w:val="00BB269F"/>
    <w:rsid w:val="00BB28F6"/>
    <w:rsid w:val="00BB3572"/>
    <w:rsid w:val="00BB5FC4"/>
    <w:rsid w:val="00BC0723"/>
    <w:rsid w:val="00BC162E"/>
    <w:rsid w:val="00BC1799"/>
    <w:rsid w:val="00BC238C"/>
    <w:rsid w:val="00BC45D5"/>
    <w:rsid w:val="00BC5360"/>
    <w:rsid w:val="00BC67AA"/>
    <w:rsid w:val="00BD346D"/>
    <w:rsid w:val="00BD3892"/>
    <w:rsid w:val="00BD39C3"/>
    <w:rsid w:val="00BD496C"/>
    <w:rsid w:val="00BD5EEB"/>
    <w:rsid w:val="00BD6D7C"/>
    <w:rsid w:val="00BE0D44"/>
    <w:rsid w:val="00BE1198"/>
    <w:rsid w:val="00BE1691"/>
    <w:rsid w:val="00BE2560"/>
    <w:rsid w:val="00BE27D7"/>
    <w:rsid w:val="00BE3577"/>
    <w:rsid w:val="00BE4ACA"/>
    <w:rsid w:val="00BE4FD7"/>
    <w:rsid w:val="00BE54BC"/>
    <w:rsid w:val="00BE5A83"/>
    <w:rsid w:val="00BE6E2D"/>
    <w:rsid w:val="00BE78DE"/>
    <w:rsid w:val="00BF0D01"/>
    <w:rsid w:val="00BF19A2"/>
    <w:rsid w:val="00BF38D6"/>
    <w:rsid w:val="00BF3B46"/>
    <w:rsid w:val="00BF46F6"/>
    <w:rsid w:val="00BF5B9A"/>
    <w:rsid w:val="00BF6293"/>
    <w:rsid w:val="00BF6FBE"/>
    <w:rsid w:val="00BF7D14"/>
    <w:rsid w:val="00C00797"/>
    <w:rsid w:val="00C01D96"/>
    <w:rsid w:val="00C0208F"/>
    <w:rsid w:val="00C03DE1"/>
    <w:rsid w:val="00C063A6"/>
    <w:rsid w:val="00C07D4B"/>
    <w:rsid w:val="00C1019B"/>
    <w:rsid w:val="00C10313"/>
    <w:rsid w:val="00C10498"/>
    <w:rsid w:val="00C10A05"/>
    <w:rsid w:val="00C10C08"/>
    <w:rsid w:val="00C124D5"/>
    <w:rsid w:val="00C13DBF"/>
    <w:rsid w:val="00C15631"/>
    <w:rsid w:val="00C1632F"/>
    <w:rsid w:val="00C16385"/>
    <w:rsid w:val="00C17C3D"/>
    <w:rsid w:val="00C20CD6"/>
    <w:rsid w:val="00C21527"/>
    <w:rsid w:val="00C2586E"/>
    <w:rsid w:val="00C262D5"/>
    <w:rsid w:val="00C26DAC"/>
    <w:rsid w:val="00C2707B"/>
    <w:rsid w:val="00C30C17"/>
    <w:rsid w:val="00C31EE8"/>
    <w:rsid w:val="00C32537"/>
    <w:rsid w:val="00C34826"/>
    <w:rsid w:val="00C406D7"/>
    <w:rsid w:val="00C40D95"/>
    <w:rsid w:val="00C431AA"/>
    <w:rsid w:val="00C43428"/>
    <w:rsid w:val="00C449D7"/>
    <w:rsid w:val="00C45D93"/>
    <w:rsid w:val="00C4606D"/>
    <w:rsid w:val="00C46093"/>
    <w:rsid w:val="00C47926"/>
    <w:rsid w:val="00C47D70"/>
    <w:rsid w:val="00C50C11"/>
    <w:rsid w:val="00C51385"/>
    <w:rsid w:val="00C53208"/>
    <w:rsid w:val="00C5396B"/>
    <w:rsid w:val="00C55BF1"/>
    <w:rsid w:val="00C55EED"/>
    <w:rsid w:val="00C567FF"/>
    <w:rsid w:val="00C611C6"/>
    <w:rsid w:val="00C616DA"/>
    <w:rsid w:val="00C62708"/>
    <w:rsid w:val="00C62F3B"/>
    <w:rsid w:val="00C6410D"/>
    <w:rsid w:val="00C65737"/>
    <w:rsid w:val="00C670B5"/>
    <w:rsid w:val="00C7037F"/>
    <w:rsid w:val="00C716DE"/>
    <w:rsid w:val="00C73633"/>
    <w:rsid w:val="00C766BF"/>
    <w:rsid w:val="00C76B4D"/>
    <w:rsid w:val="00C76E78"/>
    <w:rsid w:val="00C77B4A"/>
    <w:rsid w:val="00C77DEA"/>
    <w:rsid w:val="00C81652"/>
    <w:rsid w:val="00C8239D"/>
    <w:rsid w:val="00C833ED"/>
    <w:rsid w:val="00C83F8D"/>
    <w:rsid w:val="00C846A1"/>
    <w:rsid w:val="00C85D47"/>
    <w:rsid w:val="00C90BB2"/>
    <w:rsid w:val="00C90EF6"/>
    <w:rsid w:val="00C92583"/>
    <w:rsid w:val="00C93098"/>
    <w:rsid w:val="00C936E2"/>
    <w:rsid w:val="00C94BCB"/>
    <w:rsid w:val="00C959D7"/>
    <w:rsid w:val="00C95E9E"/>
    <w:rsid w:val="00C96910"/>
    <w:rsid w:val="00C9699B"/>
    <w:rsid w:val="00C96D15"/>
    <w:rsid w:val="00C97DD4"/>
    <w:rsid w:val="00CA0CE7"/>
    <w:rsid w:val="00CA456F"/>
    <w:rsid w:val="00CA5243"/>
    <w:rsid w:val="00CA5FAC"/>
    <w:rsid w:val="00CA7A9D"/>
    <w:rsid w:val="00CB360F"/>
    <w:rsid w:val="00CB43ED"/>
    <w:rsid w:val="00CB5B60"/>
    <w:rsid w:val="00CB5FA9"/>
    <w:rsid w:val="00CB636D"/>
    <w:rsid w:val="00CB65F2"/>
    <w:rsid w:val="00CB69B2"/>
    <w:rsid w:val="00CB7556"/>
    <w:rsid w:val="00CC0377"/>
    <w:rsid w:val="00CC12F3"/>
    <w:rsid w:val="00CC2749"/>
    <w:rsid w:val="00CC2962"/>
    <w:rsid w:val="00CC3B82"/>
    <w:rsid w:val="00CC6A4A"/>
    <w:rsid w:val="00CD16BA"/>
    <w:rsid w:val="00CD2AF9"/>
    <w:rsid w:val="00CD2F85"/>
    <w:rsid w:val="00CD3332"/>
    <w:rsid w:val="00CD36B9"/>
    <w:rsid w:val="00CD39E1"/>
    <w:rsid w:val="00CE189B"/>
    <w:rsid w:val="00CE1998"/>
    <w:rsid w:val="00CE19B1"/>
    <w:rsid w:val="00CE1A0D"/>
    <w:rsid w:val="00CE4266"/>
    <w:rsid w:val="00CE49B7"/>
    <w:rsid w:val="00CE4EDA"/>
    <w:rsid w:val="00CE54B6"/>
    <w:rsid w:val="00CE5B7D"/>
    <w:rsid w:val="00CF0550"/>
    <w:rsid w:val="00CF244B"/>
    <w:rsid w:val="00CF2464"/>
    <w:rsid w:val="00CF2C93"/>
    <w:rsid w:val="00CF34B8"/>
    <w:rsid w:val="00CF3F1F"/>
    <w:rsid w:val="00CF4AD7"/>
    <w:rsid w:val="00CF51CB"/>
    <w:rsid w:val="00CF7FD9"/>
    <w:rsid w:val="00D01BC3"/>
    <w:rsid w:val="00D01CF4"/>
    <w:rsid w:val="00D02B0D"/>
    <w:rsid w:val="00D036CA"/>
    <w:rsid w:val="00D03845"/>
    <w:rsid w:val="00D03BFA"/>
    <w:rsid w:val="00D0492B"/>
    <w:rsid w:val="00D04C86"/>
    <w:rsid w:val="00D06BD9"/>
    <w:rsid w:val="00D1006C"/>
    <w:rsid w:val="00D10AEF"/>
    <w:rsid w:val="00D112F4"/>
    <w:rsid w:val="00D14B3D"/>
    <w:rsid w:val="00D17248"/>
    <w:rsid w:val="00D20A98"/>
    <w:rsid w:val="00D22287"/>
    <w:rsid w:val="00D24D76"/>
    <w:rsid w:val="00D26329"/>
    <w:rsid w:val="00D2651B"/>
    <w:rsid w:val="00D2769A"/>
    <w:rsid w:val="00D27B42"/>
    <w:rsid w:val="00D303C8"/>
    <w:rsid w:val="00D31F3C"/>
    <w:rsid w:val="00D34933"/>
    <w:rsid w:val="00D3586B"/>
    <w:rsid w:val="00D37DC1"/>
    <w:rsid w:val="00D37F4B"/>
    <w:rsid w:val="00D400B4"/>
    <w:rsid w:val="00D40F15"/>
    <w:rsid w:val="00D4191F"/>
    <w:rsid w:val="00D42E60"/>
    <w:rsid w:val="00D431F7"/>
    <w:rsid w:val="00D433B8"/>
    <w:rsid w:val="00D43ABD"/>
    <w:rsid w:val="00D44BD5"/>
    <w:rsid w:val="00D45515"/>
    <w:rsid w:val="00D45C51"/>
    <w:rsid w:val="00D46CEA"/>
    <w:rsid w:val="00D50638"/>
    <w:rsid w:val="00D50AE5"/>
    <w:rsid w:val="00D511EB"/>
    <w:rsid w:val="00D51E18"/>
    <w:rsid w:val="00D52AC4"/>
    <w:rsid w:val="00D52B69"/>
    <w:rsid w:val="00D52ED0"/>
    <w:rsid w:val="00D54793"/>
    <w:rsid w:val="00D566F8"/>
    <w:rsid w:val="00D5670E"/>
    <w:rsid w:val="00D62F1E"/>
    <w:rsid w:val="00D63C02"/>
    <w:rsid w:val="00D65602"/>
    <w:rsid w:val="00D666E8"/>
    <w:rsid w:val="00D67309"/>
    <w:rsid w:val="00D728DE"/>
    <w:rsid w:val="00D736E6"/>
    <w:rsid w:val="00D74229"/>
    <w:rsid w:val="00D751AF"/>
    <w:rsid w:val="00D75569"/>
    <w:rsid w:val="00D76C0E"/>
    <w:rsid w:val="00D80496"/>
    <w:rsid w:val="00D8072A"/>
    <w:rsid w:val="00D849AF"/>
    <w:rsid w:val="00D857D9"/>
    <w:rsid w:val="00D87694"/>
    <w:rsid w:val="00D90293"/>
    <w:rsid w:val="00D90B6C"/>
    <w:rsid w:val="00D915CF"/>
    <w:rsid w:val="00D930BF"/>
    <w:rsid w:val="00D942FB"/>
    <w:rsid w:val="00D95BAB"/>
    <w:rsid w:val="00D9739C"/>
    <w:rsid w:val="00DA024D"/>
    <w:rsid w:val="00DA16D4"/>
    <w:rsid w:val="00DA19BB"/>
    <w:rsid w:val="00DA2475"/>
    <w:rsid w:val="00DA2EBB"/>
    <w:rsid w:val="00DA365B"/>
    <w:rsid w:val="00DA5054"/>
    <w:rsid w:val="00DA7DF4"/>
    <w:rsid w:val="00DB1088"/>
    <w:rsid w:val="00DB12AC"/>
    <w:rsid w:val="00DB2F8A"/>
    <w:rsid w:val="00DB577C"/>
    <w:rsid w:val="00DB6177"/>
    <w:rsid w:val="00DB6C2C"/>
    <w:rsid w:val="00DC0257"/>
    <w:rsid w:val="00DC197A"/>
    <w:rsid w:val="00DC1BB5"/>
    <w:rsid w:val="00DC2972"/>
    <w:rsid w:val="00DC3107"/>
    <w:rsid w:val="00DC5C5B"/>
    <w:rsid w:val="00DC6795"/>
    <w:rsid w:val="00DC732E"/>
    <w:rsid w:val="00DD03B2"/>
    <w:rsid w:val="00DD0E9C"/>
    <w:rsid w:val="00DD12DC"/>
    <w:rsid w:val="00DD1EA3"/>
    <w:rsid w:val="00DD2423"/>
    <w:rsid w:val="00DD2916"/>
    <w:rsid w:val="00DD3BBF"/>
    <w:rsid w:val="00DD456C"/>
    <w:rsid w:val="00DD487B"/>
    <w:rsid w:val="00DD49E5"/>
    <w:rsid w:val="00DD5505"/>
    <w:rsid w:val="00DD6EEB"/>
    <w:rsid w:val="00DD7462"/>
    <w:rsid w:val="00DD7CBF"/>
    <w:rsid w:val="00DE44FC"/>
    <w:rsid w:val="00DE60C7"/>
    <w:rsid w:val="00DF08C6"/>
    <w:rsid w:val="00DF3A1E"/>
    <w:rsid w:val="00DF5E80"/>
    <w:rsid w:val="00DF712B"/>
    <w:rsid w:val="00DF7230"/>
    <w:rsid w:val="00DF7626"/>
    <w:rsid w:val="00DF7BF2"/>
    <w:rsid w:val="00DF7FCC"/>
    <w:rsid w:val="00E0012E"/>
    <w:rsid w:val="00E001E8"/>
    <w:rsid w:val="00E01443"/>
    <w:rsid w:val="00E01536"/>
    <w:rsid w:val="00E0272B"/>
    <w:rsid w:val="00E0297C"/>
    <w:rsid w:val="00E031ED"/>
    <w:rsid w:val="00E0348B"/>
    <w:rsid w:val="00E0559B"/>
    <w:rsid w:val="00E060AD"/>
    <w:rsid w:val="00E06B3E"/>
    <w:rsid w:val="00E07217"/>
    <w:rsid w:val="00E11EB7"/>
    <w:rsid w:val="00E12455"/>
    <w:rsid w:val="00E1275A"/>
    <w:rsid w:val="00E12861"/>
    <w:rsid w:val="00E12B93"/>
    <w:rsid w:val="00E151FE"/>
    <w:rsid w:val="00E16A5E"/>
    <w:rsid w:val="00E16C69"/>
    <w:rsid w:val="00E17018"/>
    <w:rsid w:val="00E170AE"/>
    <w:rsid w:val="00E171F0"/>
    <w:rsid w:val="00E2132C"/>
    <w:rsid w:val="00E23FDA"/>
    <w:rsid w:val="00E26252"/>
    <w:rsid w:val="00E266A7"/>
    <w:rsid w:val="00E26983"/>
    <w:rsid w:val="00E27AD8"/>
    <w:rsid w:val="00E310CA"/>
    <w:rsid w:val="00E34108"/>
    <w:rsid w:val="00E34EE9"/>
    <w:rsid w:val="00E371E3"/>
    <w:rsid w:val="00E414C5"/>
    <w:rsid w:val="00E420FE"/>
    <w:rsid w:val="00E427FA"/>
    <w:rsid w:val="00E42A41"/>
    <w:rsid w:val="00E43833"/>
    <w:rsid w:val="00E4524E"/>
    <w:rsid w:val="00E47DE7"/>
    <w:rsid w:val="00E52A0F"/>
    <w:rsid w:val="00E5432A"/>
    <w:rsid w:val="00E556B8"/>
    <w:rsid w:val="00E56F03"/>
    <w:rsid w:val="00E57A4D"/>
    <w:rsid w:val="00E602C4"/>
    <w:rsid w:val="00E60DDA"/>
    <w:rsid w:val="00E6107C"/>
    <w:rsid w:val="00E631CB"/>
    <w:rsid w:val="00E64F6B"/>
    <w:rsid w:val="00E651B3"/>
    <w:rsid w:val="00E65722"/>
    <w:rsid w:val="00E662C3"/>
    <w:rsid w:val="00E66B43"/>
    <w:rsid w:val="00E66D3E"/>
    <w:rsid w:val="00E710C0"/>
    <w:rsid w:val="00E71401"/>
    <w:rsid w:val="00E71585"/>
    <w:rsid w:val="00E7186A"/>
    <w:rsid w:val="00E75822"/>
    <w:rsid w:val="00E75AAB"/>
    <w:rsid w:val="00E766D8"/>
    <w:rsid w:val="00E76A37"/>
    <w:rsid w:val="00E776ED"/>
    <w:rsid w:val="00E80F9F"/>
    <w:rsid w:val="00E80FA4"/>
    <w:rsid w:val="00E81C21"/>
    <w:rsid w:val="00E8215F"/>
    <w:rsid w:val="00E82F68"/>
    <w:rsid w:val="00E859A3"/>
    <w:rsid w:val="00E8792D"/>
    <w:rsid w:val="00E9077C"/>
    <w:rsid w:val="00E90FFD"/>
    <w:rsid w:val="00E91118"/>
    <w:rsid w:val="00E926D1"/>
    <w:rsid w:val="00E92ED0"/>
    <w:rsid w:val="00E946AD"/>
    <w:rsid w:val="00E953F9"/>
    <w:rsid w:val="00E97660"/>
    <w:rsid w:val="00EA0D0F"/>
    <w:rsid w:val="00EA27E2"/>
    <w:rsid w:val="00EA2CE6"/>
    <w:rsid w:val="00EA3984"/>
    <w:rsid w:val="00EA4992"/>
    <w:rsid w:val="00EA587E"/>
    <w:rsid w:val="00EA7149"/>
    <w:rsid w:val="00EA7458"/>
    <w:rsid w:val="00EB082B"/>
    <w:rsid w:val="00EB0B98"/>
    <w:rsid w:val="00EB1B97"/>
    <w:rsid w:val="00EB26F1"/>
    <w:rsid w:val="00EB34A9"/>
    <w:rsid w:val="00EB3A6D"/>
    <w:rsid w:val="00EB523C"/>
    <w:rsid w:val="00EC2515"/>
    <w:rsid w:val="00EC4A7F"/>
    <w:rsid w:val="00EC6436"/>
    <w:rsid w:val="00ED00C6"/>
    <w:rsid w:val="00ED0643"/>
    <w:rsid w:val="00ED40FB"/>
    <w:rsid w:val="00ED572A"/>
    <w:rsid w:val="00ED5C41"/>
    <w:rsid w:val="00ED5D87"/>
    <w:rsid w:val="00ED6201"/>
    <w:rsid w:val="00ED6784"/>
    <w:rsid w:val="00ED7438"/>
    <w:rsid w:val="00EE1F06"/>
    <w:rsid w:val="00EE31C7"/>
    <w:rsid w:val="00EE3E26"/>
    <w:rsid w:val="00EE41C2"/>
    <w:rsid w:val="00EE4FFF"/>
    <w:rsid w:val="00EE52D3"/>
    <w:rsid w:val="00EE6A53"/>
    <w:rsid w:val="00EE6DF2"/>
    <w:rsid w:val="00EE73BA"/>
    <w:rsid w:val="00EE78AA"/>
    <w:rsid w:val="00EF032E"/>
    <w:rsid w:val="00EF07C5"/>
    <w:rsid w:val="00EF4D2F"/>
    <w:rsid w:val="00EF58FA"/>
    <w:rsid w:val="00F020C5"/>
    <w:rsid w:val="00F031C3"/>
    <w:rsid w:val="00F03378"/>
    <w:rsid w:val="00F03AEE"/>
    <w:rsid w:val="00F04ADC"/>
    <w:rsid w:val="00F05B07"/>
    <w:rsid w:val="00F070E9"/>
    <w:rsid w:val="00F07322"/>
    <w:rsid w:val="00F1139E"/>
    <w:rsid w:val="00F11938"/>
    <w:rsid w:val="00F11E58"/>
    <w:rsid w:val="00F12455"/>
    <w:rsid w:val="00F12F91"/>
    <w:rsid w:val="00F131D3"/>
    <w:rsid w:val="00F14879"/>
    <w:rsid w:val="00F15C03"/>
    <w:rsid w:val="00F166F6"/>
    <w:rsid w:val="00F17AA8"/>
    <w:rsid w:val="00F17F2F"/>
    <w:rsid w:val="00F207DB"/>
    <w:rsid w:val="00F20D53"/>
    <w:rsid w:val="00F20EDA"/>
    <w:rsid w:val="00F211DD"/>
    <w:rsid w:val="00F22C92"/>
    <w:rsid w:val="00F2320B"/>
    <w:rsid w:val="00F23488"/>
    <w:rsid w:val="00F24A14"/>
    <w:rsid w:val="00F25D75"/>
    <w:rsid w:val="00F2721C"/>
    <w:rsid w:val="00F27DB5"/>
    <w:rsid w:val="00F27FAF"/>
    <w:rsid w:val="00F31284"/>
    <w:rsid w:val="00F31B08"/>
    <w:rsid w:val="00F37F6F"/>
    <w:rsid w:val="00F40CB1"/>
    <w:rsid w:val="00F43131"/>
    <w:rsid w:val="00F44B23"/>
    <w:rsid w:val="00F45BB7"/>
    <w:rsid w:val="00F46A35"/>
    <w:rsid w:val="00F50ACA"/>
    <w:rsid w:val="00F51CCB"/>
    <w:rsid w:val="00F53243"/>
    <w:rsid w:val="00F601E7"/>
    <w:rsid w:val="00F612A4"/>
    <w:rsid w:val="00F61DF0"/>
    <w:rsid w:val="00F625D3"/>
    <w:rsid w:val="00F62BAC"/>
    <w:rsid w:val="00F6344E"/>
    <w:rsid w:val="00F6350E"/>
    <w:rsid w:val="00F664C3"/>
    <w:rsid w:val="00F667B2"/>
    <w:rsid w:val="00F72F2A"/>
    <w:rsid w:val="00F732F3"/>
    <w:rsid w:val="00F733E8"/>
    <w:rsid w:val="00F73D51"/>
    <w:rsid w:val="00F74421"/>
    <w:rsid w:val="00F7478A"/>
    <w:rsid w:val="00F74C7C"/>
    <w:rsid w:val="00F75017"/>
    <w:rsid w:val="00F760F9"/>
    <w:rsid w:val="00F76A9C"/>
    <w:rsid w:val="00F77C3D"/>
    <w:rsid w:val="00F800D3"/>
    <w:rsid w:val="00F80929"/>
    <w:rsid w:val="00F812A6"/>
    <w:rsid w:val="00F81577"/>
    <w:rsid w:val="00F81D79"/>
    <w:rsid w:val="00F82A31"/>
    <w:rsid w:val="00F8358B"/>
    <w:rsid w:val="00F835FE"/>
    <w:rsid w:val="00F83B78"/>
    <w:rsid w:val="00F849CC"/>
    <w:rsid w:val="00F86192"/>
    <w:rsid w:val="00F86DB9"/>
    <w:rsid w:val="00F87170"/>
    <w:rsid w:val="00F87914"/>
    <w:rsid w:val="00F90CB9"/>
    <w:rsid w:val="00F932A5"/>
    <w:rsid w:val="00F9441E"/>
    <w:rsid w:val="00F944D6"/>
    <w:rsid w:val="00F94B7E"/>
    <w:rsid w:val="00F959C8"/>
    <w:rsid w:val="00F96956"/>
    <w:rsid w:val="00F97472"/>
    <w:rsid w:val="00FA3185"/>
    <w:rsid w:val="00FA635B"/>
    <w:rsid w:val="00FA7FF5"/>
    <w:rsid w:val="00FB0C88"/>
    <w:rsid w:val="00FB132F"/>
    <w:rsid w:val="00FB3E1A"/>
    <w:rsid w:val="00FB5D47"/>
    <w:rsid w:val="00FB607B"/>
    <w:rsid w:val="00FB79E4"/>
    <w:rsid w:val="00FC07E6"/>
    <w:rsid w:val="00FC0C17"/>
    <w:rsid w:val="00FC1E6C"/>
    <w:rsid w:val="00FC369B"/>
    <w:rsid w:val="00FC36E9"/>
    <w:rsid w:val="00FC5533"/>
    <w:rsid w:val="00FC5DFE"/>
    <w:rsid w:val="00FC6642"/>
    <w:rsid w:val="00FC6A87"/>
    <w:rsid w:val="00FC7168"/>
    <w:rsid w:val="00FC7199"/>
    <w:rsid w:val="00FC7B78"/>
    <w:rsid w:val="00FD0BBB"/>
    <w:rsid w:val="00FD15EB"/>
    <w:rsid w:val="00FD17CE"/>
    <w:rsid w:val="00FD1C98"/>
    <w:rsid w:val="00FD396C"/>
    <w:rsid w:val="00FD4DF7"/>
    <w:rsid w:val="00FD67C2"/>
    <w:rsid w:val="00FD780D"/>
    <w:rsid w:val="00FD7A91"/>
    <w:rsid w:val="00FD7D02"/>
    <w:rsid w:val="00FD7F14"/>
    <w:rsid w:val="00FE06A2"/>
    <w:rsid w:val="00FE1695"/>
    <w:rsid w:val="00FE3106"/>
    <w:rsid w:val="00FE34BB"/>
    <w:rsid w:val="00FE3552"/>
    <w:rsid w:val="00FE3B3A"/>
    <w:rsid w:val="00FE4CEE"/>
    <w:rsid w:val="00FE5509"/>
    <w:rsid w:val="00FE6404"/>
    <w:rsid w:val="00FF0B4F"/>
    <w:rsid w:val="00FF0E11"/>
    <w:rsid w:val="00FF3176"/>
    <w:rsid w:val="00FF380E"/>
    <w:rsid w:val="00FF3943"/>
    <w:rsid w:val="00FF3A19"/>
    <w:rsid w:val="00FF5349"/>
    <w:rsid w:val="00FF6679"/>
    <w:rsid w:val="00FF6801"/>
    <w:rsid w:val="00FF6B7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colormru v:ext="edit" colors="#fcf"/>
    </o:shapedefaults>
    <o:shapelayout v:ext="edit">
      <o:idmap v:ext="edit" data="1"/>
    </o:shapelayout>
  </w:shapeDefaults>
  <w:decimalSymbol w:val="."/>
  <w:listSeparator w:val=","/>
  <w14:docId w14:val="644C6A26"/>
  <w15:docId w15:val="{F2366BC1-7A65-41B4-B009-13CD1EAE4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69FD"/>
    <w:pPr>
      <w:bidi/>
    </w:pPr>
  </w:style>
  <w:style w:type="paragraph" w:styleId="Heading1">
    <w:name w:val="heading 1"/>
    <w:basedOn w:val="Normal"/>
    <w:next w:val="Normal"/>
    <w:link w:val="Heading1Char"/>
    <w:qFormat/>
    <w:pPr>
      <w:keepNext/>
      <w:spacing w:after="480"/>
      <w:jc w:val="lowKashida"/>
      <w:outlineLvl w:val="0"/>
    </w:pPr>
    <w:rPr>
      <w:rFonts w:cs="Times New Roman"/>
      <w:b/>
      <w:bCs/>
      <w:szCs w:val="32"/>
      <w:lang w:val="x-none" w:eastAsia="x-none"/>
    </w:rPr>
  </w:style>
  <w:style w:type="paragraph" w:styleId="Heading2">
    <w:name w:val="heading 2"/>
    <w:basedOn w:val="Normal"/>
    <w:next w:val="Normal"/>
    <w:qFormat/>
    <w:pPr>
      <w:keepNext/>
      <w:spacing w:before="240"/>
      <w:jc w:val="center"/>
      <w:outlineLvl w:val="1"/>
    </w:pPr>
    <w:rPr>
      <w:b/>
      <w:bCs/>
      <w:u w:val="single"/>
    </w:rPr>
  </w:style>
  <w:style w:type="paragraph" w:styleId="Heading3">
    <w:name w:val="heading 3"/>
    <w:basedOn w:val="Normal"/>
    <w:next w:val="Normal"/>
    <w:qFormat/>
    <w:pPr>
      <w:keepNext/>
      <w:ind w:left="7200" w:firstLine="170"/>
      <w:outlineLvl w:val="2"/>
    </w:pPr>
    <w:rPr>
      <w:b/>
      <w:bCs/>
      <w:szCs w:val="32"/>
    </w:rPr>
  </w:style>
  <w:style w:type="paragraph" w:styleId="Heading4">
    <w:name w:val="heading 4"/>
    <w:basedOn w:val="Normal"/>
    <w:next w:val="Normal"/>
    <w:link w:val="Heading4Char"/>
    <w:qFormat/>
    <w:pPr>
      <w:keepNext/>
      <w:spacing w:before="600"/>
      <w:ind w:firstLine="794"/>
      <w:jc w:val="right"/>
      <w:outlineLvl w:val="3"/>
    </w:pPr>
    <w:rPr>
      <w:b/>
      <w:bCs/>
      <w:szCs w:val="32"/>
    </w:rPr>
  </w:style>
  <w:style w:type="paragraph" w:styleId="Heading5">
    <w:name w:val="heading 5"/>
    <w:basedOn w:val="Normal"/>
    <w:next w:val="Normal"/>
    <w:qFormat/>
    <w:pPr>
      <w:keepNext/>
      <w:ind w:firstLine="793"/>
      <w:jc w:val="right"/>
      <w:outlineLvl w:val="4"/>
    </w:pPr>
    <w:rPr>
      <w:b/>
      <w:bCs/>
      <w:szCs w:val="32"/>
    </w:rPr>
  </w:style>
  <w:style w:type="paragraph" w:styleId="Heading6">
    <w:name w:val="heading 6"/>
    <w:basedOn w:val="Normal"/>
    <w:next w:val="Normal"/>
    <w:qFormat/>
    <w:pPr>
      <w:keepNext/>
      <w:ind w:left="7200" w:hanging="113"/>
      <w:jc w:val="lowKashida"/>
      <w:outlineLvl w:val="5"/>
    </w:pPr>
    <w:rPr>
      <w:b/>
      <w:bCs/>
      <w:szCs w:val="32"/>
    </w:rPr>
  </w:style>
  <w:style w:type="paragraph" w:styleId="Heading7">
    <w:name w:val="heading 7"/>
    <w:basedOn w:val="Normal"/>
    <w:next w:val="Normal"/>
    <w:qFormat/>
    <w:pPr>
      <w:keepNext/>
      <w:bidi w:val="0"/>
      <w:spacing w:before="120" w:after="120"/>
      <w:ind w:firstLine="720"/>
      <w:jc w:val="lowKashida"/>
      <w:outlineLvl w:val="6"/>
    </w:pPr>
    <w:rPr>
      <w:rFonts w:cs="Arabic Transparent"/>
      <w:b/>
      <w:bCs/>
      <w:szCs w:val="28"/>
    </w:rPr>
  </w:style>
  <w:style w:type="paragraph" w:styleId="Heading8">
    <w:name w:val="heading 8"/>
    <w:basedOn w:val="Normal"/>
    <w:next w:val="Normal"/>
    <w:qFormat/>
    <w:pPr>
      <w:keepNext/>
      <w:spacing w:before="120" w:after="120"/>
      <w:ind w:hanging="1"/>
      <w:jc w:val="center"/>
      <w:outlineLvl w:val="7"/>
    </w:pPr>
    <w:rPr>
      <w:rFonts w:cs="Arabic Transparent"/>
      <w:b/>
      <w:bCs/>
      <w:sz w:val="24"/>
      <w:szCs w:val="28"/>
    </w:rPr>
  </w:style>
  <w:style w:type="paragraph" w:styleId="Heading9">
    <w:name w:val="heading 9"/>
    <w:basedOn w:val="Normal"/>
    <w:next w:val="Normal"/>
    <w:qFormat/>
    <w:pPr>
      <w:keepNext/>
      <w:jc w:val="center"/>
      <w:outlineLvl w:val="8"/>
    </w:pPr>
    <w:rPr>
      <w:rFonts w:cs="Mudir MT"/>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styleId="BlockText">
    <w:name w:val="Block Text"/>
    <w:basedOn w:val="Normal"/>
    <w:pPr>
      <w:spacing w:before="120"/>
      <w:ind w:left="566" w:hanging="566"/>
    </w:pPr>
    <w:rPr>
      <w:rFonts w:cs="Arabic Transparent"/>
      <w:szCs w:val="28"/>
    </w:rPr>
  </w:style>
  <w:style w:type="paragraph" w:styleId="BodyTextIndent">
    <w:name w:val="Body Text Indent"/>
    <w:basedOn w:val="Normal"/>
    <w:pPr>
      <w:spacing w:before="120" w:after="120"/>
      <w:ind w:firstLine="720"/>
      <w:jc w:val="lowKashida"/>
    </w:pPr>
    <w:rPr>
      <w:rFonts w:cs="Arabic Transparent"/>
      <w:szCs w:val="32"/>
    </w:rPr>
  </w:style>
  <w:style w:type="paragraph" w:styleId="BodyText">
    <w:name w:val="Body Text"/>
    <w:basedOn w:val="Normal"/>
    <w:rPr>
      <w:rFonts w:cs="Arabic Transparent"/>
      <w:szCs w:val="28"/>
    </w:rPr>
  </w:style>
  <w:style w:type="paragraph" w:styleId="BodyText2">
    <w:name w:val="Body Text 2"/>
    <w:basedOn w:val="Normal"/>
    <w:rPr>
      <w:rFonts w:cs="Arabic Transparent"/>
      <w:szCs w:val="28"/>
    </w:rPr>
  </w:style>
  <w:style w:type="paragraph" w:styleId="BodyText3">
    <w:name w:val="Body Text 3"/>
    <w:basedOn w:val="Normal"/>
    <w:pPr>
      <w:jc w:val="lowKashida"/>
    </w:pPr>
    <w:rPr>
      <w:rFonts w:cs="Arabic Transparent"/>
      <w:szCs w:val="28"/>
    </w:rPr>
  </w:style>
  <w:style w:type="paragraph" w:styleId="BodyTextIndent2">
    <w:name w:val="Body Text Indent 2"/>
    <w:basedOn w:val="Normal"/>
    <w:pPr>
      <w:spacing w:before="120" w:after="120"/>
      <w:ind w:firstLine="720"/>
      <w:jc w:val="lowKashida"/>
    </w:pPr>
    <w:rPr>
      <w:rFonts w:cs="Arabic Transparent"/>
      <w:b/>
      <w:bCs/>
      <w:szCs w:val="28"/>
    </w:rPr>
  </w:style>
  <w:style w:type="paragraph" w:styleId="BodyTextIndent3">
    <w:name w:val="Body Text Indent 3"/>
    <w:basedOn w:val="Normal"/>
    <w:pPr>
      <w:spacing w:before="120" w:after="120" w:line="360" w:lineRule="auto"/>
      <w:ind w:firstLine="720"/>
      <w:jc w:val="lowKashida"/>
    </w:pPr>
    <w:rPr>
      <w:rFonts w:cs="Arabic Transparent"/>
      <w:szCs w:val="28"/>
    </w:rPr>
  </w:style>
  <w:style w:type="paragraph" w:styleId="Title">
    <w:name w:val="Title"/>
    <w:basedOn w:val="Normal"/>
    <w:qFormat/>
    <w:rsid w:val="00826CFE"/>
    <w:pPr>
      <w:jc w:val="center"/>
    </w:pPr>
    <w:rPr>
      <w:rFonts w:cs="Times New Roman"/>
      <w:b/>
      <w:bCs/>
      <w:sz w:val="28"/>
      <w:szCs w:val="28"/>
      <w:lang w:bidi="ar-EG"/>
    </w:rPr>
  </w:style>
  <w:style w:type="table" w:styleId="TableGrid">
    <w:name w:val="Table Grid"/>
    <w:basedOn w:val="TableNormal"/>
    <w:uiPriority w:val="39"/>
    <w:rsid w:val="00767CE7"/>
    <w:pPr>
      <w:bidi/>
    </w:pPr>
    <w:rPr>
      <w:rFonts w:eastAsia="SimSu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D01CF4"/>
    <w:rPr>
      <w:rFonts w:ascii="Courier New"/>
    </w:rPr>
  </w:style>
  <w:style w:type="paragraph" w:styleId="Date">
    <w:name w:val="Date"/>
    <w:basedOn w:val="Normal"/>
    <w:next w:val="Normal"/>
    <w:rsid w:val="0018495A"/>
  </w:style>
  <w:style w:type="paragraph" w:styleId="BalloonText">
    <w:name w:val="Balloon Text"/>
    <w:basedOn w:val="Normal"/>
    <w:semiHidden/>
    <w:rsid w:val="00313256"/>
    <w:rPr>
      <w:rFonts w:ascii="Tahoma" w:hAnsi="Tahoma" w:cs="Tahoma"/>
      <w:sz w:val="16"/>
      <w:szCs w:val="16"/>
    </w:rPr>
  </w:style>
  <w:style w:type="paragraph" w:styleId="DocumentMap">
    <w:name w:val="Document Map"/>
    <w:basedOn w:val="Normal"/>
    <w:link w:val="DocumentMapChar"/>
    <w:rsid w:val="00E9077C"/>
    <w:rPr>
      <w:rFonts w:ascii="Tahoma" w:hAnsi="Tahoma" w:cs="Times New Roman"/>
      <w:sz w:val="16"/>
      <w:szCs w:val="16"/>
      <w:lang w:val="x-none" w:eastAsia="x-none"/>
    </w:rPr>
  </w:style>
  <w:style w:type="character" w:customStyle="1" w:styleId="DocumentMapChar">
    <w:name w:val="Document Map Char"/>
    <w:link w:val="DocumentMap"/>
    <w:rsid w:val="00E9077C"/>
    <w:rPr>
      <w:rFonts w:ascii="Tahoma" w:hAnsi="Tahoma" w:cs="Tahoma"/>
      <w:sz w:val="16"/>
      <w:szCs w:val="16"/>
    </w:rPr>
  </w:style>
  <w:style w:type="character" w:customStyle="1" w:styleId="HeaderChar">
    <w:name w:val="Header Char"/>
    <w:basedOn w:val="DefaultParagraphFont"/>
    <w:link w:val="Header"/>
    <w:uiPriority w:val="99"/>
    <w:rsid w:val="00660779"/>
  </w:style>
  <w:style w:type="character" w:customStyle="1" w:styleId="Heading1Char">
    <w:name w:val="Heading 1 Char"/>
    <w:link w:val="Heading1"/>
    <w:rsid w:val="009B3522"/>
    <w:rPr>
      <w:b/>
      <w:bCs/>
      <w:szCs w:val="32"/>
    </w:rPr>
  </w:style>
  <w:style w:type="paragraph" w:styleId="ListParagraph">
    <w:name w:val="List Paragraph"/>
    <w:aliases w:val="Numbered List"/>
    <w:basedOn w:val="Normal"/>
    <w:link w:val="ListParagraphChar"/>
    <w:uiPriority w:val="34"/>
    <w:qFormat/>
    <w:rsid w:val="009B3522"/>
    <w:pPr>
      <w:spacing w:before="200" w:after="200" w:line="276" w:lineRule="auto"/>
      <w:ind w:left="720"/>
      <w:contextualSpacing/>
    </w:pPr>
    <w:rPr>
      <w:rFonts w:ascii="Calibri" w:hAnsi="Calibri" w:cs="Arial"/>
    </w:rPr>
  </w:style>
  <w:style w:type="character" w:customStyle="1" w:styleId="shorttext">
    <w:name w:val="short_text"/>
    <w:rsid w:val="009B3522"/>
  </w:style>
  <w:style w:type="character" w:customStyle="1" w:styleId="hps">
    <w:name w:val="hps"/>
    <w:rsid w:val="009B3522"/>
  </w:style>
  <w:style w:type="character" w:customStyle="1" w:styleId="NoSpacingChar">
    <w:name w:val="No Spacing Char"/>
    <w:link w:val="NoSpacing"/>
    <w:uiPriority w:val="1"/>
    <w:locked/>
    <w:rsid w:val="00D849AF"/>
  </w:style>
  <w:style w:type="paragraph" w:styleId="NoSpacing">
    <w:name w:val="No Spacing"/>
    <w:basedOn w:val="Normal"/>
    <w:link w:val="NoSpacingChar"/>
    <w:uiPriority w:val="1"/>
    <w:qFormat/>
    <w:rsid w:val="00D849AF"/>
    <w:pPr>
      <w:bidi w:val="0"/>
    </w:pPr>
  </w:style>
  <w:style w:type="character" w:customStyle="1" w:styleId="FooterChar">
    <w:name w:val="Footer Char"/>
    <w:link w:val="Footer"/>
    <w:uiPriority w:val="99"/>
    <w:rsid w:val="00D849AF"/>
  </w:style>
  <w:style w:type="table" w:customStyle="1" w:styleId="TableGrid1">
    <w:name w:val="Table Grid1"/>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D849AF"/>
    <w:rPr>
      <w:color w:val="0000FF"/>
      <w:u w:val="single"/>
    </w:rPr>
  </w:style>
  <w:style w:type="paragraph" w:styleId="EndnoteText">
    <w:name w:val="endnote text"/>
    <w:basedOn w:val="Normal"/>
    <w:link w:val="EndnoteTextChar"/>
    <w:rsid w:val="00D849AF"/>
  </w:style>
  <w:style w:type="character" w:customStyle="1" w:styleId="EndnoteTextChar">
    <w:name w:val="Endnote Text Char"/>
    <w:basedOn w:val="DefaultParagraphFont"/>
    <w:link w:val="EndnoteText"/>
    <w:rsid w:val="00D849AF"/>
  </w:style>
  <w:style w:type="character" w:styleId="EndnoteReference">
    <w:name w:val="endnote reference"/>
    <w:rsid w:val="00D849AF"/>
    <w:rPr>
      <w:vertAlign w:val="superscript"/>
    </w:rPr>
  </w:style>
  <w:style w:type="character" w:styleId="BookTitle">
    <w:name w:val="Book Title"/>
    <w:uiPriority w:val="33"/>
    <w:qFormat/>
    <w:rsid w:val="00D849AF"/>
    <w:rPr>
      <w:b/>
      <w:bCs/>
      <w:smallCaps/>
      <w:spacing w:val="5"/>
    </w:rPr>
  </w:style>
  <w:style w:type="table" w:customStyle="1" w:styleId="TableGrid2">
    <w:name w:val="Table Grid2"/>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qFormat/>
    <w:rsid w:val="00D849AF"/>
    <w:rPr>
      <w:i/>
      <w:iCs/>
    </w:rPr>
  </w:style>
  <w:style w:type="paragraph" w:styleId="TOCHeading">
    <w:name w:val="TOC Heading"/>
    <w:basedOn w:val="Heading1"/>
    <w:next w:val="Normal"/>
    <w:uiPriority w:val="39"/>
    <w:semiHidden/>
    <w:unhideWhenUsed/>
    <w:qFormat/>
    <w:rsid w:val="002A563C"/>
    <w:pPr>
      <w:spacing w:before="240" w:after="60"/>
      <w:jc w:val="left"/>
      <w:outlineLvl w:val="9"/>
    </w:pPr>
    <w:rPr>
      <w:rFonts w:ascii="Cambria" w:hAnsi="Cambria"/>
      <w:kern w:val="32"/>
      <w:sz w:val="32"/>
      <w:lang w:val="en-US" w:eastAsia="en-US"/>
    </w:rPr>
  </w:style>
  <w:style w:type="character" w:customStyle="1" w:styleId="ListParagraphChar">
    <w:name w:val="List Paragraph Char"/>
    <w:aliases w:val="Numbered List Char"/>
    <w:basedOn w:val="DefaultParagraphFont"/>
    <w:link w:val="ListParagraph"/>
    <w:uiPriority w:val="34"/>
    <w:qFormat/>
    <w:rsid w:val="006509A2"/>
    <w:rPr>
      <w:rFonts w:ascii="Calibri" w:hAnsi="Calibri" w:cs="Arial"/>
    </w:rPr>
  </w:style>
  <w:style w:type="character" w:customStyle="1" w:styleId="Heading4Char">
    <w:name w:val="Heading 4 Char"/>
    <w:basedOn w:val="DefaultParagraphFont"/>
    <w:link w:val="Heading4"/>
    <w:rsid w:val="00C8239D"/>
    <w:rPr>
      <w:b/>
      <w:bCs/>
      <w:szCs w:val="32"/>
    </w:rPr>
  </w:style>
  <w:style w:type="paragraph" w:styleId="HTMLPreformatted">
    <w:name w:val="HTML Preformatted"/>
    <w:basedOn w:val="Normal"/>
    <w:link w:val="HTMLPreformattedChar"/>
    <w:uiPriority w:val="99"/>
    <w:unhideWhenUsed/>
    <w:rsid w:val="00753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rPr>
  </w:style>
  <w:style w:type="character" w:customStyle="1" w:styleId="HTMLPreformattedChar">
    <w:name w:val="HTML Preformatted Char"/>
    <w:basedOn w:val="DefaultParagraphFont"/>
    <w:link w:val="HTMLPreformatted"/>
    <w:uiPriority w:val="99"/>
    <w:rsid w:val="00753FF1"/>
    <w:rPr>
      <w:rFonts w:ascii="Courier New" w:hAnsi="Courier New" w:cs="Courier New"/>
    </w:rPr>
  </w:style>
  <w:style w:type="character" w:customStyle="1" w:styleId="y2iqfc">
    <w:name w:val="y2iqfc"/>
    <w:basedOn w:val="DefaultParagraphFont"/>
    <w:rsid w:val="00753FF1"/>
  </w:style>
  <w:style w:type="table" w:styleId="GridTable4-Accent4">
    <w:name w:val="Grid Table 4 Accent 4"/>
    <w:basedOn w:val="TableNormal"/>
    <w:uiPriority w:val="49"/>
    <w:rsid w:val="00A279F8"/>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TitleandContentLTGliederung1">
    <w:name w:val="Title and Content~LT~Gliederung 1"/>
    <w:qFormat/>
    <w:rsid w:val="0003772E"/>
    <w:pPr>
      <w:suppressAutoHyphens/>
      <w:spacing w:before="283" w:line="288" w:lineRule="auto"/>
    </w:pPr>
    <w:rPr>
      <w:rFonts w:ascii="Arial" w:eastAsia="Tahoma" w:hAnsi="Arial" w:cs="Liberation Sans"/>
      <w:color w:val="000000"/>
      <w:kern w:val="2"/>
      <w:sz w:val="4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1486">
      <w:bodyDiv w:val="1"/>
      <w:marLeft w:val="0"/>
      <w:marRight w:val="0"/>
      <w:marTop w:val="0"/>
      <w:marBottom w:val="0"/>
      <w:divBdr>
        <w:top w:val="none" w:sz="0" w:space="0" w:color="auto"/>
        <w:left w:val="none" w:sz="0" w:space="0" w:color="auto"/>
        <w:bottom w:val="none" w:sz="0" w:space="0" w:color="auto"/>
        <w:right w:val="none" w:sz="0" w:space="0" w:color="auto"/>
      </w:divBdr>
    </w:div>
    <w:div w:id="36244712">
      <w:bodyDiv w:val="1"/>
      <w:marLeft w:val="0"/>
      <w:marRight w:val="0"/>
      <w:marTop w:val="0"/>
      <w:marBottom w:val="0"/>
      <w:divBdr>
        <w:top w:val="none" w:sz="0" w:space="0" w:color="auto"/>
        <w:left w:val="none" w:sz="0" w:space="0" w:color="auto"/>
        <w:bottom w:val="none" w:sz="0" w:space="0" w:color="auto"/>
        <w:right w:val="none" w:sz="0" w:space="0" w:color="auto"/>
      </w:divBdr>
    </w:div>
    <w:div w:id="40986144">
      <w:bodyDiv w:val="1"/>
      <w:marLeft w:val="0"/>
      <w:marRight w:val="0"/>
      <w:marTop w:val="0"/>
      <w:marBottom w:val="0"/>
      <w:divBdr>
        <w:top w:val="none" w:sz="0" w:space="0" w:color="auto"/>
        <w:left w:val="none" w:sz="0" w:space="0" w:color="auto"/>
        <w:bottom w:val="none" w:sz="0" w:space="0" w:color="auto"/>
        <w:right w:val="none" w:sz="0" w:space="0" w:color="auto"/>
      </w:divBdr>
    </w:div>
    <w:div w:id="73092580">
      <w:bodyDiv w:val="1"/>
      <w:marLeft w:val="0"/>
      <w:marRight w:val="0"/>
      <w:marTop w:val="0"/>
      <w:marBottom w:val="0"/>
      <w:divBdr>
        <w:top w:val="none" w:sz="0" w:space="0" w:color="auto"/>
        <w:left w:val="none" w:sz="0" w:space="0" w:color="auto"/>
        <w:bottom w:val="none" w:sz="0" w:space="0" w:color="auto"/>
        <w:right w:val="none" w:sz="0" w:space="0" w:color="auto"/>
      </w:divBdr>
    </w:div>
    <w:div w:id="121309184">
      <w:bodyDiv w:val="1"/>
      <w:marLeft w:val="0"/>
      <w:marRight w:val="0"/>
      <w:marTop w:val="0"/>
      <w:marBottom w:val="0"/>
      <w:divBdr>
        <w:top w:val="none" w:sz="0" w:space="0" w:color="auto"/>
        <w:left w:val="none" w:sz="0" w:space="0" w:color="auto"/>
        <w:bottom w:val="none" w:sz="0" w:space="0" w:color="auto"/>
        <w:right w:val="none" w:sz="0" w:space="0" w:color="auto"/>
      </w:divBdr>
    </w:div>
    <w:div w:id="123937393">
      <w:bodyDiv w:val="1"/>
      <w:marLeft w:val="0"/>
      <w:marRight w:val="0"/>
      <w:marTop w:val="0"/>
      <w:marBottom w:val="0"/>
      <w:divBdr>
        <w:top w:val="none" w:sz="0" w:space="0" w:color="auto"/>
        <w:left w:val="none" w:sz="0" w:space="0" w:color="auto"/>
        <w:bottom w:val="none" w:sz="0" w:space="0" w:color="auto"/>
        <w:right w:val="none" w:sz="0" w:space="0" w:color="auto"/>
      </w:divBdr>
    </w:div>
    <w:div w:id="133068052">
      <w:bodyDiv w:val="1"/>
      <w:marLeft w:val="0"/>
      <w:marRight w:val="0"/>
      <w:marTop w:val="0"/>
      <w:marBottom w:val="0"/>
      <w:divBdr>
        <w:top w:val="none" w:sz="0" w:space="0" w:color="auto"/>
        <w:left w:val="none" w:sz="0" w:space="0" w:color="auto"/>
        <w:bottom w:val="none" w:sz="0" w:space="0" w:color="auto"/>
        <w:right w:val="none" w:sz="0" w:space="0" w:color="auto"/>
      </w:divBdr>
    </w:div>
    <w:div w:id="143399126">
      <w:bodyDiv w:val="1"/>
      <w:marLeft w:val="0"/>
      <w:marRight w:val="0"/>
      <w:marTop w:val="0"/>
      <w:marBottom w:val="0"/>
      <w:divBdr>
        <w:top w:val="none" w:sz="0" w:space="0" w:color="auto"/>
        <w:left w:val="none" w:sz="0" w:space="0" w:color="auto"/>
        <w:bottom w:val="none" w:sz="0" w:space="0" w:color="auto"/>
        <w:right w:val="none" w:sz="0" w:space="0" w:color="auto"/>
      </w:divBdr>
    </w:div>
    <w:div w:id="147946374">
      <w:bodyDiv w:val="1"/>
      <w:marLeft w:val="0"/>
      <w:marRight w:val="0"/>
      <w:marTop w:val="0"/>
      <w:marBottom w:val="0"/>
      <w:divBdr>
        <w:top w:val="none" w:sz="0" w:space="0" w:color="auto"/>
        <w:left w:val="none" w:sz="0" w:space="0" w:color="auto"/>
        <w:bottom w:val="none" w:sz="0" w:space="0" w:color="auto"/>
        <w:right w:val="none" w:sz="0" w:space="0" w:color="auto"/>
      </w:divBdr>
    </w:div>
    <w:div w:id="167253335">
      <w:bodyDiv w:val="1"/>
      <w:marLeft w:val="0"/>
      <w:marRight w:val="0"/>
      <w:marTop w:val="0"/>
      <w:marBottom w:val="0"/>
      <w:divBdr>
        <w:top w:val="none" w:sz="0" w:space="0" w:color="auto"/>
        <w:left w:val="none" w:sz="0" w:space="0" w:color="auto"/>
        <w:bottom w:val="none" w:sz="0" w:space="0" w:color="auto"/>
        <w:right w:val="none" w:sz="0" w:space="0" w:color="auto"/>
      </w:divBdr>
    </w:div>
    <w:div w:id="173231292">
      <w:bodyDiv w:val="1"/>
      <w:marLeft w:val="0"/>
      <w:marRight w:val="0"/>
      <w:marTop w:val="0"/>
      <w:marBottom w:val="0"/>
      <w:divBdr>
        <w:top w:val="none" w:sz="0" w:space="0" w:color="auto"/>
        <w:left w:val="none" w:sz="0" w:space="0" w:color="auto"/>
        <w:bottom w:val="none" w:sz="0" w:space="0" w:color="auto"/>
        <w:right w:val="none" w:sz="0" w:space="0" w:color="auto"/>
      </w:divBdr>
    </w:div>
    <w:div w:id="197162035">
      <w:bodyDiv w:val="1"/>
      <w:marLeft w:val="0"/>
      <w:marRight w:val="0"/>
      <w:marTop w:val="0"/>
      <w:marBottom w:val="0"/>
      <w:divBdr>
        <w:top w:val="none" w:sz="0" w:space="0" w:color="auto"/>
        <w:left w:val="none" w:sz="0" w:space="0" w:color="auto"/>
        <w:bottom w:val="none" w:sz="0" w:space="0" w:color="auto"/>
        <w:right w:val="none" w:sz="0" w:space="0" w:color="auto"/>
      </w:divBdr>
    </w:div>
    <w:div w:id="230963349">
      <w:bodyDiv w:val="1"/>
      <w:marLeft w:val="0"/>
      <w:marRight w:val="0"/>
      <w:marTop w:val="0"/>
      <w:marBottom w:val="0"/>
      <w:divBdr>
        <w:top w:val="none" w:sz="0" w:space="0" w:color="auto"/>
        <w:left w:val="none" w:sz="0" w:space="0" w:color="auto"/>
        <w:bottom w:val="none" w:sz="0" w:space="0" w:color="auto"/>
        <w:right w:val="none" w:sz="0" w:space="0" w:color="auto"/>
      </w:divBdr>
    </w:div>
    <w:div w:id="260188770">
      <w:bodyDiv w:val="1"/>
      <w:marLeft w:val="0"/>
      <w:marRight w:val="0"/>
      <w:marTop w:val="0"/>
      <w:marBottom w:val="0"/>
      <w:divBdr>
        <w:top w:val="none" w:sz="0" w:space="0" w:color="auto"/>
        <w:left w:val="none" w:sz="0" w:space="0" w:color="auto"/>
        <w:bottom w:val="none" w:sz="0" w:space="0" w:color="auto"/>
        <w:right w:val="none" w:sz="0" w:space="0" w:color="auto"/>
      </w:divBdr>
    </w:div>
    <w:div w:id="272203397">
      <w:bodyDiv w:val="1"/>
      <w:marLeft w:val="0"/>
      <w:marRight w:val="0"/>
      <w:marTop w:val="0"/>
      <w:marBottom w:val="0"/>
      <w:divBdr>
        <w:top w:val="none" w:sz="0" w:space="0" w:color="auto"/>
        <w:left w:val="none" w:sz="0" w:space="0" w:color="auto"/>
        <w:bottom w:val="none" w:sz="0" w:space="0" w:color="auto"/>
        <w:right w:val="none" w:sz="0" w:space="0" w:color="auto"/>
      </w:divBdr>
    </w:div>
    <w:div w:id="315842704">
      <w:bodyDiv w:val="1"/>
      <w:marLeft w:val="0"/>
      <w:marRight w:val="0"/>
      <w:marTop w:val="0"/>
      <w:marBottom w:val="0"/>
      <w:divBdr>
        <w:top w:val="none" w:sz="0" w:space="0" w:color="auto"/>
        <w:left w:val="none" w:sz="0" w:space="0" w:color="auto"/>
        <w:bottom w:val="none" w:sz="0" w:space="0" w:color="auto"/>
        <w:right w:val="none" w:sz="0" w:space="0" w:color="auto"/>
      </w:divBdr>
    </w:div>
    <w:div w:id="355927394">
      <w:bodyDiv w:val="1"/>
      <w:marLeft w:val="0"/>
      <w:marRight w:val="0"/>
      <w:marTop w:val="0"/>
      <w:marBottom w:val="0"/>
      <w:divBdr>
        <w:top w:val="none" w:sz="0" w:space="0" w:color="auto"/>
        <w:left w:val="none" w:sz="0" w:space="0" w:color="auto"/>
        <w:bottom w:val="none" w:sz="0" w:space="0" w:color="auto"/>
        <w:right w:val="none" w:sz="0" w:space="0" w:color="auto"/>
      </w:divBdr>
    </w:div>
    <w:div w:id="399795746">
      <w:bodyDiv w:val="1"/>
      <w:marLeft w:val="0"/>
      <w:marRight w:val="0"/>
      <w:marTop w:val="0"/>
      <w:marBottom w:val="0"/>
      <w:divBdr>
        <w:top w:val="none" w:sz="0" w:space="0" w:color="auto"/>
        <w:left w:val="none" w:sz="0" w:space="0" w:color="auto"/>
        <w:bottom w:val="none" w:sz="0" w:space="0" w:color="auto"/>
        <w:right w:val="none" w:sz="0" w:space="0" w:color="auto"/>
      </w:divBdr>
    </w:div>
    <w:div w:id="469592236">
      <w:bodyDiv w:val="1"/>
      <w:marLeft w:val="0"/>
      <w:marRight w:val="0"/>
      <w:marTop w:val="0"/>
      <w:marBottom w:val="0"/>
      <w:divBdr>
        <w:top w:val="none" w:sz="0" w:space="0" w:color="auto"/>
        <w:left w:val="none" w:sz="0" w:space="0" w:color="auto"/>
        <w:bottom w:val="none" w:sz="0" w:space="0" w:color="auto"/>
        <w:right w:val="none" w:sz="0" w:space="0" w:color="auto"/>
      </w:divBdr>
    </w:div>
    <w:div w:id="514420443">
      <w:bodyDiv w:val="1"/>
      <w:marLeft w:val="0"/>
      <w:marRight w:val="0"/>
      <w:marTop w:val="0"/>
      <w:marBottom w:val="0"/>
      <w:divBdr>
        <w:top w:val="none" w:sz="0" w:space="0" w:color="auto"/>
        <w:left w:val="none" w:sz="0" w:space="0" w:color="auto"/>
        <w:bottom w:val="none" w:sz="0" w:space="0" w:color="auto"/>
        <w:right w:val="none" w:sz="0" w:space="0" w:color="auto"/>
      </w:divBdr>
    </w:div>
    <w:div w:id="542209878">
      <w:bodyDiv w:val="1"/>
      <w:marLeft w:val="0"/>
      <w:marRight w:val="0"/>
      <w:marTop w:val="0"/>
      <w:marBottom w:val="0"/>
      <w:divBdr>
        <w:top w:val="none" w:sz="0" w:space="0" w:color="auto"/>
        <w:left w:val="none" w:sz="0" w:space="0" w:color="auto"/>
        <w:bottom w:val="none" w:sz="0" w:space="0" w:color="auto"/>
        <w:right w:val="none" w:sz="0" w:space="0" w:color="auto"/>
      </w:divBdr>
    </w:div>
    <w:div w:id="548494200">
      <w:bodyDiv w:val="1"/>
      <w:marLeft w:val="0"/>
      <w:marRight w:val="0"/>
      <w:marTop w:val="0"/>
      <w:marBottom w:val="0"/>
      <w:divBdr>
        <w:top w:val="none" w:sz="0" w:space="0" w:color="auto"/>
        <w:left w:val="none" w:sz="0" w:space="0" w:color="auto"/>
        <w:bottom w:val="none" w:sz="0" w:space="0" w:color="auto"/>
        <w:right w:val="none" w:sz="0" w:space="0" w:color="auto"/>
      </w:divBdr>
    </w:div>
    <w:div w:id="551623176">
      <w:bodyDiv w:val="1"/>
      <w:marLeft w:val="0"/>
      <w:marRight w:val="0"/>
      <w:marTop w:val="0"/>
      <w:marBottom w:val="0"/>
      <w:divBdr>
        <w:top w:val="none" w:sz="0" w:space="0" w:color="auto"/>
        <w:left w:val="none" w:sz="0" w:space="0" w:color="auto"/>
        <w:bottom w:val="none" w:sz="0" w:space="0" w:color="auto"/>
        <w:right w:val="none" w:sz="0" w:space="0" w:color="auto"/>
      </w:divBdr>
    </w:div>
    <w:div w:id="621347807">
      <w:bodyDiv w:val="1"/>
      <w:marLeft w:val="0"/>
      <w:marRight w:val="0"/>
      <w:marTop w:val="0"/>
      <w:marBottom w:val="0"/>
      <w:divBdr>
        <w:top w:val="none" w:sz="0" w:space="0" w:color="auto"/>
        <w:left w:val="none" w:sz="0" w:space="0" w:color="auto"/>
        <w:bottom w:val="none" w:sz="0" w:space="0" w:color="auto"/>
        <w:right w:val="none" w:sz="0" w:space="0" w:color="auto"/>
      </w:divBdr>
    </w:div>
    <w:div w:id="625624549">
      <w:bodyDiv w:val="1"/>
      <w:marLeft w:val="0"/>
      <w:marRight w:val="0"/>
      <w:marTop w:val="0"/>
      <w:marBottom w:val="0"/>
      <w:divBdr>
        <w:top w:val="none" w:sz="0" w:space="0" w:color="auto"/>
        <w:left w:val="none" w:sz="0" w:space="0" w:color="auto"/>
        <w:bottom w:val="none" w:sz="0" w:space="0" w:color="auto"/>
        <w:right w:val="none" w:sz="0" w:space="0" w:color="auto"/>
      </w:divBdr>
    </w:div>
    <w:div w:id="652835261">
      <w:bodyDiv w:val="1"/>
      <w:marLeft w:val="0"/>
      <w:marRight w:val="0"/>
      <w:marTop w:val="0"/>
      <w:marBottom w:val="0"/>
      <w:divBdr>
        <w:top w:val="none" w:sz="0" w:space="0" w:color="auto"/>
        <w:left w:val="none" w:sz="0" w:space="0" w:color="auto"/>
        <w:bottom w:val="none" w:sz="0" w:space="0" w:color="auto"/>
        <w:right w:val="none" w:sz="0" w:space="0" w:color="auto"/>
      </w:divBdr>
    </w:div>
    <w:div w:id="799807369">
      <w:bodyDiv w:val="1"/>
      <w:marLeft w:val="0"/>
      <w:marRight w:val="0"/>
      <w:marTop w:val="0"/>
      <w:marBottom w:val="0"/>
      <w:divBdr>
        <w:top w:val="none" w:sz="0" w:space="0" w:color="auto"/>
        <w:left w:val="none" w:sz="0" w:space="0" w:color="auto"/>
        <w:bottom w:val="none" w:sz="0" w:space="0" w:color="auto"/>
        <w:right w:val="none" w:sz="0" w:space="0" w:color="auto"/>
      </w:divBdr>
    </w:div>
    <w:div w:id="974138379">
      <w:bodyDiv w:val="1"/>
      <w:marLeft w:val="0"/>
      <w:marRight w:val="0"/>
      <w:marTop w:val="0"/>
      <w:marBottom w:val="0"/>
      <w:divBdr>
        <w:top w:val="none" w:sz="0" w:space="0" w:color="auto"/>
        <w:left w:val="none" w:sz="0" w:space="0" w:color="auto"/>
        <w:bottom w:val="none" w:sz="0" w:space="0" w:color="auto"/>
        <w:right w:val="none" w:sz="0" w:space="0" w:color="auto"/>
      </w:divBdr>
    </w:div>
    <w:div w:id="1151094289">
      <w:bodyDiv w:val="1"/>
      <w:marLeft w:val="0"/>
      <w:marRight w:val="0"/>
      <w:marTop w:val="0"/>
      <w:marBottom w:val="0"/>
      <w:divBdr>
        <w:top w:val="none" w:sz="0" w:space="0" w:color="auto"/>
        <w:left w:val="none" w:sz="0" w:space="0" w:color="auto"/>
        <w:bottom w:val="none" w:sz="0" w:space="0" w:color="auto"/>
        <w:right w:val="none" w:sz="0" w:space="0" w:color="auto"/>
      </w:divBdr>
    </w:div>
    <w:div w:id="1170557455">
      <w:bodyDiv w:val="1"/>
      <w:marLeft w:val="0"/>
      <w:marRight w:val="0"/>
      <w:marTop w:val="0"/>
      <w:marBottom w:val="0"/>
      <w:divBdr>
        <w:top w:val="none" w:sz="0" w:space="0" w:color="auto"/>
        <w:left w:val="none" w:sz="0" w:space="0" w:color="auto"/>
        <w:bottom w:val="none" w:sz="0" w:space="0" w:color="auto"/>
        <w:right w:val="none" w:sz="0" w:space="0" w:color="auto"/>
      </w:divBdr>
    </w:div>
    <w:div w:id="1170875229">
      <w:bodyDiv w:val="1"/>
      <w:marLeft w:val="0"/>
      <w:marRight w:val="0"/>
      <w:marTop w:val="0"/>
      <w:marBottom w:val="0"/>
      <w:divBdr>
        <w:top w:val="none" w:sz="0" w:space="0" w:color="auto"/>
        <w:left w:val="none" w:sz="0" w:space="0" w:color="auto"/>
        <w:bottom w:val="none" w:sz="0" w:space="0" w:color="auto"/>
        <w:right w:val="none" w:sz="0" w:space="0" w:color="auto"/>
      </w:divBdr>
    </w:div>
    <w:div w:id="1196621936">
      <w:bodyDiv w:val="1"/>
      <w:marLeft w:val="0"/>
      <w:marRight w:val="0"/>
      <w:marTop w:val="0"/>
      <w:marBottom w:val="0"/>
      <w:divBdr>
        <w:top w:val="none" w:sz="0" w:space="0" w:color="auto"/>
        <w:left w:val="none" w:sz="0" w:space="0" w:color="auto"/>
        <w:bottom w:val="none" w:sz="0" w:space="0" w:color="auto"/>
        <w:right w:val="none" w:sz="0" w:space="0" w:color="auto"/>
      </w:divBdr>
    </w:div>
    <w:div w:id="1207064659">
      <w:bodyDiv w:val="1"/>
      <w:marLeft w:val="0"/>
      <w:marRight w:val="0"/>
      <w:marTop w:val="0"/>
      <w:marBottom w:val="0"/>
      <w:divBdr>
        <w:top w:val="none" w:sz="0" w:space="0" w:color="auto"/>
        <w:left w:val="none" w:sz="0" w:space="0" w:color="auto"/>
        <w:bottom w:val="none" w:sz="0" w:space="0" w:color="auto"/>
        <w:right w:val="none" w:sz="0" w:space="0" w:color="auto"/>
      </w:divBdr>
    </w:div>
    <w:div w:id="1274826669">
      <w:bodyDiv w:val="1"/>
      <w:marLeft w:val="0"/>
      <w:marRight w:val="0"/>
      <w:marTop w:val="0"/>
      <w:marBottom w:val="0"/>
      <w:divBdr>
        <w:top w:val="none" w:sz="0" w:space="0" w:color="auto"/>
        <w:left w:val="none" w:sz="0" w:space="0" w:color="auto"/>
        <w:bottom w:val="none" w:sz="0" w:space="0" w:color="auto"/>
        <w:right w:val="none" w:sz="0" w:space="0" w:color="auto"/>
      </w:divBdr>
    </w:div>
    <w:div w:id="1289749809">
      <w:bodyDiv w:val="1"/>
      <w:marLeft w:val="0"/>
      <w:marRight w:val="0"/>
      <w:marTop w:val="0"/>
      <w:marBottom w:val="0"/>
      <w:divBdr>
        <w:top w:val="none" w:sz="0" w:space="0" w:color="auto"/>
        <w:left w:val="none" w:sz="0" w:space="0" w:color="auto"/>
        <w:bottom w:val="none" w:sz="0" w:space="0" w:color="auto"/>
        <w:right w:val="none" w:sz="0" w:space="0" w:color="auto"/>
      </w:divBdr>
    </w:div>
    <w:div w:id="1309214502">
      <w:bodyDiv w:val="1"/>
      <w:marLeft w:val="0"/>
      <w:marRight w:val="0"/>
      <w:marTop w:val="0"/>
      <w:marBottom w:val="0"/>
      <w:divBdr>
        <w:top w:val="none" w:sz="0" w:space="0" w:color="auto"/>
        <w:left w:val="none" w:sz="0" w:space="0" w:color="auto"/>
        <w:bottom w:val="none" w:sz="0" w:space="0" w:color="auto"/>
        <w:right w:val="none" w:sz="0" w:space="0" w:color="auto"/>
      </w:divBdr>
    </w:div>
    <w:div w:id="1321687858">
      <w:bodyDiv w:val="1"/>
      <w:marLeft w:val="0"/>
      <w:marRight w:val="0"/>
      <w:marTop w:val="0"/>
      <w:marBottom w:val="0"/>
      <w:divBdr>
        <w:top w:val="none" w:sz="0" w:space="0" w:color="auto"/>
        <w:left w:val="none" w:sz="0" w:space="0" w:color="auto"/>
        <w:bottom w:val="none" w:sz="0" w:space="0" w:color="auto"/>
        <w:right w:val="none" w:sz="0" w:space="0" w:color="auto"/>
      </w:divBdr>
    </w:div>
    <w:div w:id="1393164490">
      <w:bodyDiv w:val="1"/>
      <w:marLeft w:val="0"/>
      <w:marRight w:val="0"/>
      <w:marTop w:val="0"/>
      <w:marBottom w:val="0"/>
      <w:divBdr>
        <w:top w:val="none" w:sz="0" w:space="0" w:color="auto"/>
        <w:left w:val="none" w:sz="0" w:space="0" w:color="auto"/>
        <w:bottom w:val="none" w:sz="0" w:space="0" w:color="auto"/>
        <w:right w:val="none" w:sz="0" w:space="0" w:color="auto"/>
      </w:divBdr>
    </w:div>
    <w:div w:id="1407806081">
      <w:bodyDiv w:val="1"/>
      <w:marLeft w:val="0"/>
      <w:marRight w:val="0"/>
      <w:marTop w:val="0"/>
      <w:marBottom w:val="0"/>
      <w:divBdr>
        <w:top w:val="none" w:sz="0" w:space="0" w:color="auto"/>
        <w:left w:val="none" w:sz="0" w:space="0" w:color="auto"/>
        <w:bottom w:val="none" w:sz="0" w:space="0" w:color="auto"/>
        <w:right w:val="none" w:sz="0" w:space="0" w:color="auto"/>
      </w:divBdr>
    </w:div>
    <w:div w:id="1410538418">
      <w:bodyDiv w:val="1"/>
      <w:marLeft w:val="0"/>
      <w:marRight w:val="0"/>
      <w:marTop w:val="0"/>
      <w:marBottom w:val="0"/>
      <w:divBdr>
        <w:top w:val="none" w:sz="0" w:space="0" w:color="auto"/>
        <w:left w:val="none" w:sz="0" w:space="0" w:color="auto"/>
        <w:bottom w:val="none" w:sz="0" w:space="0" w:color="auto"/>
        <w:right w:val="none" w:sz="0" w:space="0" w:color="auto"/>
      </w:divBdr>
      <w:divsChild>
        <w:div w:id="1483503393">
          <w:marLeft w:val="0"/>
          <w:marRight w:val="0"/>
          <w:marTop w:val="0"/>
          <w:marBottom w:val="0"/>
          <w:divBdr>
            <w:top w:val="none" w:sz="0" w:space="0" w:color="auto"/>
            <w:left w:val="none" w:sz="0" w:space="0" w:color="auto"/>
            <w:bottom w:val="none" w:sz="0" w:space="0" w:color="auto"/>
            <w:right w:val="none" w:sz="0" w:space="0" w:color="auto"/>
          </w:divBdr>
          <w:divsChild>
            <w:div w:id="19931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0354">
      <w:bodyDiv w:val="1"/>
      <w:marLeft w:val="0"/>
      <w:marRight w:val="0"/>
      <w:marTop w:val="0"/>
      <w:marBottom w:val="0"/>
      <w:divBdr>
        <w:top w:val="none" w:sz="0" w:space="0" w:color="auto"/>
        <w:left w:val="none" w:sz="0" w:space="0" w:color="auto"/>
        <w:bottom w:val="none" w:sz="0" w:space="0" w:color="auto"/>
        <w:right w:val="none" w:sz="0" w:space="0" w:color="auto"/>
      </w:divBdr>
    </w:div>
    <w:div w:id="1430662209">
      <w:bodyDiv w:val="1"/>
      <w:marLeft w:val="0"/>
      <w:marRight w:val="0"/>
      <w:marTop w:val="0"/>
      <w:marBottom w:val="0"/>
      <w:divBdr>
        <w:top w:val="none" w:sz="0" w:space="0" w:color="auto"/>
        <w:left w:val="none" w:sz="0" w:space="0" w:color="auto"/>
        <w:bottom w:val="none" w:sz="0" w:space="0" w:color="auto"/>
        <w:right w:val="none" w:sz="0" w:space="0" w:color="auto"/>
      </w:divBdr>
    </w:div>
    <w:div w:id="1458329153">
      <w:bodyDiv w:val="1"/>
      <w:marLeft w:val="0"/>
      <w:marRight w:val="0"/>
      <w:marTop w:val="0"/>
      <w:marBottom w:val="0"/>
      <w:divBdr>
        <w:top w:val="none" w:sz="0" w:space="0" w:color="auto"/>
        <w:left w:val="none" w:sz="0" w:space="0" w:color="auto"/>
        <w:bottom w:val="none" w:sz="0" w:space="0" w:color="auto"/>
        <w:right w:val="none" w:sz="0" w:space="0" w:color="auto"/>
      </w:divBdr>
    </w:div>
    <w:div w:id="1478107812">
      <w:bodyDiv w:val="1"/>
      <w:marLeft w:val="0"/>
      <w:marRight w:val="0"/>
      <w:marTop w:val="0"/>
      <w:marBottom w:val="0"/>
      <w:divBdr>
        <w:top w:val="none" w:sz="0" w:space="0" w:color="auto"/>
        <w:left w:val="none" w:sz="0" w:space="0" w:color="auto"/>
        <w:bottom w:val="none" w:sz="0" w:space="0" w:color="auto"/>
        <w:right w:val="none" w:sz="0" w:space="0" w:color="auto"/>
      </w:divBdr>
    </w:div>
    <w:div w:id="1515220920">
      <w:bodyDiv w:val="1"/>
      <w:marLeft w:val="0"/>
      <w:marRight w:val="0"/>
      <w:marTop w:val="0"/>
      <w:marBottom w:val="0"/>
      <w:divBdr>
        <w:top w:val="none" w:sz="0" w:space="0" w:color="auto"/>
        <w:left w:val="none" w:sz="0" w:space="0" w:color="auto"/>
        <w:bottom w:val="none" w:sz="0" w:space="0" w:color="auto"/>
        <w:right w:val="none" w:sz="0" w:space="0" w:color="auto"/>
      </w:divBdr>
    </w:div>
    <w:div w:id="1526362525">
      <w:bodyDiv w:val="1"/>
      <w:marLeft w:val="0"/>
      <w:marRight w:val="0"/>
      <w:marTop w:val="0"/>
      <w:marBottom w:val="0"/>
      <w:divBdr>
        <w:top w:val="none" w:sz="0" w:space="0" w:color="auto"/>
        <w:left w:val="none" w:sz="0" w:space="0" w:color="auto"/>
        <w:bottom w:val="none" w:sz="0" w:space="0" w:color="auto"/>
        <w:right w:val="none" w:sz="0" w:space="0" w:color="auto"/>
      </w:divBdr>
    </w:div>
    <w:div w:id="1528522964">
      <w:bodyDiv w:val="1"/>
      <w:marLeft w:val="0"/>
      <w:marRight w:val="0"/>
      <w:marTop w:val="0"/>
      <w:marBottom w:val="0"/>
      <w:divBdr>
        <w:top w:val="none" w:sz="0" w:space="0" w:color="auto"/>
        <w:left w:val="none" w:sz="0" w:space="0" w:color="auto"/>
        <w:bottom w:val="none" w:sz="0" w:space="0" w:color="auto"/>
        <w:right w:val="none" w:sz="0" w:space="0" w:color="auto"/>
      </w:divBdr>
    </w:div>
    <w:div w:id="1537766231">
      <w:bodyDiv w:val="1"/>
      <w:marLeft w:val="0"/>
      <w:marRight w:val="0"/>
      <w:marTop w:val="0"/>
      <w:marBottom w:val="0"/>
      <w:divBdr>
        <w:top w:val="none" w:sz="0" w:space="0" w:color="auto"/>
        <w:left w:val="none" w:sz="0" w:space="0" w:color="auto"/>
        <w:bottom w:val="none" w:sz="0" w:space="0" w:color="auto"/>
        <w:right w:val="none" w:sz="0" w:space="0" w:color="auto"/>
      </w:divBdr>
    </w:div>
    <w:div w:id="1611156274">
      <w:bodyDiv w:val="1"/>
      <w:marLeft w:val="0"/>
      <w:marRight w:val="0"/>
      <w:marTop w:val="0"/>
      <w:marBottom w:val="0"/>
      <w:divBdr>
        <w:top w:val="none" w:sz="0" w:space="0" w:color="auto"/>
        <w:left w:val="none" w:sz="0" w:space="0" w:color="auto"/>
        <w:bottom w:val="none" w:sz="0" w:space="0" w:color="auto"/>
        <w:right w:val="none" w:sz="0" w:space="0" w:color="auto"/>
      </w:divBdr>
    </w:div>
    <w:div w:id="1674185398">
      <w:bodyDiv w:val="1"/>
      <w:marLeft w:val="0"/>
      <w:marRight w:val="0"/>
      <w:marTop w:val="0"/>
      <w:marBottom w:val="0"/>
      <w:divBdr>
        <w:top w:val="none" w:sz="0" w:space="0" w:color="auto"/>
        <w:left w:val="none" w:sz="0" w:space="0" w:color="auto"/>
        <w:bottom w:val="none" w:sz="0" w:space="0" w:color="auto"/>
        <w:right w:val="none" w:sz="0" w:space="0" w:color="auto"/>
      </w:divBdr>
    </w:div>
    <w:div w:id="1725441624">
      <w:bodyDiv w:val="1"/>
      <w:marLeft w:val="0"/>
      <w:marRight w:val="0"/>
      <w:marTop w:val="0"/>
      <w:marBottom w:val="0"/>
      <w:divBdr>
        <w:top w:val="none" w:sz="0" w:space="0" w:color="auto"/>
        <w:left w:val="none" w:sz="0" w:space="0" w:color="auto"/>
        <w:bottom w:val="none" w:sz="0" w:space="0" w:color="auto"/>
        <w:right w:val="none" w:sz="0" w:space="0" w:color="auto"/>
      </w:divBdr>
    </w:div>
    <w:div w:id="1729959902">
      <w:bodyDiv w:val="1"/>
      <w:marLeft w:val="0"/>
      <w:marRight w:val="0"/>
      <w:marTop w:val="0"/>
      <w:marBottom w:val="0"/>
      <w:divBdr>
        <w:top w:val="none" w:sz="0" w:space="0" w:color="auto"/>
        <w:left w:val="none" w:sz="0" w:space="0" w:color="auto"/>
        <w:bottom w:val="none" w:sz="0" w:space="0" w:color="auto"/>
        <w:right w:val="none" w:sz="0" w:space="0" w:color="auto"/>
      </w:divBdr>
    </w:div>
    <w:div w:id="1767653914">
      <w:bodyDiv w:val="1"/>
      <w:marLeft w:val="0"/>
      <w:marRight w:val="0"/>
      <w:marTop w:val="0"/>
      <w:marBottom w:val="0"/>
      <w:divBdr>
        <w:top w:val="none" w:sz="0" w:space="0" w:color="auto"/>
        <w:left w:val="none" w:sz="0" w:space="0" w:color="auto"/>
        <w:bottom w:val="none" w:sz="0" w:space="0" w:color="auto"/>
        <w:right w:val="none" w:sz="0" w:space="0" w:color="auto"/>
      </w:divBdr>
    </w:div>
    <w:div w:id="1777092002">
      <w:bodyDiv w:val="1"/>
      <w:marLeft w:val="0"/>
      <w:marRight w:val="0"/>
      <w:marTop w:val="0"/>
      <w:marBottom w:val="0"/>
      <w:divBdr>
        <w:top w:val="none" w:sz="0" w:space="0" w:color="auto"/>
        <w:left w:val="none" w:sz="0" w:space="0" w:color="auto"/>
        <w:bottom w:val="none" w:sz="0" w:space="0" w:color="auto"/>
        <w:right w:val="none" w:sz="0" w:space="0" w:color="auto"/>
      </w:divBdr>
    </w:div>
    <w:div w:id="1796872028">
      <w:bodyDiv w:val="1"/>
      <w:marLeft w:val="0"/>
      <w:marRight w:val="0"/>
      <w:marTop w:val="0"/>
      <w:marBottom w:val="0"/>
      <w:divBdr>
        <w:top w:val="none" w:sz="0" w:space="0" w:color="auto"/>
        <w:left w:val="none" w:sz="0" w:space="0" w:color="auto"/>
        <w:bottom w:val="none" w:sz="0" w:space="0" w:color="auto"/>
        <w:right w:val="none" w:sz="0" w:space="0" w:color="auto"/>
      </w:divBdr>
    </w:div>
    <w:div w:id="1806043328">
      <w:bodyDiv w:val="1"/>
      <w:marLeft w:val="0"/>
      <w:marRight w:val="0"/>
      <w:marTop w:val="0"/>
      <w:marBottom w:val="0"/>
      <w:divBdr>
        <w:top w:val="none" w:sz="0" w:space="0" w:color="auto"/>
        <w:left w:val="none" w:sz="0" w:space="0" w:color="auto"/>
        <w:bottom w:val="none" w:sz="0" w:space="0" w:color="auto"/>
        <w:right w:val="none" w:sz="0" w:space="0" w:color="auto"/>
      </w:divBdr>
    </w:div>
    <w:div w:id="1806047704">
      <w:bodyDiv w:val="1"/>
      <w:marLeft w:val="0"/>
      <w:marRight w:val="0"/>
      <w:marTop w:val="0"/>
      <w:marBottom w:val="0"/>
      <w:divBdr>
        <w:top w:val="none" w:sz="0" w:space="0" w:color="auto"/>
        <w:left w:val="none" w:sz="0" w:space="0" w:color="auto"/>
        <w:bottom w:val="none" w:sz="0" w:space="0" w:color="auto"/>
        <w:right w:val="none" w:sz="0" w:space="0" w:color="auto"/>
      </w:divBdr>
    </w:div>
    <w:div w:id="1974561148">
      <w:bodyDiv w:val="1"/>
      <w:marLeft w:val="0"/>
      <w:marRight w:val="0"/>
      <w:marTop w:val="0"/>
      <w:marBottom w:val="0"/>
      <w:divBdr>
        <w:top w:val="none" w:sz="0" w:space="0" w:color="auto"/>
        <w:left w:val="none" w:sz="0" w:space="0" w:color="auto"/>
        <w:bottom w:val="none" w:sz="0" w:space="0" w:color="auto"/>
        <w:right w:val="none" w:sz="0" w:space="0" w:color="auto"/>
      </w:divBdr>
    </w:div>
    <w:div w:id="1988824423">
      <w:bodyDiv w:val="1"/>
      <w:marLeft w:val="0"/>
      <w:marRight w:val="0"/>
      <w:marTop w:val="0"/>
      <w:marBottom w:val="0"/>
      <w:divBdr>
        <w:top w:val="none" w:sz="0" w:space="0" w:color="auto"/>
        <w:left w:val="none" w:sz="0" w:space="0" w:color="auto"/>
        <w:bottom w:val="none" w:sz="0" w:space="0" w:color="auto"/>
        <w:right w:val="none" w:sz="0" w:space="0" w:color="auto"/>
      </w:divBdr>
    </w:div>
    <w:div w:id="2046128582">
      <w:bodyDiv w:val="1"/>
      <w:marLeft w:val="0"/>
      <w:marRight w:val="0"/>
      <w:marTop w:val="0"/>
      <w:marBottom w:val="0"/>
      <w:divBdr>
        <w:top w:val="none" w:sz="0" w:space="0" w:color="auto"/>
        <w:left w:val="none" w:sz="0" w:space="0" w:color="auto"/>
        <w:bottom w:val="none" w:sz="0" w:space="0" w:color="auto"/>
        <w:right w:val="none" w:sz="0" w:space="0" w:color="auto"/>
      </w:divBdr>
    </w:div>
    <w:div w:id="2107731294">
      <w:bodyDiv w:val="1"/>
      <w:marLeft w:val="0"/>
      <w:marRight w:val="0"/>
      <w:marTop w:val="0"/>
      <w:marBottom w:val="0"/>
      <w:divBdr>
        <w:top w:val="none" w:sz="0" w:space="0" w:color="auto"/>
        <w:left w:val="none" w:sz="0" w:space="0" w:color="auto"/>
        <w:bottom w:val="none" w:sz="0" w:space="0" w:color="auto"/>
        <w:right w:val="none" w:sz="0" w:space="0" w:color="auto"/>
      </w:divBdr>
    </w:div>
    <w:div w:id="213158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30.png"/><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13.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12.pn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11.png"/><Relationship Id="rId28" Type="http://schemas.openxmlformats.org/officeDocument/2006/relationships/image" Target="media/image14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6.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21.jpeg"/></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_rels/header2.xml.rels><?xml version="1.0" encoding="UTF-8" standalone="yes"?>
<Relationships xmlns="http://schemas.openxmlformats.org/package/2006/relationships"><Relationship Id="rId3" Type="http://schemas.openxmlformats.org/officeDocument/2006/relationships/image" Target="media/image20.jpeg"/><Relationship Id="rId2" Type="http://schemas.openxmlformats.org/officeDocument/2006/relationships/image" Target="media/image19.jpg"/><Relationship Id="rId1" Type="http://schemas.openxmlformats.org/officeDocument/2006/relationships/image" Target="media/image18.jpg"/><Relationship Id="rId4" Type="http://schemas.openxmlformats.org/officeDocument/2006/relationships/image" Target="media/image17.jpeg"/></Relationships>
</file>

<file path=word/_rels/header3.xml.rels><?xml version="1.0" encoding="UTF-8" standalone="yes"?>
<Relationships xmlns="http://schemas.openxmlformats.org/package/2006/relationships"><Relationship Id="rId1" Type="http://schemas.openxmlformats.org/officeDocument/2006/relationships/image" Target="media/image1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Letters%20&amp;%20Faxes\&#1582;&#1591;&#1575;&#157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DFA019-78DF-4029-8120-09081636A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خطاب</Template>
  <TotalTime>1607</TotalTime>
  <Pages>20</Pages>
  <Words>1789</Words>
  <Characters>10203</Characters>
  <Application>Microsoft Office Word</Application>
  <DocSecurity>0</DocSecurity>
  <Lines>85</Lines>
  <Paragraphs>23</Paragraphs>
  <ScaleCrop>false</ScaleCrop>
  <HeadingPairs>
    <vt:vector size="2" baseType="variant">
      <vt:variant>
        <vt:lpstr>Title</vt:lpstr>
      </vt:variant>
      <vt:variant>
        <vt:i4>1</vt:i4>
      </vt:variant>
    </vt:vector>
  </HeadingPairs>
  <TitlesOfParts>
    <vt:vector size="1" baseType="lpstr">
      <vt:lpstr>السيد الأستاذ الدكتور/</vt:lpstr>
    </vt:vector>
  </TitlesOfParts>
  <Company>INDIVIDUAL OEM LICENSE</Company>
  <LinksUpToDate>false</LinksUpToDate>
  <CharactersWithSpaces>11969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السيد الأستاذ الدكتور/</dc:title>
  <dc:creator>Sosta</dc:creator>
  <cp:lastModifiedBy>Yousef Khaled</cp:lastModifiedBy>
  <cp:revision>58</cp:revision>
  <cp:lastPrinted>2021-09-12T16:48:00Z</cp:lastPrinted>
  <dcterms:created xsi:type="dcterms:W3CDTF">2021-07-05T10:42:00Z</dcterms:created>
  <dcterms:modified xsi:type="dcterms:W3CDTF">2021-09-12T20:24:00Z</dcterms:modified>
</cp:coreProperties>
</file>