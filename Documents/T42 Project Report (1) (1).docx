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2363670"/>
    <w:bookmarkEnd w:id="0"/>
    <w:p w14:paraId="6BC5DED9" w14:textId="11199270" w:rsidR="00C47926" w:rsidRDefault="00F20D53" w:rsidP="00944DFA">
      <w:pPr>
        <w:pStyle w:val="ListParagraph"/>
        <w:ind w:left="379" w:right="-86"/>
        <w:rPr>
          <w:rFonts w:ascii="Sakkal Majalla" w:hAnsi="Sakkal Majalla" w:cs="Sakkal Majalla"/>
          <w:noProof/>
          <w:color w:val="000000"/>
          <w:sz w:val="32"/>
          <w:szCs w:val="32"/>
        </w:rPr>
      </w:pPr>
      <w:r>
        <w:rPr>
          <w:rFonts w:ascii="Sakkal Majalla" w:hAnsi="Sakkal Majalla" w:cs="Sakkal Majalla"/>
          <w:noProof/>
          <w:color w:val="000000"/>
          <w:sz w:val="32"/>
          <w:szCs w:val="32"/>
          <w:rtl/>
        </w:rPr>
        <mc:AlternateContent>
          <mc:Choice Requires="wps">
            <w:drawing>
              <wp:anchor distT="0" distB="0" distL="114300" distR="114300" simplePos="0" relativeHeight="251659264" behindDoc="0" locked="0" layoutInCell="1" allowOverlap="1" wp14:anchorId="4BA1B4A5" wp14:editId="3EECA42F">
                <wp:simplePos x="0" y="0"/>
                <wp:positionH relativeFrom="margin">
                  <wp:posOffset>2729230</wp:posOffset>
                </wp:positionH>
                <wp:positionV relativeFrom="paragraph">
                  <wp:posOffset>133350</wp:posOffset>
                </wp:positionV>
                <wp:extent cx="1226820" cy="1196340"/>
                <wp:effectExtent l="0" t="0" r="11430" b="22860"/>
                <wp:wrapNone/>
                <wp:docPr id="2" name="Rectangle 2"/>
                <wp:cNvGraphicFramePr/>
                <a:graphic xmlns:a="http://schemas.openxmlformats.org/drawingml/2006/main">
                  <a:graphicData uri="http://schemas.microsoft.com/office/word/2010/wordprocessingShape">
                    <wps:wsp>
                      <wps:cNvSpPr/>
                      <wps:spPr>
                        <a:xfrm>
                          <a:off x="0" y="0"/>
                          <a:ext cx="1226820" cy="1196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94BD3F" w14:textId="0BF0B489" w:rsidR="00F20D53" w:rsidRDefault="00E71585" w:rsidP="00F20D53">
                            <w:pPr>
                              <w:jc w:val="center"/>
                              <w:rPr>
                                <w:lang w:bidi="ar-EG"/>
                              </w:rPr>
                            </w:pPr>
                            <w:r>
                              <w:rPr>
                                <w:noProof/>
                              </w:rPr>
                              <w:drawing>
                                <wp:inline distT="0" distB="0" distL="0" distR="0" wp14:anchorId="2C4A938F" wp14:editId="4DD6658F">
                                  <wp:extent cx="1074415" cy="1059180"/>
                                  <wp:effectExtent l="0" t="0" r="0" b="7620"/>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a:blip r:embed="rId8"/>
                                          <a:stretch>
                                            <a:fillRect/>
                                          </a:stretch>
                                        </pic:blipFill>
                                        <pic:spPr>
                                          <a:xfrm>
                                            <a:off x="0" y="0"/>
                                            <a:ext cx="1086374" cy="10709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1B4A5" id="Rectangle 2" o:spid="_x0000_s1026" style="position:absolute;left:0;text-align:left;margin-left:214.9pt;margin-top:10.5pt;width:96.6pt;height:94.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" fillcolor="white [3201]" strokecolor="#f79646 [3209]" strokeweight="2pt">
                <v:textbox>
                  <w:txbxContent>
                    <w:p w14:paraId="4D94BD3F" w14:textId="0BF0B489" w:rsidR="00F20D53" w:rsidRDefault="00E71585" w:rsidP="00F20D53">
                      <w:pPr>
                        <w:jc w:val="center"/>
                        <w:rPr>
                          <w:lang w:bidi="ar-EG"/>
                        </w:rPr>
                      </w:pPr>
                      <w:r>
                        <w:rPr>
                          <w:noProof/>
                        </w:rPr>
                        <w:drawing>
                          <wp:inline distT="0" distB="0" distL="0" distR="0" wp14:anchorId="2C4A938F" wp14:editId="4DD6658F">
                            <wp:extent cx="1074415" cy="1059180"/>
                            <wp:effectExtent l="0" t="0" r="0" b="7620"/>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a:blip r:embed="rId9"/>
                                    <a:stretch>
                                      <a:fillRect/>
                                    </a:stretch>
                                  </pic:blipFill>
                                  <pic:spPr>
                                    <a:xfrm>
                                      <a:off x="0" y="0"/>
                                      <a:ext cx="1086374" cy="1070969"/>
                                    </a:xfrm>
                                    <a:prstGeom prst="rect">
                                      <a:avLst/>
                                    </a:prstGeom>
                                  </pic:spPr>
                                </pic:pic>
                              </a:graphicData>
                            </a:graphic>
                          </wp:inline>
                        </w:drawing>
                      </w:r>
                    </w:p>
                  </w:txbxContent>
                </v:textbox>
                <w10:wrap anchorx="margin"/>
              </v:rect>
            </w:pict>
          </mc:Fallback>
        </mc:AlternateContent>
      </w:r>
      <w:r w:rsidR="00C47926" w:rsidRPr="005C5A3B">
        <w:rPr>
          <w:rFonts w:ascii="Sakkal Majalla" w:hAnsi="Sakkal Majalla" w:cs="Sakkal Majalla"/>
          <w:noProof/>
          <w:color w:val="000000"/>
          <w:sz w:val="32"/>
          <w:szCs w:val="32"/>
          <w:rtl/>
        </w:rPr>
        <w:t xml:space="preserve"> </w:t>
      </w:r>
    </w:p>
    <w:p w14:paraId="1D139B5F" w14:textId="6762F4E8" w:rsidR="00F20D53" w:rsidRDefault="00F20D53" w:rsidP="00944DFA">
      <w:pPr>
        <w:pStyle w:val="ListParagraph"/>
        <w:ind w:left="379" w:right="-86"/>
        <w:rPr>
          <w:rFonts w:ascii="Sakkal Majalla" w:hAnsi="Sakkal Majalla" w:cs="Sakkal Majalla"/>
          <w:noProof/>
          <w:color w:val="000000"/>
          <w:sz w:val="28"/>
          <w:szCs w:val="28"/>
        </w:rPr>
      </w:pPr>
    </w:p>
    <w:p w14:paraId="5A5A53CD" w14:textId="564DD269" w:rsidR="00F20D53" w:rsidRDefault="00F20D53" w:rsidP="00944DFA">
      <w:pPr>
        <w:pStyle w:val="ListParagraph"/>
        <w:ind w:left="379" w:right="-86"/>
        <w:rPr>
          <w:rFonts w:ascii="Sakkal Majalla" w:hAnsi="Sakkal Majalla" w:cs="Sakkal Majalla"/>
          <w:noProof/>
          <w:color w:val="000000"/>
          <w:sz w:val="28"/>
          <w:szCs w:val="28"/>
        </w:rPr>
      </w:pPr>
    </w:p>
    <w:p w14:paraId="028DF86A" w14:textId="1B7FAE10" w:rsidR="00F20D53" w:rsidRDefault="00F20D53" w:rsidP="00944DFA">
      <w:pPr>
        <w:pStyle w:val="ListParagraph"/>
        <w:ind w:left="379" w:right="-86"/>
        <w:rPr>
          <w:rFonts w:ascii="Sakkal Majalla" w:hAnsi="Sakkal Majalla" w:cs="Sakkal Majalla"/>
          <w:noProof/>
          <w:color w:val="000000"/>
          <w:sz w:val="28"/>
          <w:szCs w:val="28"/>
        </w:rPr>
      </w:pPr>
    </w:p>
    <w:p w14:paraId="0C454E18" w14:textId="477ED4A1" w:rsidR="00F20D53" w:rsidRPr="00F20D53" w:rsidRDefault="00E71585" w:rsidP="00F20D53">
      <w:pPr>
        <w:pStyle w:val="ListParagraph"/>
        <w:bidi w:val="0"/>
        <w:ind w:left="379" w:right="-86"/>
        <w:jc w:val="center"/>
        <w:rPr>
          <w:rFonts w:ascii="Sakkal Majalla" w:hAnsi="Sakkal Majalla" w:cs="Sakkal Majalla"/>
          <w:b/>
          <w:bCs/>
          <w:noProof/>
          <w:color w:val="FF0000"/>
          <w:sz w:val="36"/>
          <w:szCs w:val="36"/>
        </w:rPr>
      </w:pPr>
      <w:r>
        <w:rPr>
          <w:rFonts w:ascii="Sakkal Majalla" w:hAnsi="Sakkal Majalla" w:cs="Sakkal Majalla"/>
          <w:b/>
          <w:bCs/>
          <w:noProof/>
          <w:color w:val="FF0000"/>
          <w:sz w:val="36"/>
          <w:szCs w:val="36"/>
        </w:rPr>
        <w:t>Helwan University</w:t>
      </w:r>
    </w:p>
    <w:p w14:paraId="798F6C7E" w14:textId="1EE1C30B" w:rsidR="00F20D53" w:rsidRPr="00F20D53" w:rsidRDefault="00F20D53" w:rsidP="00F20D53">
      <w:pPr>
        <w:pStyle w:val="ListParagraph"/>
        <w:tabs>
          <w:tab w:val="left" w:pos="3780"/>
        </w:tabs>
        <w:bidi w:val="0"/>
        <w:ind w:left="379" w:right="-86"/>
        <w:jc w:val="center"/>
        <w:rPr>
          <w:rFonts w:ascii="Sakkal Majalla" w:hAnsi="Sakkal Majalla" w:cs="Sakkal Majalla"/>
          <w:b/>
          <w:bCs/>
          <w:noProof/>
          <w:color w:val="FF0000"/>
          <w:sz w:val="32"/>
          <w:szCs w:val="32"/>
        </w:rPr>
      </w:pPr>
      <w:r>
        <w:rPr>
          <w:rFonts w:ascii="Sakkal Majalla" w:hAnsi="Sakkal Majalla" w:cs="Sakkal Majalla"/>
          <w:b/>
          <w:bCs/>
          <w:noProof/>
          <w:color w:val="FF0000"/>
          <w:sz w:val="32"/>
          <w:szCs w:val="32"/>
        </w:rPr>
        <w:t xml:space="preserve"> </w:t>
      </w:r>
      <w:r w:rsidR="00E71585">
        <w:rPr>
          <w:rFonts w:ascii="Sakkal Majalla" w:hAnsi="Sakkal Majalla" w:cs="Sakkal Majalla"/>
          <w:b/>
          <w:bCs/>
          <w:noProof/>
          <w:color w:val="FF0000"/>
          <w:sz w:val="32"/>
          <w:szCs w:val="32"/>
        </w:rPr>
        <w:t>Computer and Artificial intelligence</w:t>
      </w:r>
      <w:r w:rsidRPr="00F20D53">
        <w:rPr>
          <w:rFonts w:ascii="Sakkal Majalla" w:hAnsi="Sakkal Majalla" w:cs="Sakkal Majalla"/>
          <w:b/>
          <w:bCs/>
          <w:noProof/>
          <w:color w:val="FF0000"/>
          <w:sz w:val="32"/>
          <w:szCs w:val="32"/>
        </w:rPr>
        <w:t xml:space="preserve"> – </w:t>
      </w:r>
      <w:r w:rsidR="00E71585">
        <w:rPr>
          <w:rFonts w:ascii="Sakkal Majalla" w:hAnsi="Sakkal Majalla" w:cs="Sakkal Majalla"/>
          <w:b/>
          <w:bCs/>
          <w:noProof/>
          <w:color w:val="FF0000"/>
          <w:sz w:val="32"/>
          <w:szCs w:val="32"/>
        </w:rPr>
        <w:t xml:space="preserve">Computer </w:t>
      </w:r>
      <w:r w:rsidR="000F4946">
        <w:rPr>
          <w:rFonts w:ascii="Sakkal Majalla" w:hAnsi="Sakkal Majalla" w:cs="Sakkal Majalla"/>
          <w:b/>
          <w:bCs/>
          <w:noProof/>
          <w:color w:val="FF0000"/>
          <w:sz w:val="32"/>
          <w:szCs w:val="32"/>
        </w:rPr>
        <w:t>Science</w:t>
      </w:r>
    </w:p>
    <w:p w14:paraId="1E22BF06" w14:textId="490D50B7" w:rsidR="00F20D53" w:rsidRPr="00F20D53" w:rsidRDefault="00E71585" w:rsidP="00F20D53">
      <w:pPr>
        <w:pStyle w:val="ListParagraph"/>
        <w:bidi w:val="0"/>
        <w:ind w:left="379" w:right="-86"/>
        <w:jc w:val="center"/>
        <w:rPr>
          <w:rFonts w:ascii="Sakkal Majalla" w:hAnsi="Sakkal Majalla" w:cs="Sakkal Majalla"/>
          <w:b/>
          <w:bCs/>
          <w:noProof/>
          <w:color w:val="FF0000"/>
          <w:sz w:val="32"/>
          <w:szCs w:val="32"/>
        </w:rPr>
      </w:pPr>
      <w:r>
        <w:rPr>
          <w:rFonts w:ascii="Sakkal Majalla" w:hAnsi="Sakkal Majalla" w:cs="Sakkal Majalla"/>
          <w:b/>
          <w:bCs/>
          <w:noProof/>
          <w:color w:val="FF0000"/>
          <w:sz w:val="32"/>
          <w:szCs w:val="32"/>
        </w:rPr>
        <w:t>T42</w:t>
      </w:r>
    </w:p>
    <w:p w14:paraId="6E4BB8CC" w14:textId="1A9AD9C0" w:rsidR="00F20D53" w:rsidRDefault="00F20D53" w:rsidP="00F20D53">
      <w:pPr>
        <w:pStyle w:val="ListParagraph"/>
        <w:bidi w:val="0"/>
        <w:ind w:left="379" w:right="-86"/>
        <w:jc w:val="center"/>
        <w:rPr>
          <w:rFonts w:ascii="Sakkal Majalla" w:hAnsi="Sakkal Majalla" w:cs="Sakkal Majalla"/>
          <w:b/>
          <w:bCs/>
          <w:i/>
          <w:iCs/>
          <w:noProof/>
          <w:color w:val="000000"/>
          <w:sz w:val="28"/>
          <w:szCs w:val="28"/>
        </w:rPr>
      </w:pPr>
      <w:r w:rsidRPr="00F20D53">
        <w:rPr>
          <w:rFonts w:ascii="Sakkal Majalla" w:hAnsi="Sakkal Majalla" w:cs="Sakkal Majalla"/>
          <w:b/>
          <w:bCs/>
          <w:i/>
          <w:iCs/>
          <w:noProof/>
          <w:color w:val="000000"/>
          <w:sz w:val="28"/>
          <w:szCs w:val="28"/>
        </w:rPr>
        <w:t>Report about</w:t>
      </w:r>
      <w:r w:rsidR="00FF6801">
        <w:rPr>
          <w:rFonts w:ascii="Sakkal Majalla" w:hAnsi="Sakkal Majalla" w:cs="Sakkal Majalla"/>
          <w:b/>
          <w:bCs/>
          <w:i/>
          <w:iCs/>
          <w:noProof/>
          <w:color w:val="000000"/>
          <w:sz w:val="28"/>
          <w:szCs w:val="28"/>
        </w:rPr>
        <w:t xml:space="preserve"> training Project </w:t>
      </w:r>
    </w:p>
    <w:p w14:paraId="285EB282" w14:textId="77777777" w:rsidR="00F20D53" w:rsidRDefault="00F20D53" w:rsidP="00F20D53">
      <w:pPr>
        <w:pStyle w:val="ListParagraph"/>
        <w:bidi w:val="0"/>
        <w:ind w:left="379" w:right="-86"/>
        <w:jc w:val="center"/>
        <w:rPr>
          <w:rFonts w:ascii="Sakkal Majalla" w:hAnsi="Sakkal Majalla" w:cs="Sakkal Majalla"/>
          <w:b/>
          <w:bCs/>
          <w:i/>
          <w:iCs/>
          <w:noProof/>
          <w:color w:val="000000"/>
          <w:sz w:val="28"/>
          <w:szCs w:val="28"/>
        </w:rPr>
      </w:pPr>
    </w:p>
    <w:p w14:paraId="42B1F69D" w14:textId="6FEE7458" w:rsidR="00F20D53" w:rsidRDefault="00F20D53" w:rsidP="00F20D53">
      <w:pPr>
        <w:pStyle w:val="ListParagraph"/>
        <w:bidi w:val="0"/>
        <w:ind w:left="379" w:right="-86"/>
        <w:jc w:val="center"/>
        <w:rPr>
          <w:rFonts w:ascii="Sakkal Majalla" w:hAnsi="Sakkal Majalla" w:cs="Sakkal Majalla"/>
          <w:b/>
          <w:bCs/>
          <w:noProof/>
          <w:color w:val="FF0000"/>
          <w:sz w:val="36"/>
          <w:szCs w:val="36"/>
        </w:rPr>
      </w:pPr>
      <w:r w:rsidRPr="00F20D53">
        <w:rPr>
          <w:rFonts w:ascii="Sakkal Majalla" w:hAnsi="Sakkal Majalla" w:cs="Sakkal Majalla"/>
          <w:b/>
          <w:bCs/>
          <w:noProof/>
          <w:color w:val="FF0000"/>
          <w:sz w:val="36"/>
          <w:szCs w:val="36"/>
        </w:rPr>
        <w:t xml:space="preserve"> </w:t>
      </w:r>
      <w:r w:rsidR="00E71585">
        <w:rPr>
          <w:rFonts w:ascii="Sakkal Majalla" w:hAnsi="Sakkal Majalla" w:cs="Sakkal Majalla"/>
          <w:b/>
          <w:bCs/>
          <w:noProof/>
          <w:color w:val="FF0000"/>
          <w:sz w:val="36"/>
          <w:szCs w:val="36"/>
        </w:rPr>
        <w:t>Anomaly Detetction for Satellite Telemetry Data</w:t>
      </w:r>
      <w:r w:rsidRPr="00F20D53">
        <w:rPr>
          <w:rFonts w:ascii="Sakkal Majalla" w:hAnsi="Sakkal Majalla" w:cs="Sakkal Majalla"/>
          <w:b/>
          <w:bCs/>
          <w:noProof/>
          <w:color w:val="FF0000"/>
          <w:sz w:val="36"/>
          <w:szCs w:val="36"/>
        </w:rPr>
        <w:t xml:space="preserve"> </w:t>
      </w:r>
      <w:r w:rsidR="00E71585">
        <w:rPr>
          <w:rFonts w:ascii="Sakkal Majalla" w:hAnsi="Sakkal Majalla" w:cs="Sakkal Majalla"/>
          <w:b/>
          <w:bCs/>
          <w:noProof/>
          <w:color w:val="FF0000"/>
          <w:sz w:val="36"/>
          <w:szCs w:val="36"/>
        </w:rPr>
        <w:t>Usi</w:t>
      </w:r>
      <w:r w:rsidR="00C20CD6">
        <w:rPr>
          <w:rFonts w:ascii="Sakkal Majalla" w:hAnsi="Sakkal Majalla" w:cs="Sakkal Majalla"/>
          <w:b/>
          <w:bCs/>
          <w:noProof/>
          <w:color w:val="FF0000"/>
          <w:sz w:val="36"/>
          <w:szCs w:val="36"/>
        </w:rPr>
        <w:t>n</w:t>
      </w:r>
      <w:r w:rsidR="00E71585">
        <w:rPr>
          <w:rFonts w:ascii="Sakkal Majalla" w:hAnsi="Sakkal Majalla" w:cs="Sakkal Majalla"/>
          <w:b/>
          <w:bCs/>
          <w:noProof/>
          <w:color w:val="FF0000"/>
          <w:sz w:val="36"/>
          <w:szCs w:val="36"/>
        </w:rPr>
        <w:t>g Machine Learning</w:t>
      </w:r>
    </w:p>
    <w:p w14:paraId="37A0508F" w14:textId="77777777"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6187786A" w14:textId="53E0B265" w:rsidR="00F20D53" w:rsidRPr="00F20D53" w:rsidRDefault="00F20D53" w:rsidP="00F20D53">
      <w:pPr>
        <w:jc w:val="center"/>
        <w:rPr>
          <w:rFonts w:ascii="Sakkal Majalla" w:hAnsi="Sakkal Majalla" w:cs="Sakkal Majalla"/>
          <w:b/>
          <w:bCs/>
          <w:i/>
          <w:iCs/>
          <w:sz w:val="28"/>
          <w:szCs w:val="28"/>
        </w:rPr>
      </w:pPr>
      <w:r w:rsidRPr="00F20D53">
        <w:rPr>
          <w:rFonts w:ascii="Sakkal Majalla" w:hAnsi="Sakkal Majalla" w:cs="Sakkal Majalla"/>
          <w:b/>
          <w:bCs/>
          <w:i/>
          <w:iCs/>
          <w:sz w:val="28"/>
          <w:szCs w:val="28"/>
        </w:rPr>
        <w:t>Prepared By</w:t>
      </w:r>
    </w:p>
    <w:p w14:paraId="5C6C584C" w14:textId="3C324E4C" w:rsidR="00F20D53" w:rsidRDefault="00F20D53" w:rsidP="00F20D53">
      <w:pPr>
        <w:pStyle w:val="ListParagraph"/>
        <w:bidi w:val="0"/>
        <w:ind w:left="379" w:right="-86"/>
        <w:jc w:val="center"/>
        <w:rPr>
          <w:rFonts w:ascii="Sakkal Majalla" w:hAnsi="Sakkal Majalla" w:cs="Sakkal Majalla"/>
          <w:b/>
          <w:bCs/>
          <w:noProof/>
          <w:color w:val="FF0000"/>
          <w:sz w:val="36"/>
          <w:szCs w:val="36"/>
        </w:rPr>
      </w:pPr>
      <w:r w:rsidRPr="00F20D53">
        <w:rPr>
          <w:rFonts w:ascii="Sakkal Majalla" w:hAnsi="Sakkal Majalla" w:cs="Sakkal Majalla"/>
          <w:b/>
          <w:bCs/>
          <w:noProof/>
          <w:color w:val="FF0000"/>
          <w:sz w:val="36"/>
          <w:szCs w:val="36"/>
        </w:rPr>
        <mc:AlternateContent>
          <mc:Choice Requires="wps">
            <w:drawing>
              <wp:anchor distT="45720" distB="45720" distL="114300" distR="114300" simplePos="0" relativeHeight="251661312" behindDoc="0" locked="0" layoutInCell="1" allowOverlap="1" wp14:anchorId="7EE918B3" wp14:editId="4E84798C">
                <wp:simplePos x="0" y="0"/>
                <wp:positionH relativeFrom="margin">
                  <wp:posOffset>1993900</wp:posOffset>
                </wp:positionH>
                <wp:positionV relativeFrom="paragraph">
                  <wp:posOffset>134620</wp:posOffset>
                </wp:positionV>
                <wp:extent cx="2360930" cy="1404620"/>
                <wp:effectExtent l="0" t="0" r="1397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28A83B8" w14:textId="3F77D9C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1- </w:t>
                            </w:r>
                            <w:r w:rsidR="00E71585">
                              <w:rPr>
                                <w:rFonts w:ascii="Sakkal Majalla" w:hAnsi="Sakkal Majalla" w:cs="Sakkal Majalla"/>
                                <w:color w:val="FF0000"/>
                                <w:sz w:val="28"/>
                                <w:szCs w:val="28"/>
                              </w:rPr>
                              <w:t xml:space="preserve">Yousef khaled elgioushi </w:t>
                            </w:r>
                          </w:p>
                          <w:p w14:paraId="1D541E3D" w14:textId="40DBD011"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2-</w:t>
                            </w:r>
                            <w:r w:rsidR="00E71585">
                              <w:rPr>
                                <w:rFonts w:ascii="Sakkal Majalla" w:hAnsi="Sakkal Majalla" w:cs="Sakkal Majalla"/>
                                <w:color w:val="FF0000"/>
                                <w:sz w:val="28"/>
                                <w:szCs w:val="28"/>
                              </w:rPr>
                              <w:t>Mohamed Ramzy gad</w:t>
                            </w:r>
                          </w:p>
                          <w:p w14:paraId="05E9E4CB" w14:textId="795903E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3- </w:t>
                            </w:r>
                            <w:r w:rsidR="00E71585">
                              <w:rPr>
                                <w:rFonts w:ascii="Sakkal Majalla" w:hAnsi="Sakkal Majalla" w:cs="Sakkal Majalla"/>
                                <w:color w:val="FF0000"/>
                                <w:sz w:val="28"/>
                                <w:szCs w:val="28"/>
                              </w:rPr>
                              <w:t>Mohamed maher fouad</w:t>
                            </w:r>
                          </w:p>
                          <w:p w14:paraId="57B9AA1F" w14:textId="5925D60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4- </w:t>
                            </w:r>
                            <w:r w:rsidR="00E71585">
                              <w:rPr>
                                <w:rFonts w:ascii="Sakkal Majalla" w:hAnsi="Sakkal Majalla" w:cs="Sakkal Majalla"/>
                                <w:color w:val="FF0000"/>
                                <w:sz w:val="28"/>
                                <w:szCs w:val="28"/>
                              </w:rPr>
                              <w:t>Mustafa Mahmoud said</w:t>
                            </w:r>
                          </w:p>
                          <w:p w14:paraId="3B9E05A6" w14:textId="5A9C7AD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5- </w:t>
                            </w:r>
                            <w:r w:rsidR="00E71585">
                              <w:rPr>
                                <w:rFonts w:ascii="Sakkal Majalla" w:hAnsi="Sakkal Majalla" w:cs="Sakkal Majalla"/>
                                <w:color w:val="FF0000"/>
                                <w:sz w:val="28"/>
                                <w:szCs w:val="28"/>
                              </w:rPr>
                              <w:t>Yousef Medhat Galal</w:t>
                            </w:r>
                          </w:p>
                          <w:p w14:paraId="3C1E9D6A" w14:textId="3854301F" w:rsidR="00F20D53" w:rsidRPr="00F20D53" w:rsidRDefault="00F20D53" w:rsidP="00E71585">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6- </w:t>
                            </w:r>
                            <w:r w:rsidR="00E71585">
                              <w:rPr>
                                <w:rFonts w:ascii="Sakkal Majalla" w:hAnsi="Sakkal Majalla" w:cs="Sakkal Majalla"/>
                                <w:color w:val="FF0000"/>
                                <w:sz w:val="28"/>
                                <w:szCs w:val="28"/>
                              </w:rPr>
                              <w:t>Mohamed Mustafa Anas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EE918B3" id="_x0000_t202" coordsize="21600,21600" o:spt="202" path="m,l,21600r21600,l21600,xe">
                <v:stroke joinstyle="miter"/>
                <v:path gradientshapeok="t" o:connecttype="rect"/>
              </v:shapetype>
              <v:shape id="Text Box 2" o:spid="_x0000_s1027" type="#_x0000_t202" style="position:absolute;left:0;text-align:left;margin-left:157pt;margin-top:10.6pt;width:185.9pt;height:110.6pt;z-index:2516613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">
                <v:textbox style="mso-fit-shape-to-text:t">
                  <w:txbxContent>
                    <w:p w14:paraId="428A83B8" w14:textId="3F77D9C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1- </w:t>
                      </w:r>
                      <w:r w:rsidR="00E71585">
                        <w:rPr>
                          <w:rFonts w:ascii="Sakkal Majalla" w:hAnsi="Sakkal Majalla" w:cs="Sakkal Majalla"/>
                          <w:color w:val="FF0000"/>
                          <w:sz w:val="28"/>
                          <w:szCs w:val="28"/>
                        </w:rPr>
                        <w:t xml:space="preserve">Yousef khaled </w:t>
                      </w:r>
                      <w:proofErr w:type="spellStart"/>
                      <w:r w:rsidR="00E71585">
                        <w:rPr>
                          <w:rFonts w:ascii="Sakkal Majalla" w:hAnsi="Sakkal Majalla" w:cs="Sakkal Majalla"/>
                          <w:color w:val="FF0000"/>
                          <w:sz w:val="28"/>
                          <w:szCs w:val="28"/>
                        </w:rPr>
                        <w:t>elgioushi</w:t>
                      </w:r>
                      <w:proofErr w:type="spellEnd"/>
                      <w:r w:rsidR="00E71585">
                        <w:rPr>
                          <w:rFonts w:ascii="Sakkal Majalla" w:hAnsi="Sakkal Majalla" w:cs="Sakkal Majalla"/>
                          <w:color w:val="FF0000"/>
                          <w:sz w:val="28"/>
                          <w:szCs w:val="28"/>
                        </w:rPr>
                        <w:t xml:space="preserve"> </w:t>
                      </w:r>
                    </w:p>
                    <w:p w14:paraId="1D541E3D" w14:textId="40DBD011"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2-</w:t>
                      </w:r>
                      <w:r w:rsidR="00E71585">
                        <w:rPr>
                          <w:rFonts w:ascii="Sakkal Majalla" w:hAnsi="Sakkal Majalla" w:cs="Sakkal Majalla"/>
                          <w:color w:val="FF0000"/>
                          <w:sz w:val="28"/>
                          <w:szCs w:val="28"/>
                        </w:rPr>
                        <w:t xml:space="preserve">Mohamed </w:t>
                      </w:r>
                      <w:proofErr w:type="spellStart"/>
                      <w:r w:rsidR="00E71585">
                        <w:rPr>
                          <w:rFonts w:ascii="Sakkal Majalla" w:hAnsi="Sakkal Majalla" w:cs="Sakkal Majalla"/>
                          <w:color w:val="FF0000"/>
                          <w:sz w:val="28"/>
                          <w:szCs w:val="28"/>
                        </w:rPr>
                        <w:t>Ramzy</w:t>
                      </w:r>
                      <w:proofErr w:type="spellEnd"/>
                      <w:r w:rsidR="00E71585">
                        <w:rPr>
                          <w:rFonts w:ascii="Sakkal Majalla" w:hAnsi="Sakkal Majalla" w:cs="Sakkal Majalla"/>
                          <w:color w:val="FF0000"/>
                          <w:sz w:val="28"/>
                          <w:szCs w:val="28"/>
                        </w:rPr>
                        <w:t xml:space="preserve"> gad</w:t>
                      </w:r>
                    </w:p>
                    <w:p w14:paraId="05E9E4CB" w14:textId="795903E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3- </w:t>
                      </w:r>
                      <w:r w:rsidR="00E71585">
                        <w:rPr>
                          <w:rFonts w:ascii="Sakkal Majalla" w:hAnsi="Sakkal Majalla" w:cs="Sakkal Majalla"/>
                          <w:color w:val="FF0000"/>
                          <w:sz w:val="28"/>
                          <w:szCs w:val="28"/>
                        </w:rPr>
                        <w:t xml:space="preserve">Mohamed </w:t>
                      </w:r>
                      <w:proofErr w:type="spellStart"/>
                      <w:r w:rsidR="00E71585">
                        <w:rPr>
                          <w:rFonts w:ascii="Sakkal Majalla" w:hAnsi="Sakkal Majalla" w:cs="Sakkal Majalla"/>
                          <w:color w:val="FF0000"/>
                          <w:sz w:val="28"/>
                          <w:szCs w:val="28"/>
                        </w:rPr>
                        <w:t>maher</w:t>
                      </w:r>
                      <w:proofErr w:type="spellEnd"/>
                      <w:r w:rsidR="00E71585">
                        <w:rPr>
                          <w:rFonts w:ascii="Sakkal Majalla" w:hAnsi="Sakkal Majalla" w:cs="Sakkal Majalla"/>
                          <w:color w:val="FF0000"/>
                          <w:sz w:val="28"/>
                          <w:szCs w:val="28"/>
                        </w:rPr>
                        <w:t xml:space="preserve"> </w:t>
                      </w:r>
                      <w:proofErr w:type="spellStart"/>
                      <w:r w:rsidR="00E71585">
                        <w:rPr>
                          <w:rFonts w:ascii="Sakkal Majalla" w:hAnsi="Sakkal Majalla" w:cs="Sakkal Majalla"/>
                          <w:color w:val="FF0000"/>
                          <w:sz w:val="28"/>
                          <w:szCs w:val="28"/>
                        </w:rPr>
                        <w:t>fouad</w:t>
                      </w:r>
                      <w:proofErr w:type="spellEnd"/>
                    </w:p>
                    <w:p w14:paraId="57B9AA1F" w14:textId="5925D60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4- </w:t>
                      </w:r>
                      <w:r w:rsidR="00E71585">
                        <w:rPr>
                          <w:rFonts w:ascii="Sakkal Majalla" w:hAnsi="Sakkal Majalla" w:cs="Sakkal Majalla"/>
                          <w:color w:val="FF0000"/>
                          <w:sz w:val="28"/>
                          <w:szCs w:val="28"/>
                        </w:rPr>
                        <w:t>Mustafa Mahmoud said</w:t>
                      </w:r>
                    </w:p>
                    <w:p w14:paraId="3B9E05A6" w14:textId="5A9C7AD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5- </w:t>
                      </w:r>
                      <w:r w:rsidR="00E71585">
                        <w:rPr>
                          <w:rFonts w:ascii="Sakkal Majalla" w:hAnsi="Sakkal Majalla" w:cs="Sakkal Majalla"/>
                          <w:color w:val="FF0000"/>
                          <w:sz w:val="28"/>
                          <w:szCs w:val="28"/>
                        </w:rPr>
                        <w:t>Yousef Medhat Galal</w:t>
                      </w:r>
                    </w:p>
                    <w:p w14:paraId="3C1E9D6A" w14:textId="3854301F" w:rsidR="00F20D53" w:rsidRPr="00F20D53" w:rsidRDefault="00F20D53" w:rsidP="00E71585">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6- </w:t>
                      </w:r>
                      <w:r w:rsidR="00E71585">
                        <w:rPr>
                          <w:rFonts w:ascii="Sakkal Majalla" w:hAnsi="Sakkal Majalla" w:cs="Sakkal Majalla"/>
                          <w:color w:val="FF0000"/>
                          <w:sz w:val="28"/>
                          <w:szCs w:val="28"/>
                        </w:rPr>
                        <w:t>Mohamed Mustafa Anas</w:t>
                      </w:r>
                    </w:p>
                  </w:txbxContent>
                </v:textbox>
                <w10:wrap type="square" anchorx="margin"/>
              </v:shape>
            </w:pict>
          </mc:Fallback>
        </mc:AlternateContent>
      </w:r>
    </w:p>
    <w:p w14:paraId="4683FA97" w14:textId="4C9B1A06"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0DD6C029" w14:textId="54A852B2"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4FD975ED" w14:textId="25B34D14"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6AA0CD02" w14:textId="784F7EA5"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1CBA865E" w14:textId="3AC17288"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09E76E7F" w14:textId="2FD1278F" w:rsidR="00F20D53" w:rsidRDefault="00F20D53" w:rsidP="00F20D53">
      <w:pPr>
        <w:jc w:val="center"/>
        <w:rPr>
          <w:rFonts w:ascii="Sakkal Majalla" w:hAnsi="Sakkal Majalla" w:cs="Sakkal Majalla"/>
          <w:b/>
          <w:bCs/>
          <w:i/>
          <w:iCs/>
          <w:sz w:val="28"/>
          <w:szCs w:val="28"/>
        </w:rPr>
      </w:pPr>
      <w:r>
        <w:rPr>
          <w:rFonts w:ascii="Sakkal Majalla" w:hAnsi="Sakkal Majalla" w:cs="Sakkal Majalla"/>
          <w:b/>
          <w:bCs/>
          <w:i/>
          <w:iCs/>
          <w:sz w:val="28"/>
          <w:szCs w:val="28"/>
        </w:rPr>
        <w:t xml:space="preserve">Under Supervision of </w:t>
      </w:r>
    </w:p>
    <w:p w14:paraId="05E769F3" w14:textId="1986309C" w:rsidR="00F20D53" w:rsidRPr="00F20D53" w:rsidRDefault="00F20D53" w:rsidP="00F20D53">
      <w:pPr>
        <w:jc w:val="center"/>
        <w:rPr>
          <w:rFonts w:ascii="Sakkal Majalla" w:hAnsi="Sakkal Majalla" w:cs="Sakkal Majalla"/>
          <w:b/>
          <w:bCs/>
          <w:noProof/>
          <w:color w:val="FF0000"/>
          <w:sz w:val="36"/>
          <w:szCs w:val="36"/>
        </w:rPr>
      </w:pPr>
      <w:r w:rsidRPr="00F20D53">
        <w:rPr>
          <w:rFonts w:ascii="Sakkal Majalla" w:hAnsi="Sakkal Majalla" w:cs="Sakkal Majalla"/>
          <w:b/>
          <w:bCs/>
          <w:noProof/>
          <w:color w:val="FF0000"/>
          <w:sz w:val="36"/>
          <w:szCs w:val="36"/>
        </w:rPr>
        <w:t xml:space="preserve">&lt;&lt; Eng. </w:t>
      </w:r>
      <w:r w:rsidR="00E71585">
        <w:rPr>
          <w:rFonts w:ascii="Sakkal Majalla" w:hAnsi="Sakkal Majalla" w:cs="Sakkal Majalla"/>
          <w:b/>
          <w:bCs/>
          <w:noProof/>
          <w:color w:val="FF0000"/>
          <w:sz w:val="36"/>
          <w:szCs w:val="36"/>
        </w:rPr>
        <w:t>Ahmed Salama</w:t>
      </w:r>
      <w:r w:rsidRPr="00F20D53">
        <w:rPr>
          <w:rFonts w:ascii="Sakkal Majalla" w:hAnsi="Sakkal Majalla" w:cs="Sakkal Majalla"/>
          <w:b/>
          <w:bCs/>
          <w:noProof/>
          <w:color w:val="FF0000"/>
          <w:sz w:val="36"/>
          <w:szCs w:val="36"/>
        </w:rPr>
        <w:t>&gt;&gt;</w:t>
      </w:r>
    </w:p>
    <w:p w14:paraId="2A538F98" w14:textId="44593E10" w:rsidR="00F20D53" w:rsidRDefault="00F20D53" w:rsidP="00F20D53">
      <w:pPr>
        <w:pStyle w:val="ListParagraph"/>
        <w:bidi w:val="0"/>
        <w:ind w:left="379" w:right="-86"/>
        <w:jc w:val="center"/>
        <w:rPr>
          <w:rFonts w:ascii="Sakkal Majalla" w:hAnsi="Sakkal Majalla" w:cs="Sakkal Majalla"/>
          <w:b/>
          <w:bCs/>
          <w:noProof/>
          <w:sz w:val="36"/>
          <w:szCs w:val="36"/>
        </w:rPr>
      </w:pPr>
      <w:r w:rsidRPr="00F20D53">
        <w:rPr>
          <w:rFonts w:ascii="Sakkal Majalla" w:hAnsi="Sakkal Majalla" w:cs="Sakkal Majalla"/>
          <w:b/>
          <w:bCs/>
          <w:noProof/>
          <w:sz w:val="36"/>
          <w:szCs w:val="36"/>
        </w:rPr>
        <w:t>September 2021</w:t>
      </w:r>
    </w:p>
    <w:p w14:paraId="2EAEC6C7" w14:textId="020C8767" w:rsidR="00F20D53" w:rsidRDefault="00F20D53" w:rsidP="00F20D53">
      <w:pPr>
        <w:pStyle w:val="ListParagraph"/>
        <w:bidi w:val="0"/>
        <w:ind w:left="379" w:right="-86"/>
        <w:jc w:val="center"/>
        <w:rPr>
          <w:rFonts w:ascii="Sakkal Majalla" w:hAnsi="Sakkal Majalla" w:cs="Sakkal Majalla"/>
          <w:b/>
          <w:bCs/>
          <w:noProof/>
          <w:sz w:val="36"/>
          <w:szCs w:val="36"/>
        </w:rPr>
      </w:pPr>
    </w:p>
    <w:p w14:paraId="35B33C5B" w14:textId="319631AE" w:rsidR="00F20D53" w:rsidRDefault="00F20D53"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lastRenderedPageBreak/>
        <w:t>Abstract</w:t>
      </w:r>
    </w:p>
    <w:p w14:paraId="5A79B299" w14:textId="2F54EE1E" w:rsidR="00F20D53" w:rsidRPr="00753FF1" w:rsidRDefault="00753FF1" w:rsidP="00753FF1">
      <w:pPr>
        <w:pStyle w:val="ListParagraph"/>
        <w:numPr>
          <w:ilvl w:val="0"/>
          <w:numId w:val="10"/>
        </w:numPr>
        <w:bidi w:val="0"/>
        <w:ind w:right="-86"/>
        <w:rPr>
          <w:rFonts w:ascii="Sakkal Majalla" w:hAnsi="Sakkal Majalla" w:cs="Sakkal Majalla"/>
          <w:b/>
          <w:bCs/>
          <w:noProof/>
          <w:sz w:val="28"/>
          <w:szCs w:val="28"/>
        </w:rPr>
      </w:pPr>
      <w:r w:rsidRPr="00753FF1">
        <w:rPr>
          <w:rFonts w:ascii="Sakkal Majalla" w:hAnsi="Sakkal Majalla" w:cs="Sakkal Majalla"/>
          <w:b/>
          <w:bCs/>
          <w:noProof/>
          <w:sz w:val="28"/>
          <w:szCs w:val="28"/>
        </w:rPr>
        <w:t>Project overview</w:t>
      </w:r>
    </w:p>
    <w:p w14:paraId="0594776E" w14:textId="3B3C763A" w:rsidR="00753FF1" w:rsidRDefault="00771A2F"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UsedTools</w:t>
      </w:r>
    </w:p>
    <w:p w14:paraId="22D065CE" w14:textId="5509E60F" w:rsidR="00753FF1" w:rsidRDefault="00753FF1"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 xml:space="preserve">Tasks </w:t>
      </w:r>
    </w:p>
    <w:p w14:paraId="77CBAFAD" w14:textId="577417AC" w:rsidR="00753FF1" w:rsidRPr="00753FF1" w:rsidRDefault="00771A2F" w:rsidP="00753FF1">
      <w:pPr>
        <w:pStyle w:val="ListParagraph"/>
        <w:numPr>
          <w:ilvl w:val="0"/>
          <w:numId w:val="10"/>
        </w:numPr>
        <w:bidi w:val="0"/>
        <w:ind w:right="-86"/>
        <w:rPr>
          <w:rFonts w:ascii="Sakkal Majalla" w:hAnsi="Sakkal Majalla" w:cs="Sakkal Majalla"/>
          <w:b/>
          <w:bCs/>
          <w:noProof/>
          <w:color w:val="FF0000"/>
          <w:sz w:val="28"/>
          <w:szCs w:val="28"/>
        </w:rPr>
      </w:pPr>
      <w:r>
        <w:rPr>
          <w:rFonts w:ascii="Sakkal Majalla" w:hAnsi="Sakkal Majalla" w:cs="Sakkal Majalla"/>
          <w:b/>
          <w:bCs/>
          <w:noProof/>
          <w:color w:val="FF0000"/>
          <w:sz w:val="28"/>
          <w:szCs w:val="28"/>
        </w:rPr>
        <w:t>About Dataset</w:t>
      </w:r>
    </w:p>
    <w:p w14:paraId="2D62F2EF" w14:textId="5988B626" w:rsidR="00753FF1" w:rsidRPr="00753FF1" w:rsidRDefault="00C20CD6" w:rsidP="00753FF1">
      <w:pPr>
        <w:pStyle w:val="ListParagraph"/>
        <w:numPr>
          <w:ilvl w:val="0"/>
          <w:numId w:val="10"/>
        </w:numPr>
        <w:bidi w:val="0"/>
        <w:ind w:right="-86"/>
        <w:rPr>
          <w:rFonts w:ascii="Sakkal Majalla" w:hAnsi="Sakkal Majalla" w:cs="Sakkal Majalla"/>
          <w:b/>
          <w:bCs/>
          <w:noProof/>
          <w:color w:val="FF0000"/>
          <w:sz w:val="28"/>
          <w:szCs w:val="28"/>
        </w:rPr>
      </w:pPr>
      <w:r>
        <w:rPr>
          <w:rFonts w:ascii="Sakkal Majalla" w:hAnsi="Sakkal Majalla" w:cs="Sakkal Majalla"/>
          <w:b/>
          <w:bCs/>
          <w:noProof/>
          <w:color w:val="FF0000"/>
          <w:sz w:val="28"/>
          <w:szCs w:val="28"/>
        </w:rPr>
        <w:t>Algorithms Used</w:t>
      </w:r>
    </w:p>
    <w:p w14:paraId="216078D2" w14:textId="46CDCE74" w:rsidR="00753FF1" w:rsidRDefault="00753FF1" w:rsidP="00753FF1">
      <w:pPr>
        <w:pStyle w:val="ListParagraph"/>
        <w:numPr>
          <w:ilvl w:val="0"/>
          <w:numId w:val="10"/>
        </w:numPr>
        <w:bidi w:val="0"/>
        <w:ind w:right="-86"/>
        <w:rPr>
          <w:rFonts w:ascii="Sakkal Majalla" w:hAnsi="Sakkal Majalla" w:cs="Sakkal Majalla"/>
          <w:b/>
          <w:bCs/>
          <w:noProof/>
          <w:sz w:val="28"/>
          <w:szCs w:val="28"/>
        </w:rPr>
      </w:pPr>
      <w:r w:rsidRPr="00753FF1">
        <w:rPr>
          <w:rFonts w:ascii="Sakkal Majalla" w:hAnsi="Sakkal Majalla" w:cs="Sakkal Majalla"/>
          <w:b/>
          <w:bCs/>
          <w:noProof/>
          <w:sz w:val="28"/>
          <w:szCs w:val="28"/>
        </w:rPr>
        <w:t>Challenges</w:t>
      </w:r>
    </w:p>
    <w:p w14:paraId="70DAEA72" w14:textId="31A1C094" w:rsidR="00753FF1" w:rsidRDefault="00753FF1"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 xml:space="preserve">Mitigation Actions </w:t>
      </w:r>
    </w:p>
    <w:p w14:paraId="2565CB6E" w14:textId="35568B61" w:rsidR="00753FF1" w:rsidRDefault="00753FF1"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Next step</w:t>
      </w:r>
    </w:p>
    <w:p w14:paraId="542DC587" w14:textId="175B36EB" w:rsidR="004334F2" w:rsidRPr="00753FF1" w:rsidRDefault="004334F2" w:rsidP="004334F2">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Refrence</w:t>
      </w:r>
    </w:p>
    <w:p w14:paraId="2ACF1823" w14:textId="3F93BA57" w:rsidR="00753FF1" w:rsidRDefault="00753FF1" w:rsidP="00753FF1">
      <w:pPr>
        <w:pStyle w:val="ListParagraph"/>
        <w:bidi w:val="0"/>
        <w:ind w:left="379" w:right="-86"/>
        <w:rPr>
          <w:rFonts w:ascii="Sakkal Majalla" w:hAnsi="Sakkal Majalla" w:cs="Sakkal Majalla"/>
          <w:b/>
          <w:bCs/>
          <w:noProof/>
          <w:sz w:val="28"/>
          <w:szCs w:val="28"/>
        </w:rPr>
      </w:pPr>
    </w:p>
    <w:p w14:paraId="1811DBB9" w14:textId="00270354" w:rsidR="00753FF1" w:rsidRDefault="00753FF1" w:rsidP="00753FF1">
      <w:pPr>
        <w:pStyle w:val="ListParagraph"/>
        <w:bidi w:val="0"/>
        <w:ind w:left="379" w:right="-86"/>
        <w:rPr>
          <w:rFonts w:ascii="Sakkal Majalla" w:hAnsi="Sakkal Majalla" w:cs="Sakkal Majalla"/>
          <w:b/>
          <w:bCs/>
          <w:noProof/>
          <w:sz w:val="28"/>
          <w:szCs w:val="28"/>
        </w:rPr>
      </w:pPr>
    </w:p>
    <w:p w14:paraId="73B76D0D" w14:textId="1B7295DD" w:rsidR="00753FF1" w:rsidRDefault="00CE4EDA" w:rsidP="00753FF1">
      <w:pPr>
        <w:pStyle w:val="ListParagraph"/>
        <w:bidi w:val="0"/>
        <w:ind w:left="379" w:right="-86"/>
        <w:rPr>
          <w:rFonts w:ascii="Sakkal Majalla" w:hAnsi="Sakkal Majalla" w:cs="Sakkal Majalla"/>
          <w:b/>
          <w:bCs/>
          <w:noProof/>
          <w:sz w:val="28"/>
          <w:szCs w:val="28"/>
        </w:rPr>
      </w:pPr>
      <w:r w:rsidRPr="00CE4EDA">
        <w:rPr>
          <w:rFonts w:ascii="Sakkal Majalla" w:hAnsi="Sakkal Majalla" w:cs="Sakkal Majalla"/>
          <w:b/>
          <w:bCs/>
          <w:noProof/>
          <w:sz w:val="28"/>
          <w:szCs w:val="28"/>
        </w:rPr>
        <mc:AlternateContent>
          <mc:Choice Requires="wps">
            <w:drawing>
              <wp:anchor distT="45720" distB="45720" distL="114300" distR="114300" simplePos="0" relativeHeight="251663360" behindDoc="0" locked="0" layoutInCell="1" allowOverlap="1" wp14:anchorId="42C323EA" wp14:editId="4A80BA75">
                <wp:simplePos x="0" y="0"/>
                <wp:positionH relativeFrom="column">
                  <wp:posOffset>1911985</wp:posOffset>
                </wp:positionH>
                <wp:positionV relativeFrom="paragraph">
                  <wp:posOffset>25400</wp:posOffset>
                </wp:positionV>
                <wp:extent cx="3333750" cy="758825"/>
                <wp:effectExtent l="0" t="0" r="19050" b="2222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758825"/>
                        </a:xfrm>
                        <a:prstGeom prst="rect">
                          <a:avLst/>
                        </a:prstGeom>
                        <a:solidFill>
                          <a:srgbClr val="FFFFFF"/>
                        </a:solidFill>
                        <a:ln w="9525">
                          <a:solidFill>
                            <a:srgbClr val="000000"/>
                          </a:solidFill>
                          <a:miter lim="800000"/>
                          <a:headEnd/>
                          <a:tailEnd/>
                        </a:ln>
                      </wps:spPr>
                      <wps:txbx>
                        <w:txbxContent>
                          <w:p w14:paraId="4129597F" w14:textId="477DF6AA" w:rsidR="00CE4EDA" w:rsidRPr="00CE4EDA" w:rsidRDefault="00CE4EDA" w:rsidP="00CE4EDA">
                            <w:pPr>
                              <w:jc w:val="center"/>
                              <w:rPr>
                                <w:rFonts w:ascii="Sakkal Majalla" w:hAnsi="Sakkal Majalla" w:cs="Sakkal Majalla"/>
                                <w:b/>
                                <w:bCs/>
                                <w:color w:val="FF0000"/>
                                <w:sz w:val="28"/>
                                <w:szCs w:val="28"/>
                                <w:lang w:bidi="ar-EG"/>
                              </w:rPr>
                            </w:pPr>
                            <w:r w:rsidRPr="00CE4EDA">
                              <w:rPr>
                                <w:rFonts w:ascii="Sakkal Majalla" w:hAnsi="Sakkal Majalla" w:cs="Sakkal Majalla"/>
                                <w:b/>
                                <w:bCs/>
                                <w:color w:val="FF0000"/>
                                <w:sz w:val="28"/>
                                <w:szCs w:val="28"/>
                                <w:rtl/>
                                <w:lang w:bidi="ar-EG"/>
                              </w:rPr>
                              <w:t>كل ما هو مكتوب باللون الأحمر مطلوب وضع البيانات فيه حسب كل مجموعه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323EA" id="_x0000_s1028" type="#_x0000_t202" style="position:absolute;left:0;text-align:left;margin-left:150.55pt;margin-top:2pt;width:262.5pt;height:59.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">
                <v:textbox>
                  <w:txbxContent>
                    <w:p w14:paraId="4129597F" w14:textId="477DF6AA" w:rsidR="00CE4EDA" w:rsidRPr="00CE4EDA" w:rsidRDefault="00CE4EDA" w:rsidP="00CE4EDA">
                      <w:pPr>
                        <w:jc w:val="center"/>
                        <w:rPr>
                          <w:rFonts w:ascii="Sakkal Majalla" w:hAnsi="Sakkal Majalla" w:cs="Sakkal Majalla"/>
                          <w:b/>
                          <w:bCs/>
                          <w:color w:val="FF0000"/>
                          <w:sz w:val="28"/>
                          <w:szCs w:val="28"/>
                          <w:lang w:bidi="ar-EG"/>
                        </w:rPr>
                      </w:pPr>
                      <w:r w:rsidRPr="00CE4EDA">
                        <w:rPr>
                          <w:rFonts w:ascii="Sakkal Majalla" w:hAnsi="Sakkal Majalla" w:cs="Sakkal Majalla"/>
                          <w:b/>
                          <w:bCs/>
                          <w:color w:val="FF0000"/>
                          <w:sz w:val="28"/>
                          <w:szCs w:val="28"/>
                          <w:rtl/>
                          <w:lang w:bidi="ar-EG"/>
                        </w:rPr>
                        <w:t>كل ما هو مكتوب باللون الأحمر مطلوب وضع البيانات فيه حسب كل مجموعه</w:t>
                      </w:r>
                    </w:p>
                  </w:txbxContent>
                </v:textbox>
                <w10:wrap type="square"/>
              </v:shape>
            </w:pict>
          </mc:Fallback>
        </mc:AlternateContent>
      </w:r>
    </w:p>
    <w:p w14:paraId="4135E129" w14:textId="4B0BC83F" w:rsidR="00753FF1" w:rsidRDefault="00753FF1" w:rsidP="00753FF1">
      <w:pPr>
        <w:pStyle w:val="ListParagraph"/>
        <w:bidi w:val="0"/>
        <w:ind w:left="379" w:right="-86"/>
        <w:rPr>
          <w:rFonts w:ascii="Sakkal Majalla" w:hAnsi="Sakkal Majalla" w:cs="Sakkal Majalla"/>
          <w:b/>
          <w:bCs/>
          <w:noProof/>
          <w:sz w:val="28"/>
          <w:szCs w:val="28"/>
        </w:rPr>
      </w:pPr>
    </w:p>
    <w:p w14:paraId="1E0DF760" w14:textId="77777777" w:rsidR="00753FF1" w:rsidRDefault="00753FF1" w:rsidP="00753FF1">
      <w:pPr>
        <w:pStyle w:val="ListParagraph"/>
        <w:bidi w:val="0"/>
        <w:ind w:left="379" w:right="-86"/>
        <w:rPr>
          <w:rFonts w:ascii="Sakkal Majalla" w:hAnsi="Sakkal Majalla" w:cs="Sakkal Majalla"/>
          <w:b/>
          <w:bCs/>
          <w:noProof/>
          <w:sz w:val="28"/>
          <w:szCs w:val="28"/>
        </w:rPr>
      </w:pPr>
    </w:p>
    <w:p w14:paraId="5D337C28" w14:textId="1B2EFC6D" w:rsidR="00F20D53" w:rsidRDefault="00F20D53" w:rsidP="00F20D53">
      <w:pPr>
        <w:pStyle w:val="ListParagraph"/>
        <w:bidi w:val="0"/>
        <w:ind w:left="379" w:right="-86"/>
        <w:rPr>
          <w:rFonts w:ascii="Sakkal Majalla" w:hAnsi="Sakkal Majalla" w:cs="Sakkal Majalla"/>
          <w:b/>
          <w:bCs/>
          <w:noProof/>
          <w:sz w:val="28"/>
          <w:szCs w:val="28"/>
        </w:rPr>
      </w:pPr>
    </w:p>
    <w:p w14:paraId="749698AB" w14:textId="4C03906F" w:rsidR="00F20D53" w:rsidRDefault="00F20D53" w:rsidP="00F20D53">
      <w:pPr>
        <w:pStyle w:val="ListParagraph"/>
        <w:bidi w:val="0"/>
        <w:ind w:left="379" w:right="-86"/>
        <w:rPr>
          <w:rFonts w:ascii="Sakkal Majalla" w:hAnsi="Sakkal Majalla" w:cs="Sakkal Majalla"/>
          <w:b/>
          <w:bCs/>
          <w:noProof/>
          <w:sz w:val="28"/>
          <w:szCs w:val="28"/>
        </w:rPr>
      </w:pPr>
    </w:p>
    <w:p w14:paraId="3FC8E244" w14:textId="189D32C8" w:rsidR="00E71585" w:rsidRDefault="00E71585" w:rsidP="00E71585">
      <w:pPr>
        <w:pStyle w:val="ListParagraph"/>
        <w:bidi w:val="0"/>
        <w:ind w:left="379" w:right="-86"/>
        <w:rPr>
          <w:rFonts w:ascii="Sakkal Majalla" w:hAnsi="Sakkal Majalla" w:cs="Sakkal Majalla"/>
          <w:b/>
          <w:bCs/>
          <w:noProof/>
          <w:sz w:val="28"/>
          <w:szCs w:val="28"/>
        </w:rPr>
      </w:pPr>
    </w:p>
    <w:p w14:paraId="61B1E198" w14:textId="0028743E" w:rsidR="00E71585" w:rsidRDefault="00E71585" w:rsidP="00E71585">
      <w:pPr>
        <w:pStyle w:val="ListParagraph"/>
        <w:bidi w:val="0"/>
        <w:ind w:left="379" w:right="-86"/>
        <w:rPr>
          <w:rFonts w:ascii="Sakkal Majalla" w:hAnsi="Sakkal Majalla" w:cs="Sakkal Majalla"/>
          <w:b/>
          <w:bCs/>
          <w:noProof/>
          <w:sz w:val="28"/>
          <w:szCs w:val="28"/>
        </w:rPr>
      </w:pPr>
    </w:p>
    <w:p w14:paraId="2B0010D8" w14:textId="3C92E94A" w:rsidR="00E71585" w:rsidRDefault="00E71585" w:rsidP="00E71585">
      <w:pPr>
        <w:pStyle w:val="ListParagraph"/>
        <w:bidi w:val="0"/>
        <w:ind w:left="379" w:right="-86"/>
        <w:rPr>
          <w:rFonts w:ascii="Sakkal Majalla" w:hAnsi="Sakkal Majalla" w:cs="Sakkal Majalla"/>
          <w:b/>
          <w:bCs/>
          <w:noProof/>
          <w:sz w:val="28"/>
          <w:szCs w:val="28"/>
        </w:rPr>
      </w:pPr>
    </w:p>
    <w:p w14:paraId="6B0C944C" w14:textId="5CA20E56" w:rsidR="00E71585" w:rsidRDefault="00E71585" w:rsidP="00E71585">
      <w:pPr>
        <w:pStyle w:val="ListParagraph"/>
        <w:bidi w:val="0"/>
        <w:ind w:left="379" w:right="-86"/>
        <w:rPr>
          <w:rFonts w:ascii="Sakkal Majalla" w:hAnsi="Sakkal Majalla" w:cs="Sakkal Majalla"/>
          <w:b/>
          <w:bCs/>
          <w:noProof/>
          <w:sz w:val="28"/>
          <w:szCs w:val="28"/>
        </w:rPr>
      </w:pPr>
    </w:p>
    <w:p w14:paraId="500CD448" w14:textId="17389C3C" w:rsidR="00E71585" w:rsidRDefault="00E71585" w:rsidP="00E71585">
      <w:pPr>
        <w:pStyle w:val="ListParagraph"/>
        <w:bidi w:val="0"/>
        <w:ind w:left="379" w:right="-86"/>
        <w:rPr>
          <w:rFonts w:ascii="Sakkal Majalla" w:hAnsi="Sakkal Majalla" w:cs="Sakkal Majalla"/>
          <w:b/>
          <w:bCs/>
          <w:noProof/>
          <w:sz w:val="28"/>
          <w:szCs w:val="28"/>
        </w:rPr>
      </w:pPr>
    </w:p>
    <w:p w14:paraId="71CE679C" w14:textId="1669C642" w:rsidR="00E71585" w:rsidRDefault="00E71585" w:rsidP="00E71585">
      <w:pPr>
        <w:pStyle w:val="ListParagraph"/>
        <w:bidi w:val="0"/>
        <w:ind w:left="379" w:right="-86"/>
        <w:rPr>
          <w:rFonts w:ascii="Sakkal Majalla" w:hAnsi="Sakkal Majalla" w:cs="Sakkal Majalla"/>
          <w:b/>
          <w:bCs/>
          <w:noProof/>
          <w:sz w:val="28"/>
          <w:szCs w:val="28"/>
        </w:rPr>
      </w:pPr>
    </w:p>
    <w:p w14:paraId="72E78BBE" w14:textId="37E8F9F3" w:rsidR="00E71585" w:rsidRDefault="00E71585" w:rsidP="00E71585">
      <w:pPr>
        <w:pStyle w:val="ListParagraph"/>
        <w:bidi w:val="0"/>
        <w:ind w:left="379" w:right="-86"/>
        <w:rPr>
          <w:rFonts w:ascii="Sakkal Majalla" w:hAnsi="Sakkal Majalla" w:cs="Sakkal Majalla"/>
          <w:b/>
          <w:bCs/>
          <w:noProof/>
          <w:sz w:val="28"/>
          <w:szCs w:val="28"/>
        </w:rPr>
      </w:pPr>
    </w:p>
    <w:p w14:paraId="7FC9B7EA" w14:textId="78A187A3" w:rsidR="00E71585" w:rsidRDefault="00E71585" w:rsidP="00E71585">
      <w:pPr>
        <w:pStyle w:val="ListParagraph"/>
        <w:bidi w:val="0"/>
        <w:ind w:left="379" w:right="-86"/>
        <w:rPr>
          <w:rFonts w:ascii="Sakkal Majalla" w:hAnsi="Sakkal Majalla" w:cs="Sakkal Majalla"/>
          <w:b/>
          <w:bCs/>
          <w:noProof/>
          <w:sz w:val="28"/>
          <w:szCs w:val="28"/>
        </w:rPr>
      </w:pPr>
    </w:p>
    <w:p w14:paraId="67DD6D53" w14:textId="34B805C2" w:rsidR="00E71585" w:rsidRDefault="00E71585" w:rsidP="00E71585">
      <w:pPr>
        <w:pStyle w:val="ListParagraph"/>
        <w:bidi w:val="0"/>
        <w:ind w:left="379" w:right="-86"/>
        <w:rPr>
          <w:rFonts w:ascii="Sakkal Majalla" w:hAnsi="Sakkal Majalla" w:cs="Sakkal Majalla"/>
          <w:b/>
          <w:bCs/>
          <w:noProof/>
          <w:sz w:val="28"/>
          <w:szCs w:val="28"/>
        </w:rPr>
      </w:pPr>
    </w:p>
    <w:p w14:paraId="12C1BFF1" w14:textId="2DED3993" w:rsidR="00E71585" w:rsidRDefault="00E71585" w:rsidP="00E71585">
      <w:pPr>
        <w:pStyle w:val="ListParagraph"/>
        <w:bidi w:val="0"/>
        <w:ind w:left="379" w:right="-86"/>
        <w:rPr>
          <w:rFonts w:ascii="Sakkal Majalla" w:hAnsi="Sakkal Majalla" w:cs="Sakkal Majalla"/>
          <w:b/>
          <w:bCs/>
          <w:noProof/>
          <w:sz w:val="28"/>
          <w:szCs w:val="28"/>
        </w:rPr>
      </w:pPr>
    </w:p>
    <w:p w14:paraId="00C678A6" w14:textId="590F2D47" w:rsidR="00E71585" w:rsidRDefault="00E71585" w:rsidP="00E71585">
      <w:pPr>
        <w:pStyle w:val="ListParagraph"/>
        <w:bidi w:val="0"/>
        <w:ind w:left="379" w:right="-86"/>
        <w:rPr>
          <w:rFonts w:ascii="Sakkal Majalla" w:hAnsi="Sakkal Majalla" w:cs="Sakkal Majalla"/>
          <w:b/>
          <w:bCs/>
          <w:noProof/>
          <w:sz w:val="28"/>
          <w:szCs w:val="28"/>
        </w:rPr>
      </w:pPr>
    </w:p>
    <w:p w14:paraId="3648E6BE" w14:textId="25C8E62F" w:rsidR="00E71585" w:rsidRDefault="00E71585" w:rsidP="00E71585">
      <w:pPr>
        <w:pStyle w:val="ListParagraph"/>
        <w:bidi w:val="0"/>
        <w:ind w:left="379" w:right="-86"/>
        <w:rPr>
          <w:rFonts w:ascii="Sakkal Majalla" w:hAnsi="Sakkal Majalla" w:cs="Sakkal Majalla"/>
          <w:b/>
          <w:bCs/>
          <w:noProof/>
          <w:sz w:val="28"/>
          <w:szCs w:val="28"/>
        </w:rPr>
      </w:pPr>
    </w:p>
    <w:p w14:paraId="273366C7" w14:textId="5C9A9E79" w:rsidR="00E71585" w:rsidRPr="00A279F8" w:rsidRDefault="00C20CD6" w:rsidP="00A279F8">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1</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Abstract</w:t>
      </w:r>
    </w:p>
    <w:p w14:paraId="413C58E8" w14:textId="79852679" w:rsidR="00C20CD6" w:rsidRDefault="00C20CD6" w:rsidP="00C20CD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t>Project idea i</w:t>
      </w:r>
      <w:r w:rsidR="000F4946">
        <w:rPr>
          <w:rFonts w:ascii="Sakkal Majalla" w:hAnsi="Sakkal Majalla" w:cs="Sakkal Majalla"/>
          <w:noProof/>
          <w:sz w:val="28"/>
          <w:szCs w:val="28"/>
        </w:rPr>
        <w:t>s</w:t>
      </w:r>
      <w:r>
        <w:rPr>
          <w:rFonts w:ascii="Sakkal Majalla" w:hAnsi="Sakkal Majalla" w:cs="Sakkal Majalla"/>
          <w:noProof/>
          <w:sz w:val="28"/>
          <w:szCs w:val="28"/>
        </w:rPr>
        <w:t xml:space="preserve"> detect of telemetary data tha come from satellites with using of machine learning algorithms,</w:t>
      </w:r>
    </w:p>
    <w:p w14:paraId="03141012" w14:textId="34434622" w:rsidR="00C20CD6" w:rsidRDefault="00C20CD6" w:rsidP="00C20CD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First Thing telemetry data is set of measurment and reading of embedded device Across time interval so we depends on Time Series analysis in this project ,we use </w:t>
      </w:r>
      <w:r w:rsidR="002D66CB">
        <w:rPr>
          <w:rFonts w:ascii="Sakkal Majalla" w:hAnsi="Sakkal Majalla" w:cs="Sakkal Majalla"/>
          <w:noProof/>
          <w:sz w:val="28"/>
          <w:szCs w:val="28"/>
        </w:rPr>
        <w:t xml:space="preserve">two </w:t>
      </w:r>
      <w:r>
        <w:rPr>
          <w:rFonts w:ascii="Sakkal Majalla" w:hAnsi="Sakkal Majalla" w:cs="Sakkal Majalla"/>
          <w:noProof/>
          <w:sz w:val="28"/>
          <w:szCs w:val="28"/>
        </w:rPr>
        <w:t>dataset consist of Date and Temprature records ,after preprocessing dataset we use time series and machine learning algorithm to detect future temp</w:t>
      </w:r>
    </w:p>
    <w:p w14:paraId="0BBB31ED" w14:textId="77777777" w:rsidR="00C20CD6" w:rsidRDefault="00C20CD6" w:rsidP="00C20CD6">
      <w:pPr>
        <w:pStyle w:val="ListParagraph"/>
        <w:bidi w:val="0"/>
        <w:ind w:left="379" w:right="-86"/>
        <w:rPr>
          <w:rFonts w:ascii="Sakkal Majalla" w:hAnsi="Sakkal Majalla" w:cs="Sakkal Majalla"/>
          <w:noProof/>
          <w:sz w:val="28"/>
          <w:szCs w:val="28"/>
        </w:rPr>
      </w:pPr>
    </w:p>
    <w:p w14:paraId="266968F0" w14:textId="04C9F986" w:rsidR="00C20CD6" w:rsidRPr="00A279F8" w:rsidRDefault="00C20CD6" w:rsidP="00A279F8">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2</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 xml:space="preserve">- </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Project overview</w:t>
      </w:r>
    </w:p>
    <w:p w14:paraId="7A0A7C12" w14:textId="62025C28" w:rsidR="00C20CD6" w:rsidRDefault="00C20CD6" w:rsidP="00C20CD6">
      <w:pPr>
        <w:pStyle w:val="ListParagraph"/>
        <w:bidi w:val="0"/>
        <w:ind w:left="360" w:right="-86"/>
        <w:rPr>
          <w:rFonts w:ascii="Sakkal Majalla" w:hAnsi="Sakkal Majalla" w:cs="Sakkal Majalla"/>
          <w:noProof/>
          <w:sz w:val="28"/>
          <w:szCs w:val="28"/>
          <w:rtl/>
          <w:lang w:bidi="ar-EG"/>
        </w:rPr>
      </w:pPr>
      <w:r>
        <w:rPr>
          <w:rFonts w:ascii="Sakkal Majalla" w:hAnsi="Sakkal Majalla" w:cs="Sakkal Majalla"/>
          <w:noProof/>
          <w:sz w:val="28"/>
          <w:szCs w:val="28"/>
        </w:rPr>
        <w:tab/>
      </w:r>
      <w:r w:rsidR="00AC089E">
        <w:rPr>
          <w:rFonts w:ascii="Sakkal Majalla" w:hAnsi="Sakkal Majalla" w:cs="Sakkal Majalla"/>
          <w:noProof/>
          <w:sz w:val="28"/>
          <w:szCs w:val="28"/>
        </w:rPr>
        <w:t>This project aims to detect telemetry data that will come from satellites through varoius machine learning techniques and determine best algorithm accourding to mean squre error</w:t>
      </w:r>
    </w:p>
    <w:p w14:paraId="0F965814" w14:textId="3B3A2EC9" w:rsidR="00AC089E" w:rsidRDefault="00AC089E" w:rsidP="00AC089E">
      <w:pPr>
        <w:pStyle w:val="ListParagraph"/>
        <w:bidi w:val="0"/>
        <w:ind w:left="360" w:right="-86"/>
        <w:rPr>
          <w:rFonts w:ascii="Sakkal Majalla" w:hAnsi="Sakkal Majalla" w:cs="Sakkal Majalla"/>
          <w:noProof/>
          <w:sz w:val="28"/>
          <w:szCs w:val="28"/>
        </w:rPr>
      </w:pPr>
      <w:r>
        <w:rPr>
          <w:rFonts w:ascii="Sakkal Majalla" w:hAnsi="Sakkal Majalla" w:cs="Sakkal Majalla"/>
          <w:noProof/>
          <w:sz w:val="28"/>
          <w:szCs w:val="28"/>
        </w:rPr>
        <w:t xml:space="preserve">  </w:t>
      </w:r>
    </w:p>
    <w:p w14:paraId="40567ED4" w14:textId="7BB48C7E" w:rsidR="00771A2F" w:rsidRDefault="00AC089E" w:rsidP="00771A2F">
      <w:pPr>
        <w:pStyle w:val="ListParagraph"/>
        <w:numPr>
          <w:ilvl w:val="0"/>
          <w:numId w:val="26"/>
        </w:numPr>
        <w:bidi w:val="0"/>
        <w:ind w:right="-86"/>
        <w:rPr>
          <w:rFonts w:ascii="Sakkal Majalla" w:hAnsi="Sakkal Majalla" w:cs="Sakkal Majalla"/>
          <w:b/>
          <w:bCs/>
          <w:noProof/>
          <w:sz w:val="28"/>
          <w:szCs w:val="28"/>
        </w:rPr>
      </w:pPr>
      <w:r w:rsidRPr="00771A2F">
        <w:rPr>
          <w:rFonts w:ascii="Sakkal Majalla" w:hAnsi="Sakkal Majalla" w:cs="Sakkal Majalla"/>
          <w:b/>
          <w:bCs/>
          <w:noProof/>
          <w:sz w:val="28"/>
          <w:szCs w:val="28"/>
          <w:u w:val="single"/>
        </w:rPr>
        <w:t>3-</w:t>
      </w:r>
      <w:r w:rsidR="00771A2F" w:rsidRPr="00771A2F">
        <w:rPr>
          <w:rFonts w:ascii="Sakkal Majalla" w:hAnsi="Sakkal Majalla" w:cs="Sakkal Majalla"/>
          <w:b/>
          <w:bCs/>
          <w:noProof/>
          <w:sz w:val="28"/>
          <w:szCs w:val="28"/>
        </w:rPr>
        <w:t xml:space="preserve"> </w:t>
      </w:r>
      <w:r w:rsidR="00771A2F">
        <w:rPr>
          <w:rFonts w:ascii="Sakkal Majalla" w:hAnsi="Sakkal Majalla" w:cs="Sakkal Majalla"/>
          <w:b/>
          <w:bCs/>
          <w:noProof/>
          <w:sz w:val="28"/>
          <w:szCs w:val="28"/>
        </w:rPr>
        <w:t>UsedTools</w:t>
      </w:r>
    </w:p>
    <w:p w14:paraId="42219B4D" w14:textId="514C6B13" w:rsidR="00AC089E" w:rsidRPr="00771A2F" w:rsidRDefault="00AC089E" w:rsidP="00771A2F">
      <w:pPr>
        <w:bidi w:val="0"/>
        <w:ind w:right="-86"/>
        <w:rPr>
          <w:rFonts w:ascii="Sakkal Majalla" w:hAnsi="Sakkal Majalla" w:cs="Sakkal Majalla"/>
          <w:b/>
          <w:bCs/>
          <w:noProof/>
          <w:sz w:val="28"/>
          <w:szCs w:val="28"/>
          <w:u w:val="single"/>
        </w:rPr>
      </w:pPr>
    </w:p>
    <w:p w14:paraId="233A9088" w14:textId="6BFD3F84" w:rsidR="002D66CB" w:rsidRPr="002D66CB" w:rsidRDefault="002D66CB" w:rsidP="002D66CB">
      <w:pPr>
        <w:pStyle w:val="ListParagraph"/>
        <w:bidi w:val="0"/>
        <w:ind w:left="360" w:right="-86" w:firstLine="360"/>
        <w:rPr>
          <w:rFonts w:ascii="Sakkal Majalla" w:hAnsi="Sakkal Majalla" w:cs="Sakkal Majalla"/>
          <w:noProof/>
          <w:sz w:val="28"/>
          <w:szCs w:val="28"/>
        </w:rPr>
      </w:pPr>
      <w:r w:rsidRPr="002D66CB">
        <w:rPr>
          <w:rFonts w:ascii="Sakkal Majalla" w:hAnsi="Sakkal Majalla" w:cs="Sakkal Majalla"/>
          <w:noProof/>
          <w:sz w:val="28"/>
          <w:szCs w:val="28"/>
        </w:rPr>
        <w:t>For our work, our implementation language is Python 3 in addition to several python and Anaconda libraries including Pandas library for data manipulation and processing, NumPy for array manipulation, Matplotlib for Data Visualization, Scikit-learn to calculate mean average error and mean square error between predicted and actual values of the validation subset of data and statsmodels library to use ARIMA model. Our work is done under Conda environment.</w:t>
      </w:r>
    </w:p>
    <w:p w14:paraId="6FE8CE2A" w14:textId="5A8F27A7" w:rsidR="002D66CB" w:rsidRPr="00771A2F" w:rsidRDefault="002D66CB" w:rsidP="00771A2F">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4</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-Task</w:t>
      </w:r>
      <w:r w:rsidRPr="00771A2F">
        <w:rPr>
          <w:rFonts w:ascii="Sakkal Majalla" w:hAnsi="Sakkal Majalla" w:cs="Sakkal Majalla"/>
          <w:noProof/>
          <w:sz w:val="28"/>
          <w:szCs w:val="28"/>
        </w:rPr>
        <w:t xml:space="preserve"> </w:t>
      </w:r>
    </w:p>
    <w:p w14:paraId="56A43651" w14:textId="79AC9365"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sidR="00771A2F">
        <w:rPr>
          <w:rFonts w:ascii="Sakkal Majalla" w:hAnsi="Sakkal Majalla" w:cs="Sakkal Majalla"/>
          <w:noProof/>
          <w:sz w:val="28"/>
          <w:szCs w:val="28"/>
        </w:rPr>
        <w:t>1</w:t>
      </w:r>
      <w:r>
        <w:rPr>
          <w:rFonts w:ascii="Sakkal Majalla" w:hAnsi="Sakkal Majalla" w:cs="Sakkal Majalla"/>
          <w:noProof/>
          <w:sz w:val="28"/>
          <w:szCs w:val="28"/>
        </w:rPr>
        <w:t>-Data Preprocessing</w:t>
      </w:r>
    </w:p>
    <w:p w14:paraId="21213D4D" w14:textId="01921661"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sidR="00771A2F">
        <w:rPr>
          <w:rFonts w:ascii="Sakkal Majalla" w:hAnsi="Sakkal Majalla" w:cs="Sakkal Majalla"/>
          <w:noProof/>
          <w:sz w:val="28"/>
          <w:szCs w:val="28"/>
        </w:rPr>
        <w:t>2-</w:t>
      </w:r>
      <w:r>
        <w:rPr>
          <w:rFonts w:ascii="Sakkal Majalla" w:hAnsi="Sakkal Majalla" w:cs="Sakkal Majalla"/>
          <w:noProof/>
          <w:sz w:val="28"/>
          <w:szCs w:val="28"/>
        </w:rPr>
        <w:t>Select Algorithms suitable for data</w:t>
      </w:r>
    </w:p>
    <w:p w14:paraId="7F77AB44" w14:textId="7E1FF913"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sidR="00771A2F">
        <w:rPr>
          <w:rFonts w:ascii="Sakkal Majalla" w:hAnsi="Sakkal Majalla" w:cs="Sakkal Majalla"/>
          <w:noProof/>
          <w:sz w:val="28"/>
          <w:szCs w:val="28"/>
        </w:rPr>
        <w:t>3</w:t>
      </w:r>
      <w:r>
        <w:rPr>
          <w:rFonts w:ascii="Sakkal Majalla" w:hAnsi="Sakkal Majalla" w:cs="Sakkal Majalla"/>
          <w:noProof/>
          <w:sz w:val="28"/>
          <w:szCs w:val="28"/>
        </w:rPr>
        <w:t>-Predict data</w:t>
      </w:r>
    </w:p>
    <w:p w14:paraId="3533205F" w14:textId="313D8779"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w:t>
      </w:r>
      <w:r>
        <w:rPr>
          <w:rFonts w:ascii="Sakkal Majalla" w:hAnsi="Sakkal Majalla" w:cs="Sakkal Majalla"/>
          <w:noProof/>
          <w:sz w:val="28"/>
          <w:szCs w:val="28"/>
        </w:rPr>
        <w:tab/>
      </w:r>
      <w:r w:rsidR="00771A2F">
        <w:rPr>
          <w:rFonts w:ascii="Sakkal Majalla" w:hAnsi="Sakkal Majalla" w:cs="Sakkal Majalla"/>
          <w:noProof/>
          <w:sz w:val="28"/>
          <w:szCs w:val="28"/>
        </w:rPr>
        <w:t>4</w:t>
      </w:r>
      <w:r>
        <w:rPr>
          <w:rFonts w:ascii="Sakkal Majalla" w:hAnsi="Sakkal Majalla" w:cs="Sakkal Majalla"/>
          <w:noProof/>
          <w:sz w:val="28"/>
          <w:szCs w:val="28"/>
        </w:rPr>
        <w:t>-Compare between algorithms through mean square error</w:t>
      </w:r>
    </w:p>
    <w:p w14:paraId="012AE5EC" w14:textId="77777777" w:rsidR="002D66CB" w:rsidRPr="00C20CD6" w:rsidRDefault="002D66CB" w:rsidP="002D66CB">
      <w:pPr>
        <w:pStyle w:val="ListParagraph"/>
        <w:bidi w:val="0"/>
        <w:ind w:left="379" w:right="-86"/>
        <w:rPr>
          <w:rFonts w:ascii="Sakkal Majalla" w:hAnsi="Sakkal Majalla" w:cs="Sakkal Majalla"/>
          <w:noProof/>
          <w:sz w:val="28"/>
          <w:szCs w:val="28"/>
        </w:rPr>
      </w:pPr>
    </w:p>
    <w:p w14:paraId="1F178651" w14:textId="64888965" w:rsidR="00E71585" w:rsidRDefault="00E71585" w:rsidP="00E71585">
      <w:pPr>
        <w:pStyle w:val="ListParagraph"/>
        <w:bidi w:val="0"/>
        <w:ind w:left="379" w:right="-86"/>
        <w:rPr>
          <w:rFonts w:ascii="Sakkal Majalla" w:hAnsi="Sakkal Majalla" w:cs="Sakkal Majalla"/>
          <w:b/>
          <w:bCs/>
          <w:noProof/>
          <w:sz w:val="28"/>
          <w:szCs w:val="28"/>
        </w:rPr>
      </w:pPr>
    </w:p>
    <w:p w14:paraId="650BDBD4" w14:textId="12FD42B0" w:rsidR="00E71585" w:rsidRDefault="00E71585" w:rsidP="00E71585">
      <w:pPr>
        <w:pStyle w:val="ListParagraph"/>
        <w:bidi w:val="0"/>
        <w:ind w:left="379" w:right="-86"/>
        <w:rPr>
          <w:rFonts w:ascii="Sakkal Majalla" w:hAnsi="Sakkal Majalla" w:cs="Sakkal Majalla"/>
          <w:b/>
          <w:bCs/>
          <w:noProof/>
          <w:sz w:val="28"/>
          <w:szCs w:val="28"/>
        </w:rPr>
      </w:pPr>
    </w:p>
    <w:p w14:paraId="0D614DFF" w14:textId="68F9EEF3" w:rsidR="00E71585" w:rsidRDefault="00E71585" w:rsidP="00E71585">
      <w:pPr>
        <w:pStyle w:val="ListParagraph"/>
        <w:bidi w:val="0"/>
        <w:ind w:left="379" w:right="-86"/>
        <w:rPr>
          <w:rFonts w:ascii="Sakkal Majalla" w:hAnsi="Sakkal Majalla" w:cs="Sakkal Majalla"/>
          <w:b/>
          <w:bCs/>
          <w:noProof/>
          <w:sz w:val="28"/>
          <w:szCs w:val="28"/>
        </w:rPr>
      </w:pPr>
    </w:p>
    <w:p w14:paraId="76265DB6" w14:textId="6508E832" w:rsidR="002D66CB" w:rsidRPr="001D7741" w:rsidRDefault="002D66CB" w:rsidP="001D7741">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5</w:t>
      </w:r>
      <w:r w:rsidR="00A279F8">
        <w:rPr>
          <w:rFonts w:ascii="Sakkal Majalla" w:hAnsi="Sakkal Majalla" w:cs="Sakkal Majalla"/>
          <w:b/>
          <w:bCs/>
          <w:noProof/>
          <w:sz w:val="28"/>
          <w:szCs w:val="28"/>
          <w:u w:val="single"/>
        </w:rPr>
        <w:t xml:space="preserve"> </w:t>
      </w:r>
      <w:r w:rsidR="00771A2F">
        <w:rPr>
          <w:rFonts w:ascii="Sakkal Majalla" w:hAnsi="Sakkal Majalla" w:cs="Sakkal Majalla"/>
          <w:b/>
          <w:bCs/>
          <w:noProof/>
          <w:sz w:val="28"/>
          <w:szCs w:val="28"/>
          <w:u w:val="single"/>
        </w:rPr>
        <w:t>–</w:t>
      </w:r>
      <w:r w:rsidR="00A279F8">
        <w:rPr>
          <w:rFonts w:ascii="Sakkal Majalla" w:hAnsi="Sakkal Majalla" w:cs="Sakkal Majalla"/>
          <w:b/>
          <w:bCs/>
          <w:noProof/>
          <w:sz w:val="28"/>
          <w:szCs w:val="28"/>
          <w:u w:val="single"/>
        </w:rPr>
        <w:t xml:space="preserve"> </w:t>
      </w:r>
      <w:r w:rsidR="00771A2F">
        <w:rPr>
          <w:rFonts w:ascii="Sakkal Majalla" w:hAnsi="Sakkal Majalla" w:cs="Sakkal Majalla"/>
          <w:b/>
          <w:bCs/>
          <w:noProof/>
          <w:sz w:val="28"/>
          <w:szCs w:val="28"/>
          <w:u w:val="single"/>
        </w:rPr>
        <w:t>About Dataset</w:t>
      </w:r>
    </w:p>
    <w:p w14:paraId="7A5290F9" w14:textId="3CDBC24E" w:rsidR="001D7741" w:rsidRDefault="001D7741" w:rsidP="003C057C">
      <w:pPr>
        <w:pStyle w:val="ListParagraph"/>
        <w:bidi w:val="0"/>
        <w:ind w:left="379" w:right="-86"/>
        <w:rPr>
          <w:rFonts w:ascii="Sakkal Majalla" w:hAnsi="Sakkal Majalla" w:cs="Sakkal Majalla"/>
          <w:noProof/>
          <w:sz w:val="28"/>
          <w:szCs w:val="28"/>
        </w:rPr>
      </w:pPr>
      <w:r>
        <w:rPr>
          <w:rFonts w:ascii="Sakkal Majalla" w:hAnsi="Sakkal Majalla" w:cs="Sakkal Majalla"/>
          <w:b/>
          <w:bCs/>
          <w:noProof/>
          <w:sz w:val="28"/>
          <w:szCs w:val="28"/>
          <w:u w:val="single"/>
        </w:rPr>
        <w:t>Da</w:t>
      </w:r>
      <w:r w:rsidR="003C057C" w:rsidRPr="00322646">
        <w:rPr>
          <w:rFonts w:ascii="Sakkal Majalla" w:hAnsi="Sakkal Majalla" w:cs="Sakkal Majalla"/>
          <w:b/>
          <w:bCs/>
          <w:noProof/>
          <w:sz w:val="28"/>
          <w:szCs w:val="28"/>
          <w:u w:val="single"/>
        </w:rPr>
        <w:t xml:space="preserve">taset 1 </w:t>
      </w:r>
      <w:r w:rsidR="00771A2F">
        <w:rPr>
          <w:rFonts w:ascii="Sakkal Majalla" w:hAnsi="Sakkal Majalla" w:cs="Sakkal Majalla"/>
          <w:b/>
          <w:bCs/>
          <w:noProof/>
          <w:sz w:val="28"/>
          <w:szCs w:val="28"/>
        </w:rPr>
        <w:t>i</w:t>
      </w:r>
      <w:r>
        <w:rPr>
          <w:rFonts w:ascii="Sakkal Majalla" w:hAnsi="Sakkal Majalla" w:cs="Sakkal Majalla"/>
          <w:b/>
          <w:bCs/>
          <w:noProof/>
          <w:sz w:val="28"/>
          <w:szCs w:val="28"/>
        </w:rPr>
        <w:t>s</w:t>
      </w:r>
      <w:r w:rsidR="003C057C">
        <w:rPr>
          <w:rFonts w:ascii="Sakkal Majalla" w:hAnsi="Sakkal Majalla" w:cs="Sakkal Majalla"/>
          <w:noProof/>
          <w:sz w:val="28"/>
          <w:szCs w:val="28"/>
        </w:rPr>
        <w:t xml:space="preserve"> consists of one column </w:t>
      </w:r>
      <w:r w:rsidR="003C057C" w:rsidRPr="003C057C">
        <w:rPr>
          <w:rFonts w:ascii="Sakkal Majalla" w:hAnsi="Sakkal Majalla" w:cs="Sakkal Majalla"/>
          <w:noProof/>
          <w:sz w:val="28"/>
          <w:szCs w:val="28"/>
        </w:rPr>
        <w:t>"Date","Temp"</w:t>
      </w:r>
      <w:r w:rsidR="003C057C">
        <w:rPr>
          <w:rFonts w:ascii="Sakkal Majalla" w:hAnsi="Sakkal Majalla" w:cs="Sakkal Majalla"/>
          <w:noProof/>
          <w:sz w:val="28"/>
          <w:szCs w:val="28"/>
        </w:rPr>
        <w:t xml:space="preserve"> and we try to seprate them into two columns ‘Date’ , ‘temp’</w:t>
      </w:r>
      <w:r w:rsidR="00D5670E">
        <w:rPr>
          <w:rFonts w:ascii="Sakkal Majalla" w:hAnsi="Sakkal Majalla" w:cs="Sakkal Majalla"/>
          <w:noProof/>
          <w:sz w:val="28"/>
          <w:szCs w:val="28"/>
        </w:rPr>
        <w:t xml:space="preserve"> </w:t>
      </w:r>
    </w:p>
    <w:p w14:paraId="64E31462" w14:textId="2C986EA5" w:rsidR="001D7741" w:rsidRDefault="001D7741" w:rsidP="001D7741">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76672" behindDoc="0" locked="0" layoutInCell="1" allowOverlap="1" wp14:anchorId="009E5F35" wp14:editId="41CF8FAA">
                <wp:simplePos x="0" y="0"/>
                <wp:positionH relativeFrom="column">
                  <wp:posOffset>4695190</wp:posOffset>
                </wp:positionH>
                <wp:positionV relativeFrom="paragraph">
                  <wp:posOffset>27940</wp:posOffset>
                </wp:positionV>
                <wp:extent cx="1874520" cy="2697480"/>
                <wp:effectExtent l="0" t="0" r="11430" b="26670"/>
                <wp:wrapNone/>
                <wp:docPr id="21" name="Rectangle 21"/>
                <wp:cNvGraphicFramePr/>
                <a:graphic xmlns:a="http://schemas.openxmlformats.org/drawingml/2006/main">
                  <a:graphicData uri="http://schemas.microsoft.com/office/word/2010/wordprocessingShape">
                    <wps:wsp>
                      <wps:cNvSpPr/>
                      <wps:spPr>
                        <a:xfrm>
                          <a:off x="0" y="0"/>
                          <a:ext cx="1874520" cy="2697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CB88E3" w14:textId="6C3B49F2" w:rsidR="001D7741" w:rsidRDefault="001D7741" w:rsidP="001D7741">
                            <w:pPr>
                              <w:jc w:val="center"/>
                            </w:pPr>
                            <w:r>
                              <w:rPr>
                                <w:noProof/>
                              </w:rPr>
                              <w:drawing>
                                <wp:inline distT="0" distB="0" distL="0" distR="0" wp14:anchorId="30107663" wp14:editId="5008C029">
                                  <wp:extent cx="1506220" cy="2286000"/>
                                  <wp:effectExtent l="0" t="0" r="0" b="0"/>
                                  <wp:docPr id="35" name="Picture 35" descr="Graphical user interface, text,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chat or text message&#10;&#10;Description automatically generated with medium confidence"/>
                                          <pic:cNvPicPr/>
                                        </pic:nvPicPr>
                                        <pic:blipFill>
                                          <a:blip r:embed="rId10"/>
                                          <a:stretch>
                                            <a:fillRect/>
                                          </a:stretch>
                                        </pic:blipFill>
                                        <pic:spPr>
                                          <a:xfrm>
                                            <a:off x="0" y="0"/>
                                            <a:ext cx="1506220" cy="2286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E5F35" id="Rectangle 21" o:spid="_x0000_s1029" style="position:absolute;left:0;text-align:left;margin-left:369.7pt;margin-top:2.2pt;width:147.6pt;height:21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" fillcolor="#4f81bd [3204]" strokecolor="#243f60 [1604]" strokeweight="2pt">
                <v:textbox>
                  <w:txbxContent>
                    <w:p w14:paraId="2CCB88E3" w14:textId="6C3B49F2" w:rsidR="001D7741" w:rsidRDefault="001D7741" w:rsidP="001D7741">
                      <w:pPr>
                        <w:jc w:val="center"/>
                      </w:pPr>
                      <w:r>
                        <w:rPr>
                          <w:noProof/>
                        </w:rPr>
                        <w:drawing>
                          <wp:inline distT="0" distB="0" distL="0" distR="0" wp14:anchorId="30107663" wp14:editId="5008C029">
                            <wp:extent cx="1506220" cy="2286000"/>
                            <wp:effectExtent l="0" t="0" r="0" b="0"/>
                            <wp:docPr id="35" name="Picture 35" descr="Graphical user interface, text,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chat or text message&#10;&#10;Description automatically generated with medium confidence"/>
                                    <pic:cNvPicPr/>
                                  </pic:nvPicPr>
                                  <pic:blipFill>
                                    <a:blip r:embed="rId11"/>
                                    <a:stretch>
                                      <a:fillRect/>
                                    </a:stretch>
                                  </pic:blipFill>
                                  <pic:spPr>
                                    <a:xfrm>
                                      <a:off x="0" y="0"/>
                                      <a:ext cx="1506220" cy="2286000"/>
                                    </a:xfrm>
                                    <a:prstGeom prst="rect">
                                      <a:avLst/>
                                    </a:prstGeom>
                                  </pic:spPr>
                                </pic:pic>
                              </a:graphicData>
                            </a:graphic>
                          </wp:inline>
                        </w:drawing>
                      </w:r>
                    </w:p>
                  </w:txbxContent>
                </v:textbox>
              </v:rect>
            </w:pict>
          </mc:Fallback>
        </mc:AlternateContent>
      </w:r>
      <w:r>
        <w:rPr>
          <w:rFonts w:ascii="Sakkal Majalla" w:hAnsi="Sakkal Majalla" w:cs="Sakkal Majalla"/>
          <w:noProof/>
          <w:sz w:val="28"/>
          <w:szCs w:val="28"/>
        </w:rPr>
        <mc:AlternateContent>
          <mc:Choice Requires="wps">
            <w:drawing>
              <wp:anchor distT="0" distB="0" distL="114300" distR="114300" simplePos="0" relativeHeight="251677696" behindDoc="0" locked="0" layoutInCell="1" allowOverlap="1" wp14:anchorId="20669317" wp14:editId="113E7C4E">
                <wp:simplePos x="0" y="0"/>
                <wp:positionH relativeFrom="column">
                  <wp:posOffset>-120650</wp:posOffset>
                </wp:positionH>
                <wp:positionV relativeFrom="paragraph">
                  <wp:posOffset>43180</wp:posOffset>
                </wp:positionV>
                <wp:extent cx="4754880" cy="2674620"/>
                <wp:effectExtent l="0" t="0" r="26670" b="11430"/>
                <wp:wrapNone/>
                <wp:docPr id="37" name="Rectangle 37"/>
                <wp:cNvGraphicFramePr/>
                <a:graphic xmlns:a="http://schemas.openxmlformats.org/drawingml/2006/main">
                  <a:graphicData uri="http://schemas.microsoft.com/office/word/2010/wordprocessingShape">
                    <wps:wsp>
                      <wps:cNvSpPr/>
                      <wps:spPr>
                        <a:xfrm>
                          <a:off x="0" y="0"/>
                          <a:ext cx="4754880" cy="2674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AF3605" w14:textId="7B5D85BF" w:rsidR="001D7741" w:rsidRDefault="001D7741" w:rsidP="001D7741">
                            <w:pPr>
                              <w:jc w:val="center"/>
                            </w:pPr>
                            <w:r w:rsidRPr="001D7741">
                              <w:rPr>
                                <w:noProof/>
                              </w:rPr>
                              <w:t xml:space="preserve"> </w:t>
                            </w:r>
                            <w:r>
                              <w:rPr>
                                <w:noProof/>
                              </w:rPr>
                              <w:drawing>
                                <wp:inline distT="0" distB="0" distL="0" distR="0" wp14:anchorId="71ACFD97" wp14:editId="7C9A6636">
                                  <wp:extent cx="4546600" cy="2515870"/>
                                  <wp:effectExtent l="0" t="0" r="635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12"/>
                                          <a:stretch>
                                            <a:fillRect/>
                                          </a:stretch>
                                        </pic:blipFill>
                                        <pic:spPr>
                                          <a:xfrm>
                                            <a:off x="0" y="0"/>
                                            <a:ext cx="4546600" cy="25158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669317" id="Rectangle 37" o:spid="_x0000_s1030" style="position:absolute;left:0;text-align:left;margin-left:-9.5pt;margin-top:3.4pt;width:374.4pt;height:210.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" fillcolor="#4f81bd [3204]" strokecolor="#243f60 [1604]" strokeweight="2pt">
                <v:textbox>
                  <w:txbxContent>
                    <w:p w14:paraId="6DAF3605" w14:textId="7B5D85BF" w:rsidR="001D7741" w:rsidRDefault="001D7741" w:rsidP="001D7741">
                      <w:pPr>
                        <w:jc w:val="center"/>
                      </w:pPr>
                      <w:r w:rsidRPr="001D7741">
                        <w:rPr>
                          <w:noProof/>
                        </w:rPr>
                        <w:t xml:space="preserve"> </w:t>
                      </w:r>
                      <w:r>
                        <w:rPr>
                          <w:noProof/>
                        </w:rPr>
                        <w:drawing>
                          <wp:inline distT="0" distB="0" distL="0" distR="0" wp14:anchorId="71ACFD97" wp14:editId="7C9A6636">
                            <wp:extent cx="4546600" cy="2515870"/>
                            <wp:effectExtent l="0" t="0" r="635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13"/>
                                    <a:stretch>
                                      <a:fillRect/>
                                    </a:stretch>
                                  </pic:blipFill>
                                  <pic:spPr>
                                    <a:xfrm>
                                      <a:off x="0" y="0"/>
                                      <a:ext cx="4546600" cy="2515870"/>
                                    </a:xfrm>
                                    <a:prstGeom prst="rect">
                                      <a:avLst/>
                                    </a:prstGeom>
                                  </pic:spPr>
                                </pic:pic>
                              </a:graphicData>
                            </a:graphic>
                          </wp:inline>
                        </w:drawing>
                      </w:r>
                    </w:p>
                  </w:txbxContent>
                </v:textbox>
              </v:rect>
            </w:pict>
          </mc:Fallback>
        </mc:AlternateContent>
      </w:r>
    </w:p>
    <w:p w14:paraId="5343D10F" w14:textId="77777777" w:rsidR="001D7741" w:rsidRDefault="001D7741" w:rsidP="001D7741">
      <w:pPr>
        <w:pStyle w:val="ListParagraph"/>
        <w:bidi w:val="0"/>
        <w:ind w:left="379" w:right="-86"/>
        <w:rPr>
          <w:rFonts w:ascii="Sakkal Majalla" w:hAnsi="Sakkal Majalla" w:cs="Sakkal Majalla"/>
          <w:noProof/>
          <w:sz w:val="28"/>
          <w:szCs w:val="28"/>
        </w:rPr>
      </w:pPr>
    </w:p>
    <w:p w14:paraId="0CA56444" w14:textId="77777777" w:rsidR="001D7741" w:rsidRDefault="001D7741" w:rsidP="001D7741">
      <w:pPr>
        <w:pStyle w:val="ListParagraph"/>
        <w:bidi w:val="0"/>
        <w:ind w:left="379" w:right="-86"/>
        <w:rPr>
          <w:rFonts w:ascii="Sakkal Majalla" w:hAnsi="Sakkal Majalla" w:cs="Sakkal Majalla"/>
          <w:noProof/>
          <w:sz w:val="28"/>
          <w:szCs w:val="28"/>
        </w:rPr>
      </w:pPr>
    </w:p>
    <w:p w14:paraId="7F13F58C" w14:textId="77777777" w:rsidR="001D7741" w:rsidRDefault="001D7741" w:rsidP="001D7741">
      <w:pPr>
        <w:pStyle w:val="ListParagraph"/>
        <w:bidi w:val="0"/>
        <w:ind w:left="379" w:right="-86"/>
        <w:rPr>
          <w:rFonts w:ascii="Sakkal Majalla" w:hAnsi="Sakkal Majalla" w:cs="Sakkal Majalla"/>
          <w:noProof/>
          <w:sz w:val="28"/>
          <w:szCs w:val="28"/>
        </w:rPr>
      </w:pPr>
    </w:p>
    <w:p w14:paraId="514C6B81" w14:textId="77777777" w:rsidR="001D7741" w:rsidRDefault="001D7741" w:rsidP="001D7741">
      <w:pPr>
        <w:pStyle w:val="ListParagraph"/>
        <w:bidi w:val="0"/>
        <w:ind w:left="379" w:right="-86"/>
        <w:rPr>
          <w:rFonts w:ascii="Sakkal Majalla" w:hAnsi="Sakkal Majalla" w:cs="Sakkal Majalla"/>
          <w:noProof/>
          <w:sz w:val="28"/>
          <w:szCs w:val="28"/>
        </w:rPr>
      </w:pPr>
    </w:p>
    <w:p w14:paraId="52C25784" w14:textId="77777777" w:rsidR="001D7741" w:rsidRDefault="001D7741" w:rsidP="001D7741">
      <w:pPr>
        <w:pStyle w:val="ListParagraph"/>
        <w:bidi w:val="0"/>
        <w:ind w:left="379" w:right="-86"/>
        <w:rPr>
          <w:rFonts w:ascii="Sakkal Majalla" w:hAnsi="Sakkal Majalla" w:cs="Sakkal Majalla"/>
          <w:noProof/>
          <w:sz w:val="28"/>
          <w:szCs w:val="28"/>
        </w:rPr>
      </w:pPr>
    </w:p>
    <w:p w14:paraId="2F0463A8" w14:textId="77777777" w:rsidR="001D7741" w:rsidRDefault="001D7741" w:rsidP="001D7741">
      <w:pPr>
        <w:pStyle w:val="ListParagraph"/>
        <w:bidi w:val="0"/>
        <w:ind w:left="379" w:right="-86"/>
        <w:rPr>
          <w:rFonts w:ascii="Sakkal Majalla" w:hAnsi="Sakkal Majalla" w:cs="Sakkal Majalla"/>
          <w:noProof/>
          <w:sz w:val="28"/>
          <w:szCs w:val="28"/>
        </w:rPr>
      </w:pPr>
    </w:p>
    <w:p w14:paraId="1F3D7EC6" w14:textId="77777777" w:rsidR="001D7741" w:rsidRDefault="001D7741" w:rsidP="001D7741">
      <w:pPr>
        <w:pStyle w:val="ListParagraph"/>
        <w:bidi w:val="0"/>
        <w:ind w:left="379" w:right="-86"/>
        <w:rPr>
          <w:rFonts w:ascii="Sakkal Majalla" w:hAnsi="Sakkal Majalla" w:cs="Sakkal Majalla"/>
          <w:noProof/>
          <w:sz w:val="28"/>
          <w:szCs w:val="28"/>
        </w:rPr>
      </w:pPr>
    </w:p>
    <w:p w14:paraId="37ABA19F" w14:textId="77777777" w:rsidR="001D7741" w:rsidRDefault="001D7741" w:rsidP="001D7741">
      <w:pPr>
        <w:pStyle w:val="ListParagraph"/>
        <w:bidi w:val="0"/>
        <w:ind w:left="379" w:right="-86"/>
        <w:rPr>
          <w:rFonts w:ascii="Sakkal Majalla" w:hAnsi="Sakkal Majalla" w:cs="Sakkal Majalla"/>
          <w:noProof/>
          <w:sz w:val="28"/>
          <w:szCs w:val="28"/>
        </w:rPr>
      </w:pPr>
    </w:p>
    <w:p w14:paraId="708D0C9A" w14:textId="77777777" w:rsidR="001D7741" w:rsidRDefault="001D7741" w:rsidP="001D7741">
      <w:pPr>
        <w:pStyle w:val="ListParagraph"/>
        <w:bidi w:val="0"/>
        <w:ind w:left="379" w:right="-86"/>
        <w:rPr>
          <w:rFonts w:ascii="Sakkal Majalla" w:hAnsi="Sakkal Majalla" w:cs="Sakkal Majalla"/>
          <w:noProof/>
          <w:sz w:val="28"/>
          <w:szCs w:val="28"/>
        </w:rPr>
      </w:pPr>
    </w:p>
    <w:p w14:paraId="4516C6B1" w14:textId="473C1D68" w:rsidR="001D7741" w:rsidRPr="001D7741" w:rsidRDefault="001D7741" w:rsidP="001D7741">
      <w:pPr>
        <w:pStyle w:val="ListParagraph"/>
        <w:ind w:left="379" w:right="-86"/>
        <w:jc w:val="right"/>
        <w:rPr>
          <w:rFonts w:ascii="Sakkal Majalla" w:hAnsi="Sakkal Majalla" w:cs="Sakkal Majalla"/>
          <w:b/>
          <w:bCs/>
          <w:noProof/>
          <w:sz w:val="28"/>
          <w:szCs w:val="28"/>
          <w:u w:val="single"/>
        </w:rPr>
      </w:pPr>
      <w:r w:rsidRPr="001D7741">
        <w:rPr>
          <w:rFonts w:ascii="Sakkal Majalla" w:hAnsi="Sakkal Majalla" w:cs="Sakkal Majalla"/>
          <w:b/>
          <w:bCs/>
          <w:noProof/>
          <w:sz w:val="28"/>
          <w:szCs w:val="28"/>
          <w:u w:val="single"/>
        </w:rPr>
        <w:t>Data Proprocessin</w:t>
      </w:r>
      <w:r>
        <w:rPr>
          <w:rFonts w:ascii="Sakkal Majalla" w:hAnsi="Sakkal Majalla" w:cs="Sakkal Majalla"/>
          <w:b/>
          <w:bCs/>
          <w:noProof/>
          <w:sz w:val="28"/>
          <w:szCs w:val="28"/>
          <w:u w:val="single"/>
        </w:rPr>
        <w:t>g:</w:t>
      </w:r>
      <w:r w:rsidRPr="001D7741">
        <w:rPr>
          <w:rFonts w:ascii="Sakkal Majalla" w:hAnsi="Sakkal Majalla" w:cs="Sakkal Majalla"/>
          <w:b/>
          <w:bCs/>
          <w:noProof/>
          <w:sz w:val="28"/>
          <w:szCs w:val="28"/>
          <w:u w:val="single"/>
        </w:rPr>
        <w:tab/>
      </w:r>
    </w:p>
    <w:p w14:paraId="23BECF26" w14:textId="50AF74F7" w:rsidR="003C057C" w:rsidRDefault="001D7741" w:rsidP="001D7741">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w:t>
      </w:r>
      <w:r w:rsidR="00D5670E">
        <w:rPr>
          <w:rFonts w:ascii="Sakkal Majalla" w:hAnsi="Sakkal Majalla" w:cs="Sakkal Majalla"/>
          <w:noProof/>
          <w:sz w:val="28"/>
          <w:szCs w:val="28"/>
        </w:rPr>
        <w:t>convert temp column data type from string to float but we face an error:</w:t>
      </w:r>
    </w:p>
    <w:p w14:paraId="692B1009" w14:textId="6761D347"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64384" behindDoc="0" locked="0" layoutInCell="1" allowOverlap="1" wp14:anchorId="1EE9EF3C" wp14:editId="1A64471F">
                <wp:simplePos x="0" y="0"/>
                <wp:positionH relativeFrom="column">
                  <wp:posOffset>633730</wp:posOffset>
                </wp:positionH>
                <wp:positionV relativeFrom="paragraph">
                  <wp:posOffset>16510</wp:posOffset>
                </wp:positionV>
                <wp:extent cx="5052060" cy="396240"/>
                <wp:effectExtent l="0" t="0" r="15240" b="22860"/>
                <wp:wrapNone/>
                <wp:docPr id="13" name="Rectangle 13"/>
                <wp:cNvGraphicFramePr/>
                <a:graphic xmlns:a="http://schemas.openxmlformats.org/drawingml/2006/main">
                  <a:graphicData uri="http://schemas.microsoft.com/office/word/2010/wordprocessingShape">
                    <wps:wsp>
                      <wps:cNvSpPr/>
                      <wps:spPr>
                        <a:xfrm>
                          <a:off x="0" y="0"/>
                          <a:ext cx="5052060" cy="396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2FDDFE" w14:textId="1DF4B963" w:rsidR="00D5670E" w:rsidRDefault="00D5670E" w:rsidP="00D5670E">
                            <w:pPr>
                              <w:jc w:val="center"/>
                            </w:pPr>
                            <w:r>
                              <w:t>s</w:t>
                            </w:r>
                            <w:r w:rsidRPr="00D5670E">
                              <w:rPr>
                                <w:noProof/>
                              </w:rPr>
                              <w:t xml:space="preserve"> </w:t>
                            </w:r>
                            <w:r>
                              <w:rPr>
                                <w:noProof/>
                              </w:rPr>
                              <w:drawing>
                                <wp:inline distT="0" distB="0" distL="0" distR="0" wp14:anchorId="3E36CF44" wp14:editId="538D1B6C">
                                  <wp:extent cx="4587240" cy="4279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0821" cy="4404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EF3C" id="Rectangle 13" o:spid="_x0000_s1029" style="position:absolute;left:0;text-align:left;margin-left:49.9pt;margin-top:1.3pt;width:397.8pt;height:3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" fillcolor="#4f81bd [3204]" strokecolor="#243f60 [1604]" strokeweight="2pt">
                <v:textbox>
                  <w:txbxContent>
                    <w:p w14:paraId="6F2FDDFE" w14:textId="1DF4B963" w:rsidR="00D5670E" w:rsidRDefault="00D5670E" w:rsidP="00D5670E">
                      <w:pPr>
                        <w:jc w:val="center"/>
                      </w:pPr>
                      <w:r>
                        <w:t>s</w:t>
                      </w:r>
                      <w:r w:rsidRPr="00D5670E">
                        <w:rPr>
                          <w:noProof/>
                        </w:rPr>
                        <w:t xml:space="preserve"> </w:t>
                      </w:r>
                      <w:r>
                        <w:rPr>
                          <w:noProof/>
                        </w:rPr>
                        <w:drawing>
                          <wp:inline distT="0" distB="0" distL="0" distR="0" wp14:anchorId="3E36CF44" wp14:editId="538D1B6C">
                            <wp:extent cx="4587240" cy="4279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0821" cy="440453"/>
                                    </a:xfrm>
                                    <a:prstGeom prst="rect">
                                      <a:avLst/>
                                    </a:prstGeom>
                                  </pic:spPr>
                                </pic:pic>
                              </a:graphicData>
                            </a:graphic>
                          </wp:inline>
                        </w:drawing>
                      </w:r>
                    </w:p>
                  </w:txbxContent>
                </v:textbox>
              </v:rect>
            </w:pict>
          </mc:Fallback>
        </mc:AlternateContent>
      </w:r>
      <w:r>
        <w:rPr>
          <w:rFonts w:ascii="Sakkal Majalla" w:hAnsi="Sakkal Majalla" w:cs="Sakkal Majalla"/>
          <w:noProof/>
          <w:sz w:val="28"/>
          <w:szCs w:val="28"/>
        </w:rPr>
        <w:t>Error:</w:t>
      </w:r>
    </w:p>
    <w:p w14:paraId="2EF32ADA" w14:textId="457FF2C7" w:rsidR="00D5670E" w:rsidRDefault="00D5670E" w:rsidP="00D5670E">
      <w:pPr>
        <w:pStyle w:val="ListParagraph"/>
        <w:bidi w:val="0"/>
        <w:ind w:left="379" w:right="-86"/>
        <w:rPr>
          <w:rFonts w:ascii="Sakkal Majalla" w:hAnsi="Sakkal Majalla" w:cs="Sakkal Majalla"/>
          <w:noProof/>
          <w:sz w:val="28"/>
          <w:szCs w:val="28"/>
        </w:rPr>
      </w:pPr>
    </w:p>
    <w:p w14:paraId="58918D84" w14:textId="5EA0256C" w:rsidR="00D5670E" w:rsidRDefault="00322646"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65408" behindDoc="0" locked="0" layoutInCell="1" allowOverlap="1" wp14:anchorId="7263FEFF" wp14:editId="62AF13F4">
                <wp:simplePos x="0" y="0"/>
                <wp:positionH relativeFrom="column">
                  <wp:posOffset>3483610</wp:posOffset>
                </wp:positionH>
                <wp:positionV relativeFrom="paragraph">
                  <wp:posOffset>252730</wp:posOffset>
                </wp:positionV>
                <wp:extent cx="2453640" cy="1424940"/>
                <wp:effectExtent l="0" t="0" r="22860" b="22860"/>
                <wp:wrapNone/>
                <wp:docPr id="15" name="Rectangle 15"/>
                <wp:cNvGraphicFramePr/>
                <a:graphic xmlns:a="http://schemas.openxmlformats.org/drawingml/2006/main">
                  <a:graphicData uri="http://schemas.microsoft.com/office/word/2010/wordprocessingShape">
                    <wps:wsp>
                      <wps:cNvSpPr/>
                      <wps:spPr>
                        <a:xfrm>
                          <a:off x="0" y="0"/>
                          <a:ext cx="2453640" cy="1424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C69CF" w14:textId="15C9E7A1" w:rsidR="00D5670E" w:rsidRDefault="00D5670E" w:rsidP="00D5670E">
                            <w:pPr>
                              <w:jc w:val="center"/>
                            </w:pPr>
                            <w:r w:rsidRPr="00D5670E">
                              <w:rPr>
                                <w:noProof/>
                              </w:rPr>
                              <w:t xml:space="preserve"> </w:t>
                            </w:r>
                            <w:r>
                              <w:rPr>
                                <w:noProof/>
                              </w:rPr>
                              <w:drawing>
                                <wp:inline distT="0" distB="0" distL="0" distR="0" wp14:anchorId="1EF482CA" wp14:editId="254A47D7">
                                  <wp:extent cx="2286000" cy="1003300"/>
                                  <wp:effectExtent l="0" t="0" r="0" b="63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6"/>
                                          <a:stretch>
                                            <a:fillRect/>
                                          </a:stretch>
                                        </pic:blipFill>
                                        <pic:spPr>
                                          <a:xfrm>
                                            <a:off x="0" y="0"/>
                                            <a:ext cx="2286000" cy="1003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3FEFF" id="Rectangle 15" o:spid="_x0000_s1030" style="position:absolute;left:0;text-align:left;margin-left:274.3pt;margin-top:19.9pt;width:193.2pt;height:11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" fillcolor="#4f81bd [3204]" strokecolor="#243f60 [1604]" strokeweight="2pt">
                <v:textbox>
                  <w:txbxContent>
                    <w:p w14:paraId="6F3C69CF" w14:textId="15C9E7A1" w:rsidR="00D5670E" w:rsidRDefault="00D5670E" w:rsidP="00D5670E">
                      <w:pPr>
                        <w:jc w:val="center"/>
                      </w:pPr>
                      <w:r w:rsidRPr="00D5670E">
                        <w:rPr>
                          <w:noProof/>
                        </w:rPr>
                        <w:t xml:space="preserve"> </w:t>
                      </w:r>
                      <w:r>
                        <w:rPr>
                          <w:noProof/>
                        </w:rPr>
                        <w:drawing>
                          <wp:inline distT="0" distB="0" distL="0" distR="0" wp14:anchorId="1EF482CA" wp14:editId="254A47D7">
                            <wp:extent cx="2286000" cy="1003300"/>
                            <wp:effectExtent l="0" t="0" r="0" b="63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a:stretch>
                                      <a:fillRect/>
                                    </a:stretch>
                                  </pic:blipFill>
                                  <pic:spPr>
                                    <a:xfrm>
                                      <a:off x="0" y="0"/>
                                      <a:ext cx="2286000" cy="1003300"/>
                                    </a:xfrm>
                                    <a:prstGeom prst="rect">
                                      <a:avLst/>
                                    </a:prstGeom>
                                  </pic:spPr>
                                </pic:pic>
                              </a:graphicData>
                            </a:graphic>
                          </wp:inline>
                        </w:drawing>
                      </w:r>
                    </w:p>
                  </w:txbxContent>
                </v:textbox>
              </v:rect>
            </w:pict>
          </mc:Fallback>
        </mc:AlternateContent>
      </w:r>
      <w:r w:rsidR="00D5670E">
        <w:rPr>
          <w:rFonts w:ascii="Sakkal Majalla" w:hAnsi="Sakkal Majalla" w:cs="Sakkal Majalla"/>
          <w:noProof/>
          <w:sz w:val="28"/>
          <w:szCs w:val="28"/>
        </w:rPr>
        <w:t>So we try to print the position 1859 and we found that data and temp are swapped with each other then ww fixed the error and covert temp data type to float</w:t>
      </w:r>
    </w:p>
    <w:p w14:paraId="3FD1E91D" w14:textId="7D19B776" w:rsidR="00D5670E" w:rsidRDefault="00D5670E" w:rsidP="00D5670E">
      <w:pPr>
        <w:pStyle w:val="ListParagraph"/>
        <w:bidi w:val="0"/>
        <w:ind w:left="379" w:right="-86"/>
        <w:rPr>
          <w:rFonts w:ascii="Sakkal Majalla" w:hAnsi="Sakkal Majalla" w:cs="Sakkal Majalla"/>
          <w:noProof/>
          <w:sz w:val="28"/>
          <w:szCs w:val="28"/>
        </w:rPr>
      </w:pPr>
    </w:p>
    <w:p w14:paraId="6A9B2409" w14:textId="6F53F14F"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Regarder to colum date we try to convert its data type</w:t>
      </w:r>
    </w:p>
    <w:p w14:paraId="6D31033A" w14:textId="78CFFE60"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To datetim data type so first we split date to Days ,</w:t>
      </w:r>
    </w:p>
    <w:p w14:paraId="3F959A6E" w14:textId="106EE863"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 Months and years and check if there is error in Month</w:t>
      </w:r>
    </w:p>
    <w:p w14:paraId="09D5D890" w14:textId="36B8D5E3" w:rsidR="00D5670E" w:rsidRDefault="00322646" w:rsidP="0032264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66432" behindDoc="0" locked="0" layoutInCell="1" allowOverlap="1" wp14:anchorId="7402DAFD" wp14:editId="7D8C845B">
                <wp:simplePos x="0" y="0"/>
                <wp:positionH relativeFrom="column">
                  <wp:posOffset>3315970</wp:posOffset>
                </wp:positionH>
                <wp:positionV relativeFrom="paragraph">
                  <wp:posOffset>650240</wp:posOffset>
                </wp:positionV>
                <wp:extent cx="2865120" cy="1424940"/>
                <wp:effectExtent l="0" t="0" r="11430" b="22860"/>
                <wp:wrapNone/>
                <wp:docPr id="17" name="Rectangle 17"/>
                <wp:cNvGraphicFramePr/>
                <a:graphic xmlns:a="http://schemas.openxmlformats.org/drawingml/2006/main">
                  <a:graphicData uri="http://schemas.microsoft.com/office/word/2010/wordprocessingShape">
                    <wps:wsp>
                      <wps:cNvSpPr/>
                      <wps:spPr>
                        <a:xfrm>
                          <a:off x="0" y="0"/>
                          <a:ext cx="2865120" cy="1424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BBB229" w14:textId="270BF796" w:rsidR="00322646" w:rsidRDefault="00322646" w:rsidP="00322646">
                            <w:pPr>
                              <w:jc w:val="center"/>
                            </w:pPr>
                            <w:r>
                              <w:rPr>
                                <w:noProof/>
                              </w:rPr>
                              <w:drawing>
                                <wp:inline distT="0" distB="0" distL="0" distR="0" wp14:anchorId="16AAE25D" wp14:editId="6F47EE4E">
                                  <wp:extent cx="2656840" cy="120713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8"/>
                                          <a:stretch>
                                            <a:fillRect/>
                                          </a:stretch>
                                        </pic:blipFill>
                                        <pic:spPr>
                                          <a:xfrm>
                                            <a:off x="0" y="0"/>
                                            <a:ext cx="2656840" cy="1207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2DAFD" id="Rectangle 17" o:spid="_x0000_s1033" style="position:absolute;left:0;text-align:left;margin-left:261.1pt;margin-top:51.2pt;width:225.6pt;height:112.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" fillcolor="#4f81bd [3204]" strokecolor="#243f60 [1604]" strokeweight="2pt">
                <v:textbox>
                  <w:txbxContent>
                    <w:p w14:paraId="2DBBB229" w14:textId="270BF796" w:rsidR="00322646" w:rsidRDefault="00322646" w:rsidP="00322646">
                      <w:pPr>
                        <w:jc w:val="center"/>
                      </w:pPr>
                      <w:r>
                        <w:rPr>
                          <w:noProof/>
                        </w:rPr>
                        <w:drawing>
                          <wp:inline distT="0" distB="0" distL="0" distR="0" wp14:anchorId="16AAE25D" wp14:editId="6F47EE4E">
                            <wp:extent cx="2656840" cy="120713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9"/>
                                    <a:stretch>
                                      <a:fillRect/>
                                    </a:stretch>
                                  </pic:blipFill>
                                  <pic:spPr>
                                    <a:xfrm>
                                      <a:off x="0" y="0"/>
                                      <a:ext cx="2656840" cy="1207135"/>
                                    </a:xfrm>
                                    <a:prstGeom prst="rect">
                                      <a:avLst/>
                                    </a:prstGeom>
                                  </pic:spPr>
                                </pic:pic>
                              </a:graphicData>
                            </a:graphic>
                          </wp:inline>
                        </w:drawing>
                      </w:r>
                    </w:p>
                  </w:txbxContent>
                </v:textbox>
              </v:rect>
            </w:pict>
          </mc:Fallback>
        </mc:AlternateContent>
      </w:r>
      <w:r w:rsidR="00D5670E">
        <w:rPr>
          <w:rFonts w:ascii="Sakkal Majalla" w:hAnsi="Sakkal Majalla" w:cs="Sakkal Majalla"/>
          <w:noProof/>
          <w:sz w:val="28"/>
          <w:szCs w:val="28"/>
        </w:rPr>
        <w:t>And we found error in</w:t>
      </w:r>
      <w:r>
        <w:rPr>
          <w:rFonts w:ascii="Sakkal Majalla" w:hAnsi="Sakkal Majalla" w:cs="Sakkal Majalla"/>
          <w:noProof/>
          <w:sz w:val="28"/>
          <w:szCs w:val="28"/>
        </w:rPr>
        <w:t xml:space="preserve"> month with index 980 that month has value 33 so we drop this row from data set and we check about days as if days &gt;31 but every thing was fine so we </w:t>
      </w:r>
      <w:r w:rsidRPr="00322646">
        <w:rPr>
          <w:rFonts w:ascii="Sakkal Majalla" w:hAnsi="Sakkal Majalla" w:cs="Sakkal Majalla"/>
          <w:noProof/>
          <w:sz w:val="28"/>
          <w:szCs w:val="28"/>
        </w:rPr>
        <w:t>Concat</w:t>
      </w:r>
      <w:r>
        <w:rPr>
          <w:rFonts w:ascii="Sakkal Majalla" w:hAnsi="Sakkal Majalla" w:cs="Sakkal Majalla"/>
          <w:noProof/>
          <w:sz w:val="28"/>
          <w:szCs w:val="28"/>
        </w:rPr>
        <w:t xml:space="preserve"> day, month and year the genrate date and convert date from string to datetime and the drop </w:t>
      </w:r>
    </w:p>
    <w:p w14:paraId="6BF23184" w14:textId="3A70CEB9" w:rsidR="00322646" w:rsidRDefault="00322646" w:rsidP="0032264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lastRenderedPageBreak/>
        <w:t>Na and check for Duplicated but every thing was fine</w:t>
      </w:r>
    </w:p>
    <w:p w14:paraId="14B77423" w14:textId="11E7C1FF" w:rsidR="00322646" w:rsidRPr="00D5670E" w:rsidRDefault="00322646" w:rsidP="0032264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And dataset 1 Cleaned and ready for detection step</w:t>
      </w:r>
    </w:p>
    <w:p w14:paraId="58682A0E" w14:textId="31BABB9C" w:rsidR="00B3059B" w:rsidRDefault="00B3059B" w:rsidP="00E7158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in </w:t>
      </w:r>
      <w:r w:rsidRPr="00322646">
        <w:rPr>
          <w:rFonts w:ascii="Sakkal Majalla" w:hAnsi="Sakkal Majalla" w:cs="Sakkal Majalla"/>
          <w:b/>
          <w:bCs/>
          <w:noProof/>
          <w:sz w:val="28"/>
          <w:szCs w:val="28"/>
          <w:u w:val="single"/>
        </w:rPr>
        <w:t xml:space="preserve">dataset </w:t>
      </w:r>
      <w:r>
        <w:rPr>
          <w:rFonts w:ascii="Sakkal Majalla" w:hAnsi="Sakkal Majalla" w:cs="Sakkal Majalla" w:hint="cs"/>
          <w:b/>
          <w:bCs/>
          <w:noProof/>
          <w:sz w:val="28"/>
          <w:szCs w:val="28"/>
          <w:u w:val="single"/>
          <w:rtl/>
        </w:rPr>
        <w:t xml:space="preserve">2 </w:t>
      </w:r>
      <w:r>
        <w:rPr>
          <w:rFonts w:ascii="Sakkal Majalla" w:hAnsi="Sakkal Majalla" w:cs="Sakkal Majalla"/>
          <w:noProof/>
          <w:sz w:val="28"/>
          <w:szCs w:val="28"/>
        </w:rPr>
        <w:t xml:space="preserve"> it consists of one coulmn</w:t>
      </w:r>
    </w:p>
    <w:p w14:paraId="321D155A" w14:textId="63BC1D39" w:rsidR="001D7741" w:rsidRDefault="00432C71" w:rsidP="00B3059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78720" behindDoc="0" locked="0" layoutInCell="1" allowOverlap="1" wp14:anchorId="7106A99D" wp14:editId="216481F8">
                <wp:simplePos x="0" y="0"/>
                <wp:positionH relativeFrom="column">
                  <wp:posOffset>4839970</wp:posOffset>
                </wp:positionH>
                <wp:positionV relativeFrom="paragraph">
                  <wp:posOffset>240665</wp:posOffset>
                </wp:positionV>
                <wp:extent cx="1737360" cy="2308860"/>
                <wp:effectExtent l="0" t="0" r="15240" b="15240"/>
                <wp:wrapNone/>
                <wp:docPr id="39" name="Rectangle 39"/>
                <wp:cNvGraphicFramePr/>
                <a:graphic xmlns:a="http://schemas.openxmlformats.org/drawingml/2006/main">
                  <a:graphicData uri="http://schemas.microsoft.com/office/word/2010/wordprocessingShape">
                    <wps:wsp>
                      <wps:cNvSpPr/>
                      <wps:spPr>
                        <a:xfrm>
                          <a:off x="0" y="0"/>
                          <a:ext cx="1737360" cy="2308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99B603" w14:textId="7E0CC75F" w:rsidR="00CD2971" w:rsidRDefault="00CD2971" w:rsidP="00CD2971">
                            <w:pPr>
                              <w:jc w:val="center"/>
                            </w:pPr>
                            <w:r w:rsidRPr="00CD2971">
                              <w:rPr>
                                <w:noProof/>
                              </w:rPr>
                              <w:t xml:space="preserve"> </w:t>
                            </w:r>
                            <w:r>
                              <w:rPr>
                                <w:noProof/>
                              </w:rPr>
                              <w:drawing>
                                <wp:inline distT="0" distB="0" distL="0" distR="0" wp14:anchorId="5A2B9EAB" wp14:editId="40FBE75C">
                                  <wp:extent cx="1460500" cy="2308860"/>
                                  <wp:effectExtent l="0" t="0" r="635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20"/>
                                          <a:stretch>
                                            <a:fillRect/>
                                          </a:stretch>
                                        </pic:blipFill>
                                        <pic:spPr>
                                          <a:xfrm>
                                            <a:off x="0" y="0"/>
                                            <a:ext cx="1460500" cy="2308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6A99D" id="Rectangle 39" o:spid="_x0000_s1034" style="position:absolute;left:0;text-align:left;margin-left:381.1pt;margin-top:18.95pt;width:136.8pt;height:18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" fillcolor="#4f81bd [3204]" strokecolor="#243f60 [1604]" strokeweight="2pt">
                <v:textbox>
                  <w:txbxContent>
                    <w:p w14:paraId="4599B603" w14:textId="7E0CC75F" w:rsidR="00CD2971" w:rsidRDefault="00CD2971" w:rsidP="00CD2971">
                      <w:pPr>
                        <w:jc w:val="center"/>
                      </w:pPr>
                      <w:r w:rsidRPr="00CD2971">
                        <w:rPr>
                          <w:noProof/>
                        </w:rPr>
                        <w:t xml:space="preserve"> </w:t>
                      </w:r>
                      <w:r>
                        <w:rPr>
                          <w:noProof/>
                        </w:rPr>
                        <w:drawing>
                          <wp:inline distT="0" distB="0" distL="0" distR="0" wp14:anchorId="5A2B9EAB" wp14:editId="40FBE75C">
                            <wp:extent cx="1460500" cy="2308860"/>
                            <wp:effectExtent l="0" t="0" r="635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21"/>
                                    <a:stretch>
                                      <a:fillRect/>
                                    </a:stretch>
                                  </pic:blipFill>
                                  <pic:spPr>
                                    <a:xfrm>
                                      <a:off x="0" y="0"/>
                                      <a:ext cx="1460500" cy="2308860"/>
                                    </a:xfrm>
                                    <a:prstGeom prst="rect">
                                      <a:avLst/>
                                    </a:prstGeom>
                                  </pic:spPr>
                                </pic:pic>
                              </a:graphicData>
                            </a:graphic>
                          </wp:inline>
                        </w:drawing>
                      </w:r>
                    </w:p>
                  </w:txbxContent>
                </v:textbox>
              </v:rect>
            </w:pict>
          </mc:Fallback>
        </mc:AlternateContent>
      </w:r>
      <w:r w:rsidR="00CD2971">
        <w:rPr>
          <w:rFonts w:ascii="Sakkal Majalla" w:hAnsi="Sakkal Majalla" w:cs="Sakkal Majalla"/>
          <w:noProof/>
          <w:sz w:val="28"/>
          <w:szCs w:val="28"/>
        </w:rPr>
        <mc:AlternateContent>
          <mc:Choice Requires="wps">
            <w:drawing>
              <wp:anchor distT="0" distB="0" distL="114300" distR="114300" simplePos="0" relativeHeight="251679744" behindDoc="0" locked="0" layoutInCell="1" allowOverlap="1" wp14:anchorId="5792A553" wp14:editId="5036C093">
                <wp:simplePos x="0" y="0"/>
                <wp:positionH relativeFrom="column">
                  <wp:posOffset>-181610</wp:posOffset>
                </wp:positionH>
                <wp:positionV relativeFrom="paragraph">
                  <wp:posOffset>248285</wp:posOffset>
                </wp:positionV>
                <wp:extent cx="4930140" cy="2331720"/>
                <wp:effectExtent l="0" t="0" r="22860" b="11430"/>
                <wp:wrapNone/>
                <wp:docPr id="41" name="Rectangle 41"/>
                <wp:cNvGraphicFramePr/>
                <a:graphic xmlns:a="http://schemas.openxmlformats.org/drawingml/2006/main">
                  <a:graphicData uri="http://schemas.microsoft.com/office/word/2010/wordprocessingShape">
                    <wps:wsp>
                      <wps:cNvSpPr/>
                      <wps:spPr>
                        <a:xfrm>
                          <a:off x="0" y="0"/>
                          <a:ext cx="4930140" cy="2331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9EDC73" w14:textId="7FC6BE16" w:rsidR="00CD2971" w:rsidRDefault="00CD2971" w:rsidP="00CD2971">
                            <w:pPr>
                              <w:jc w:val="center"/>
                            </w:pPr>
                            <w:r w:rsidRPr="00CD2971">
                              <w:rPr>
                                <w:noProof/>
                              </w:rPr>
                              <w:t xml:space="preserve"> </w:t>
                            </w:r>
                            <w:r>
                              <w:rPr>
                                <w:noProof/>
                              </w:rPr>
                              <w:drawing>
                                <wp:inline distT="0" distB="0" distL="0" distR="0" wp14:anchorId="75755F6D" wp14:editId="30C90B0F">
                                  <wp:extent cx="4625340" cy="2214880"/>
                                  <wp:effectExtent l="0" t="0" r="381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22"/>
                                          <a:stretch>
                                            <a:fillRect/>
                                          </a:stretch>
                                        </pic:blipFill>
                                        <pic:spPr>
                                          <a:xfrm>
                                            <a:off x="0" y="0"/>
                                            <a:ext cx="4625340" cy="22148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92A553" id="Rectangle 41" o:spid="_x0000_s1035" style="position:absolute;left:0;text-align:left;margin-left:-14.3pt;margin-top:19.55pt;width:388.2pt;height:183.6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" fillcolor="#4f81bd [3204]" strokecolor="#243f60 [1604]" strokeweight="2pt">
                <v:textbox>
                  <w:txbxContent>
                    <w:p w14:paraId="799EDC73" w14:textId="7FC6BE16" w:rsidR="00CD2971" w:rsidRDefault="00CD2971" w:rsidP="00CD2971">
                      <w:pPr>
                        <w:jc w:val="center"/>
                      </w:pPr>
                      <w:r w:rsidRPr="00CD2971">
                        <w:rPr>
                          <w:noProof/>
                        </w:rPr>
                        <w:t xml:space="preserve"> </w:t>
                      </w:r>
                      <w:r>
                        <w:rPr>
                          <w:noProof/>
                        </w:rPr>
                        <w:drawing>
                          <wp:inline distT="0" distB="0" distL="0" distR="0" wp14:anchorId="75755F6D" wp14:editId="30C90B0F">
                            <wp:extent cx="4625340" cy="2214880"/>
                            <wp:effectExtent l="0" t="0" r="381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23"/>
                                    <a:stretch>
                                      <a:fillRect/>
                                    </a:stretch>
                                  </pic:blipFill>
                                  <pic:spPr>
                                    <a:xfrm>
                                      <a:off x="0" y="0"/>
                                      <a:ext cx="4625340" cy="2214880"/>
                                    </a:xfrm>
                                    <a:prstGeom prst="rect">
                                      <a:avLst/>
                                    </a:prstGeom>
                                  </pic:spPr>
                                </pic:pic>
                              </a:graphicData>
                            </a:graphic>
                          </wp:inline>
                        </w:drawing>
                      </w:r>
                    </w:p>
                  </w:txbxContent>
                </v:textbox>
              </v:rect>
            </w:pict>
          </mc:Fallback>
        </mc:AlternateContent>
      </w:r>
      <w:r w:rsidR="00B3059B">
        <w:rPr>
          <w:rFonts w:ascii="Sakkal Majalla" w:hAnsi="Sakkal Majalla" w:cs="Sakkal Majalla"/>
          <w:noProof/>
          <w:sz w:val="28"/>
          <w:szCs w:val="28"/>
        </w:rPr>
        <w:t xml:space="preserve"> </w:t>
      </w:r>
      <w:r w:rsidR="00B3059B" w:rsidRPr="00B3059B">
        <w:rPr>
          <w:rFonts w:ascii="Sakkal Majalla" w:hAnsi="Sakkal Majalla" w:cs="Sakkal Majalla"/>
          <w:noProof/>
          <w:sz w:val="28"/>
          <w:szCs w:val="28"/>
        </w:rPr>
        <w:t>"Month","Sunspots"</w:t>
      </w:r>
      <w:r w:rsidR="00B3059B">
        <w:rPr>
          <w:rFonts w:ascii="Sakkal Majalla" w:hAnsi="Sakkal Majalla" w:cs="Sakkal Majalla"/>
          <w:noProof/>
          <w:sz w:val="28"/>
          <w:szCs w:val="28"/>
        </w:rPr>
        <w:t xml:space="preserve"> , </w:t>
      </w:r>
    </w:p>
    <w:p w14:paraId="54D0A25A" w14:textId="18748868" w:rsidR="001D7741" w:rsidRDefault="001D7741" w:rsidP="001D7741">
      <w:pPr>
        <w:pStyle w:val="ListParagraph"/>
        <w:bidi w:val="0"/>
        <w:ind w:left="379" w:right="-86"/>
        <w:rPr>
          <w:rFonts w:ascii="Sakkal Majalla" w:hAnsi="Sakkal Majalla" w:cs="Sakkal Majalla"/>
          <w:noProof/>
          <w:sz w:val="28"/>
          <w:szCs w:val="28"/>
        </w:rPr>
      </w:pPr>
    </w:p>
    <w:p w14:paraId="5A94E14B" w14:textId="77777777" w:rsidR="001D7741" w:rsidRDefault="001D7741" w:rsidP="001D7741">
      <w:pPr>
        <w:pStyle w:val="ListParagraph"/>
        <w:bidi w:val="0"/>
        <w:ind w:left="379" w:right="-86"/>
        <w:rPr>
          <w:rFonts w:ascii="Sakkal Majalla" w:hAnsi="Sakkal Majalla" w:cs="Sakkal Majalla"/>
          <w:noProof/>
          <w:sz w:val="28"/>
          <w:szCs w:val="28"/>
        </w:rPr>
      </w:pPr>
    </w:p>
    <w:p w14:paraId="6F80F30C" w14:textId="77777777" w:rsidR="001D7741" w:rsidRDefault="001D7741" w:rsidP="001D7741">
      <w:pPr>
        <w:pStyle w:val="ListParagraph"/>
        <w:bidi w:val="0"/>
        <w:ind w:left="379" w:right="-86"/>
        <w:rPr>
          <w:rFonts w:ascii="Sakkal Majalla" w:hAnsi="Sakkal Majalla" w:cs="Sakkal Majalla"/>
          <w:noProof/>
          <w:sz w:val="28"/>
          <w:szCs w:val="28"/>
        </w:rPr>
      </w:pPr>
    </w:p>
    <w:p w14:paraId="2D92F718" w14:textId="77777777" w:rsidR="001D7741" w:rsidRDefault="001D7741" w:rsidP="001D7741">
      <w:pPr>
        <w:pStyle w:val="ListParagraph"/>
        <w:bidi w:val="0"/>
        <w:ind w:left="379" w:right="-86"/>
        <w:rPr>
          <w:rFonts w:ascii="Sakkal Majalla" w:hAnsi="Sakkal Majalla" w:cs="Sakkal Majalla"/>
          <w:noProof/>
          <w:sz w:val="28"/>
          <w:szCs w:val="28"/>
        </w:rPr>
      </w:pPr>
    </w:p>
    <w:p w14:paraId="709BD194" w14:textId="77777777" w:rsidR="001D7741" w:rsidRDefault="001D7741" w:rsidP="001D7741">
      <w:pPr>
        <w:pStyle w:val="ListParagraph"/>
        <w:bidi w:val="0"/>
        <w:ind w:left="379" w:right="-86"/>
        <w:rPr>
          <w:rFonts w:ascii="Sakkal Majalla" w:hAnsi="Sakkal Majalla" w:cs="Sakkal Majalla"/>
          <w:noProof/>
          <w:sz w:val="28"/>
          <w:szCs w:val="28"/>
        </w:rPr>
      </w:pPr>
    </w:p>
    <w:p w14:paraId="10B34035" w14:textId="77777777" w:rsidR="001D7741" w:rsidRDefault="001D7741" w:rsidP="001D7741">
      <w:pPr>
        <w:pStyle w:val="ListParagraph"/>
        <w:bidi w:val="0"/>
        <w:ind w:left="379" w:right="-86"/>
        <w:rPr>
          <w:rFonts w:ascii="Sakkal Majalla" w:hAnsi="Sakkal Majalla" w:cs="Sakkal Majalla"/>
          <w:noProof/>
          <w:sz w:val="28"/>
          <w:szCs w:val="28"/>
        </w:rPr>
      </w:pPr>
    </w:p>
    <w:p w14:paraId="376D6F8B" w14:textId="77777777" w:rsidR="001D7741" w:rsidRDefault="001D7741" w:rsidP="001D7741">
      <w:pPr>
        <w:pStyle w:val="ListParagraph"/>
        <w:bidi w:val="0"/>
        <w:ind w:left="379" w:right="-86"/>
        <w:rPr>
          <w:rFonts w:ascii="Sakkal Majalla" w:hAnsi="Sakkal Majalla" w:cs="Sakkal Majalla"/>
          <w:noProof/>
          <w:sz w:val="28"/>
          <w:szCs w:val="28"/>
        </w:rPr>
      </w:pPr>
    </w:p>
    <w:p w14:paraId="152EC741" w14:textId="77777777" w:rsidR="001D7741" w:rsidRDefault="001D7741" w:rsidP="001D7741">
      <w:pPr>
        <w:pStyle w:val="ListParagraph"/>
        <w:bidi w:val="0"/>
        <w:ind w:left="379" w:right="-86"/>
        <w:rPr>
          <w:rFonts w:ascii="Sakkal Majalla" w:hAnsi="Sakkal Majalla" w:cs="Sakkal Majalla"/>
          <w:noProof/>
          <w:sz w:val="28"/>
          <w:szCs w:val="28"/>
        </w:rPr>
      </w:pPr>
    </w:p>
    <w:p w14:paraId="191B1068" w14:textId="46F95F0E" w:rsidR="00CD2971" w:rsidRPr="00CD2971" w:rsidRDefault="00CD2971" w:rsidP="001D7741">
      <w:pPr>
        <w:pStyle w:val="ListParagraph"/>
        <w:bidi w:val="0"/>
        <w:ind w:left="379" w:right="-86"/>
        <w:rPr>
          <w:rFonts w:ascii="Sakkal Majalla" w:hAnsi="Sakkal Majalla" w:cs="Sakkal Majalla"/>
          <w:b/>
          <w:bCs/>
          <w:noProof/>
          <w:sz w:val="28"/>
          <w:szCs w:val="28"/>
          <w:u w:val="single"/>
        </w:rPr>
      </w:pPr>
      <w:r w:rsidRPr="00CD2971">
        <w:rPr>
          <w:rFonts w:ascii="Sakkal Majalla" w:hAnsi="Sakkal Majalla" w:cs="Sakkal Majalla"/>
          <w:b/>
          <w:bCs/>
          <w:noProof/>
          <w:sz w:val="28"/>
          <w:szCs w:val="28"/>
          <w:u w:val="single"/>
        </w:rPr>
        <w:t>Data Preprocessing</w:t>
      </w:r>
    </w:p>
    <w:p w14:paraId="674F07CF" w14:textId="2BB9FC91" w:rsidR="00B3059B" w:rsidRDefault="00B3059B" w:rsidP="00CD2971">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as the previous dataset we try </w:t>
      </w:r>
    </w:p>
    <w:p w14:paraId="5A38C6F2" w14:textId="77777777" w:rsidR="00B3059B" w:rsidRDefault="00B3059B" w:rsidP="00B3059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to seprate this column into two column Date and Sunspots</w:t>
      </w:r>
    </w:p>
    <w:p w14:paraId="327DD334" w14:textId="2325D1C7" w:rsidR="00E71585" w:rsidRPr="00B3059B" w:rsidRDefault="00B3059B" w:rsidP="00B3059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and convert data type for Suspots from String to float and for Date w split it to month and year to check date month validation and we found two issue at index 7 where year and month are swapped ,at index 489 invalid month so we fix the first and drop the second then we concate between year and month and convert date from string to Datetime datatype the we drop rows that contain nan value and check for duplicated then the two data set was cleaned and ready .</w:t>
      </w:r>
    </w:p>
    <w:p w14:paraId="1AB27BB6" w14:textId="5F8CB4CD" w:rsidR="00E71585" w:rsidRDefault="00732332" w:rsidP="00E71585">
      <w:pPr>
        <w:pStyle w:val="ListParagraph"/>
        <w:bidi w:val="0"/>
        <w:ind w:left="379" w:right="-86"/>
        <w:rPr>
          <w:rFonts w:ascii="Sakkal Majalla" w:hAnsi="Sakkal Majalla" w:cs="Sakkal Majalla"/>
          <w:b/>
          <w:bCs/>
          <w:noProof/>
          <w:sz w:val="28"/>
          <w:szCs w:val="28"/>
          <w:rtl/>
        </w:rPr>
      </w:pPr>
      <w:r>
        <w:rPr>
          <w:rFonts w:ascii="Sakkal Majalla" w:hAnsi="Sakkal Majalla" w:cs="Sakkal Majalla"/>
          <w:b/>
          <w:bCs/>
          <w:noProof/>
          <w:sz w:val="28"/>
          <w:szCs w:val="28"/>
          <w:rtl/>
          <w:lang w:val="ar-SA"/>
        </w:rPr>
        <mc:AlternateContent>
          <mc:Choice Requires="wps">
            <w:drawing>
              <wp:anchor distT="0" distB="0" distL="114300" distR="114300" simplePos="0" relativeHeight="251680768" behindDoc="0" locked="0" layoutInCell="1" allowOverlap="1" wp14:anchorId="022F0E43" wp14:editId="3E19DCEA">
                <wp:simplePos x="0" y="0"/>
                <wp:positionH relativeFrom="column">
                  <wp:posOffset>2553970</wp:posOffset>
                </wp:positionH>
                <wp:positionV relativeFrom="paragraph">
                  <wp:posOffset>57150</wp:posOffset>
                </wp:positionV>
                <wp:extent cx="3131820" cy="1684020"/>
                <wp:effectExtent l="0" t="0" r="11430" b="11430"/>
                <wp:wrapNone/>
                <wp:docPr id="43" name="Rectangle 43"/>
                <wp:cNvGraphicFramePr/>
                <a:graphic xmlns:a="http://schemas.openxmlformats.org/drawingml/2006/main">
                  <a:graphicData uri="http://schemas.microsoft.com/office/word/2010/wordprocessingShape">
                    <wps:wsp>
                      <wps:cNvSpPr/>
                      <wps:spPr>
                        <a:xfrm>
                          <a:off x="0" y="0"/>
                          <a:ext cx="3131820" cy="168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630E5E" w14:textId="7EBA1D5E" w:rsidR="00732332" w:rsidRDefault="00732332" w:rsidP="00732332">
                            <w:pPr>
                              <w:jc w:val="center"/>
                            </w:pPr>
                            <w:r>
                              <w:rPr>
                                <w:noProof/>
                              </w:rPr>
                              <w:drawing>
                                <wp:inline distT="0" distB="0" distL="0" distR="0" wp14:anchorId="0F5423DC" wp14:editId="30EB3272">
                                  <wp:extent cx="2923540" cy="141224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4"/>
                                          <a:stretch>
                                            <a:fillRect/>
                                          </a:stretch>
                                        </pic:blipFill>
                                        <pic:spPr>
                                          <a:xfrm>
                                            <a:off x="0" y="0"/>
                                            <a:ext cx="2923540" cy="1412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2F0E43" id="Rectangle 43" o:spid="_x0000_s1036" style="position:absolute;left:0;text-align:left;margin-left:201.1pt;margin-top:4.5pt;width:246.6pt;height:132.6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" fillcolor="#4f81bd [3204]" strokecolor="#243f60 [1604]" strokeweight="2pt">
                <v:textbox>
                  <w:txbxContent>
                    <w:p w14:paraId="10630E5E" w14:textId="7EBA1D5E" w:rsidR="00732332" w:rsidRDefault="00732332" w:rsidP="00732332">
                      <w:pPr>
                        <w:jc w:val="center"/>
                      </w:pPr>
                      <w:r>
                        <w:rPr>
                          <w:noProof/>
                        </w:rPr>
                        <w:drawing>
                          <wp:inline distT="0" distB="0" distL="0" distR="0" wp14:anchorId="0F5423DC" wp14:editId="30EB3272">
                            <wp:extent cx="2923540" cy="141224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5"/>
                                    <a:stretch>
                                      <a:fillRect/>
                                    </a:stretch>
                                  </pic:blipFill>
                                  <pic:spPr>
                                    <a:xfrm>
                                      <a:off x="0" y="0"/>
                                      <a:ext cx="2923540" cy="1412240"/>
                                    </a:xfrm>
                                    <a:prstGeom prst="rect">
                                      <a:avLst/>
                                    </a:prstGeom>
                                  </pic:spPr>
                                </pic:pic>
                              </a:graphicData>
                            </a:graphic>
                          </wp:inline>
                        </w:drawing>
                      </w:r>
                    </w:p>
                  </w:txbxContent>
                </v:textbox>
              </v:rect>
            </w:pict>
          </mc:Fallback>
        </mc:AlternateContent>
      </w:r>
    </w:p>
    <w:p w14:paraId="7AED3D4E" w14:textId="5793273C" w:rsidR="003A3D31" w:rsidRDefault="003A3D31" w:rsidP="003A3D31">
      <w:pPr>
        <w:pStyle w:val="ListParagraph"/>
        <w:bidi w:val="0"/>
        <w:ind w:left="379" w:right="-86"/>
        <w:rPr>
          <w:rFonts w:ascii="Sakkal Majalla" w:hAnsi="Sakkal Majalla" w:cs="Sakkal Majalla"/>
          <w:b/>
          <w:bCs/>
          <w:noProof/>
          <w:sz w:val="28"/>
          <w:szCs w:val="28"/>
        </w:rPr>
      </w:pPr>
    </w:p>
    <w:p w14:paraId="6069F4E2" w14:textId="58D21A96" w:rsidR="00CD2971" w:rsidRDefault="00CD2971" w:rsidP="00CD2971">
      <w:pPr>
        <w:pStyle w:val="ListParagraph"/>
        <w:bidi w:val="0"/>
        <w:ind w:left="379" w:right="-86"/>
        <w:rPr>
          <w:rFonts w:ascii="Sakkal Majalla" w:hAnsi="Sakkal Majalla" w:cs="Sakkal Majalla"/>
          <w:b/>
          <w:bCs/>
          <w:noProof/>
          <w:sz w:val="28"/>
          <w:szCs w:val="28"/>
        </w:rPr>
      </w:pPr>
    </w:p>
    <w:p w14:paraId="6781C65A" w14:textId="5E864187" w:rsidR="00CD2971" w:rsidRDefault="00CD2971" w:rsidP="00CD2971">
      <w:pPr>
        <w:pStyle w:val="ListParagraph"/>
        <w:bidi w:val="0"/>
        <w:ind w:left="379" w:right="-86"/>
        <w:rPr>
          <w:rFonts w:ascii="Sakkal Majalla" w:hAnsi="Sakkal Majalla" w:cs="Sakkal Majalla"/>
          <w:b/>
          <w:bCs/>
          <w:noProof/>
          <w:sz w:val="28"/>
          <w:szCs w:val="28"/>
        </w:rPr>
      </w:pPr>
    </w:p>
    <w:p w14:paraId="2DE1A6E7" w14:textId="44CCC4DC" w:rsidR="00CD2971" w:rsidRDefault="00CD2971" w:rsidP="00CD2971">
      <w:pPr>
        <w:pStyle w:val="ListParagraph"/>
        <w:bidi w:val="0"/>
        <w:ind w:left="379" w:right="-86"/>
        <w:rPr>
          <w:rFonts w:ascii="Sakkal Majalla" w:hAnsi="Sakkal Majalla" w:cs="Sakkal Majalla"/>
          <w:b/>
          <w:bCs/>
          <w:noProof/>
          <w:sz w:val="28"/>
          <w:szCs w:val="28"/>
        </w:rPr>
      </w:pPr>
    </w:p>
    <w:p w14:paraId="7EA8F6B2" w14:textId="330D1582" w:rsidR="00CD2971" w:rsidRDefault="00CD2971" w:rsidP="00CD2971">
      <w:pPr>
        <w:pStyle w:val="ListParagraph"/>
        <w:bidi w:val="0"/>
        <w:ind w:left="379" w:right="-86"/>
        <w:rPr>
          <w:rFonts w:ascii="Sakkal Majalla" w:hAnsi="Sakkal Majalla" w:cs="Sakkal Majalla"/>
          <w:b/>
          <w:bCs/>
          <w:noProof/>
          <w:sz w:val="28"/>
          <w:szCs w:val="28"/>
        </w:rPr>
      </w:pPr>
    </w:p>
    <w:p w14:paraId="17FEE609" w14:textId="28CB9786" w:rsidR="00CD2971" w:rsidRDefault="00CD2971" w:rsidP="00CD2971">
      <w:pPr>
        <w:pStyle w:val="ListParagraph"/>
        <w:bidi w:val="0"/>
        <w:ind w:left="379" w:right="-86"/>
        <w:rPr>
          <w:rFonts w:ascii="Sakkal Majalla" w:hAnsi="Sakkal Majalla" w:cs="Sakkal Majalla"/>
          <w:b/>
          <w:bCs/>
          <w:noProof/>
          <w:sz w:val="28"/>
          <w:szCs w:val="28"/>
        </w:rPr>
      </w:pPr>
    </w:p>
    <w:p w14:paraId="2580C89F" w14:textId="589D468A" w:rsidR="00CD2971" w:rsidRDefault="00CD2971" w:rsidP="00CD2971">
      <w:pPr>
        <w:pStyle w:val="ListParagraph"/>
        <w:bidi w:val="0"/>
        <w:ind w:left="379" w:right="-86"/>
        <w:rPr>
          <w:rFonts w:ascii="Sakkal Majalla" w:hAnsi="Sakkal Majalla" w:cs="Sakkal Majalla"/>
          <w:b/>
          <w:bCs/>
          <w:noProof/>
          <w:sz w:val="28"/>
          <w:szCs w:val="28"/>
        </w:rPr>
      </w:pPr>
    </w:p>
    <w:p w14:paraId="24A8009D" w14:textId="77777777" w:rsidR="00CD2971" w:rsidRDefault="00CD2971" w:rsidP="00CD2971">
      <w:pPr>
        <w:pStyle w:val="ListParagraph"/>
        <w:bidi w:val="0"/>
        <w:ind w:left="379" w:right="-86"/>
        <w:rPr>
          <w:rFonts w:ascii="Sakkal Majalla" w:hAnsi="Sakkal Majalla" w:cs="Sakkal Majalla"/>
          <w:b/>
          <w:bCs/>
          <w:noProof/>
          <w:sz w:val="28"/>
          <w:szCs w:val="28"/>
        </w:rPr>
      </w:pPr>
    </w:p>
    <w:p w14:paraId="6BE90ED7" w14:textId="0F75B2D6" w:rsidR="00E71585" w:rsidRPr="00A279F8" w:rsidRDefault="00B3059B" w:rsidP="00A279F8">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6 - Algorithm Used:</w:t>
      </w:r>
    </w:p>
    <w:p w14:paraId="315A6AA6" w14:textId="5745F9FC" w:rsidR="00B3059B" w:rsidRPr="00A279F8" w:rsidRDefault="00B3059B" w:rsidP="00B3059B">
      <w:pPr>
        <w:pStyle w:val="ListParagraph"/>
        <w:bidi w:val="0"/>
        <w:ind w:left="379" w:right="-86"/>
        <w:rPr>
          <w:rFonts w:ascii="Sakkal Majalla" w:hAnsi="Sakkal Majalla" w:cs="Sakkal Majalla"/>
          <w:b/>
          <w:bCs/>
          <w:noProof/>
          <w:sz w:val="28"/>
          <w:szCs w:val="28"/>
          <w:u w:val="single"/>
        </w:rPr>
      </w:pPr>
      <w:r>
        <w:rPr>
          <w:rFonts w:ascii="Sakkal Majalla" w:hAnsi="Sakkal Majalla" w:cs="Sakkal Majalla"/>
          <w:noProof/>
          <w:sz w:val="28"/>
          <w:szCs w:val="28"/>
        </w:rPr>
        <w:tab/>
      </w:r>
      <w:r w:rsidRPr="00A279F8">
        <w:rPr>
          <w:rFonts w:ascii="Sakkal Majalla" w:hAnsi="Sakkal Majalla" w:cs="Sakkal Majalla"/>
          <w:b/>
          <w:bCs/>
          <w:noProof/>
          <w:sz w:val="28"/>
          <w:szCs w:val="28"/>
          <w:u w:val="single"/>
        </w:rPr>
        <w:t>1-A</w:t>
      </w:r>
      <w:r w:rsidR="00A279F8">
        <w:rPr>
          <w:rFonts w:ascii="Sakkal Majalla" w:hAnsi="Sakkal Majalla" w:cs="Sakkal Majalla"/>
          <w:b/>
          <w:bCs/>
          <w:noProof/>
          <w:sz w:val="28"/>
          <w:szCs w:val="28"/>
          <w:u w:val="single"/>
        </w:rPr>
        <w:t>RIMA</w:t>
      </w:r>
    </w:p>
    <w:p w14:paraId="4071DF11" w14:textId="77777777" w:rsidR="00117477" w:rsidRPr="00117477" w:rsidRDefault="00A279F8" w:rsidP="00117477">
      <w:pPr>
        <w:pStyle w:val="ListParagraph"/>
        <w:bidi w:val="0"/>
        <w:ind w:left="379" w:right="-86"/>
        <w:rPr>
          <w:rFonts w:ascii="Sakkal Majalla" w:hAnsi="Sakkal Majalla" w:cs="Sakkal Majalla"/>
          <w:b/>
          <w:bCs/>
          <w:sz w:val="28"/>
          <w:szCs w:val="28"/>
          <w:u w:val="single"/>
        </w:rPr>
      </w:pPr>
      <w:r>
        <w:rPr>
          <w:rFonts w:ascii="Sakkal Majalla" w:hAnsi="Sakkal Majalla" w:cs="Sakkal Majalla"/>
          <w:noProof/>
          <w:sz w:val="28"/>
          <w:szCs w:val="28"/>
        </w:rPr>
        <w:tab/>
      </w:r>
      <w:r>
        <w:rPr>
          <w:rFonts w:ascii="Sakkal Majalla" w:hAnsi="Sakkal Majalla" w:cs="Sakkal Majalla"/>
          <w:noProof/>
          <w:sz w:val="28"/>
          <w:szCs w:val="28"/>
        </w:rPr>
        <w:tab/>
      </w:r>
      <w:r w:rsidR="00117477" w:rsidRPr="00117477">
        <w:rPr>
          <w:rFonts w:ascii="Sakkal Majalla" w:hAnsi="Sakkal Majalla" w:cs="Sakkal Majalla" w:hint="cs"/>
          <w:b/>
          <w:bCs/>
          <w:sz w:val="28"/>
          <w:szCs w:val="28"/>
          <w:u w:val="single"/>
        </w:rPr>
        <w:t>-brief description:</w:t>
      </w:r>
    </w:p>
    <w:p w14:paraId="6B8753BC" w14:textId="77777777" w:rsidR="00117477" w:rsidRDefault="00117477" w:rsidP="00117477">
      <w:pPr>
        <w:pStyle w:val="ListParagraph"/>
        <w:bidi w:val="0"/>
        <w:ind w:left="2160" w:right="-86"/>
        <w:rPr>
          <w:rFonts w:ascii="Sakkal Majalla" w:hAnsi="Sakkal Majalla" w:cs="Sakkal Majalla"/>
          <w:sz w:val="28"/>
          <w:szCs w:val="28"/>
        </w:rPr>
      </w:pPr>
      <w:r>
        <w:rPr>
          <w:rFonts w:ascii="Sakkal Majalla" w:hAnsi="Sakkal Majalla" w:cs="Sakkal Majalla" w:hint="cs"/>
          <w:sz w:val="28"/>
          <w:szCs w:val="28"/>
        </w:rPr>
        <w:t>ARIMA, short for ‘Auto Regressive Integrated Moving Average’ is actually a class of models that ‘explains’ a given time series based on its own past values, that is, its own lags and the lagged forecast errors, so that equation can be used to forecast future values.</w:t>
      </w:r>
    </w:p>
    <w:p w14:paraId="41A434DB" w14:textId="77777777" w:rsidR="00117477" w:rsidRPr="00117477" w:rsidRDefault="00117477" w:rsidP="00117477">
      <w:pPr>
        <w:pStyle w:val="ListParagraph"/>
        <w:bidi w:val="0"/>
        <w:spacing w:line="360" w:lineRule="auto"/>
        <w:ind w:left="379" w:right="-86"/>
        <w:rPr>
          <w:b/>
          <w:bCs/>
          <w:u w:val="single"/>
        </w:rPr>
      </w:pPr>
      <w:r>
        <w:rPr>
          <w:rFonts w:ascii="Sakkal Majalla" w:hAnsi="Sakkal Majalla" w:cs="Sakkal Majalla" w:hint="cs"/>
          <w:sz w:val="28"/>
          <w:szCs w:val="28"/>
        </w:rPr>
        <w:tab/>
      </w:r>
      <w:r>
        <w:rPr>
          <w:rFonts w:ascii="Sakkal Majalla" w:hAnsi="Sakkal Majalla" w:cs="Sakkal Majalla" w:hint="cs"/>
          <w:sz w:val="28"/>
          <w:szCs w:val="28"/>
        </w:rPr>
        <w:tab/>
      </w:r>
      <w:r w:rsidRPr="00117477">
        <w:rPr>
          <w:rFonts w:ascii="Sakkal Majalla" w:hAnsi="Sakkal Majalla" w:cs="Sakkal Majalla" w:hint="cs"/>
          <w:b/>
          <w:bCs/>
          <w:sz w:val="28"/>
          <w:szCs w:val="28"/>
          <w:u w:val="single"/>
        </w:rPr>
        <w:t>- - how you implemented in project</w:t>
      </w:r>
    </w:p>
    <w:p w14:paraId="538C7C37" w14:textId="77777777" w:rsidR="00117477" w:rsidRDefault="00117477" w:rsidP="00117477">
      <w:pPr>
        <w:pStyle w:val="ListParagraph"/>
        <w:numPr>
          <w:ilvl w:val="0"/>
          <w:numId w:val="16"/>
        </w:numPr>
        <w:suppressAutoHyphens/>
        <w:bidi w:val="0"/>
        <w:spacing w:line="360" w:lineRule="auto"/>
      </w:pPr>
      <w:r>
        <w:t>First, we loaded our clean dataset ‘Dataset_cleaned.csv’ and shows its columns  which were date and temp but we made it one column called “Value” to used easily in our model.</w:t>
      </w:r>
    </w:p>
    <w:p w14:paraId="4F862ED5" w14:textId="77777777" w:rsidR="00117477" w:rsidRDefault="00117477" w:rsidP="00117477">
      <w:pPr>
        <w:pStyle w:val="ListParagraph"/>
        <w:numPr>
          <w:ilvl w:val="0"/>
          <w:numId w:val="16"/>
        </w:numPr>
        <w:suppressAutoHyphens/>
        <w:bidi w:val="0"/>
        <w:spacing w:line="360" w:lineRule="auto"/>
      </w:pPr>
      <w:r>
        <w:t>then we ran the model by importing  ‘statsmodels.tsa.arima_model’ for model</w:t>
      </w:r>
    </w:p>
    <w:p w14:paraId="69BF8DF3" w14:textId="77777777" w:rsidR="00117477" w:rsidRDefault="00117477" w:rsidP="00117477">
      <w:pPr>
        <w:pStyle w:val="ListParagraph"/>
        <w:bidi w:val="0"/>
        <w:spacing w:line="360" w:lineRule="auto"/>
        <w:ind w:left="2250" w:firstLine="360"/>
      </w:pPr>
      <w:r>
        <w:t>and import ndiffs to choose the best test model based on min value</w:t>
      </w:r>
    </w:p>
    <w:p w14:paraId="74B584AE" w14:textId="77777777" w:rsidR="00117477" w:rsidRDefault="00117477" w:rsidP="00117477">
      <w:pPr>
        <w:pStyle w:val="ListParagraph"/>
        <w:numPr>
          <w:ilvl w:val="0"/>
          <w:numId w:val="16"/>
        </w:numPr>
        <w:suppressAutoHyphens/>
        <w:bidi w:val="0"/>
        <w:spacing w:line="360" w:lineRule="auto"/>
      </w:pPr>
      <w:r>
        <w:t>create Auto ARIMA Model using pmdarima to get Best model base on lower AIC.</w:t>
      </w:r>
    </w:p>
    <w:p w14:paraId="72B00C81" w14:textId="77777777" w:rsidR="00117477" w:rsidRDefault="00117477" w:rsidP="00117477">
      <w:pPr>
        <w:pStyle w:val="ListParagraph"/>
        <w:numPr>
          <w:ilvl w:val="0"/>
          <w:numId w:val="16"/>
        </w:numPr>
        <w:suppressAutoHyphens/>
        <w:bidi w:val="0"/>
        <w:spacing w:line="360" w:lineRule="auto"/>
      </w:pPr>
      <w:r>
        <w:t>Fit our model.</w:t>
      </w:r>
    </w:p>
    <w:p w14:paraId="66DCB675" w14:textId="77777777" w:rsidR="00117477" w:rsidRDefault="00117477" w:rsidP="00117477">
      <w:pPr>
        <w:pStyle w:val="ListParagraph"/>
        <w:numPr>
          <w:ilvl w:val="0"/>
          <w:numId w:val="16"/>
        </w:numPr>
        <w:suppressAutoHyphens/>
        <w:bidi w:val="0"/>
        <w:spacing w:line="360" w:lineRule="auto"/>
      </w:pPr>
      <w:r>
        <w:t>And calculated mean squared error.</w:t>
      </w:r>
    </w:p>
    <w:p w14:paraId="3C50A19D" w14:textId="77777777" w:rsidR="00117477" w:rsidRDefault="00117477" w:rsidP="00117477">
      <w:pPr>
        <w:pStyle w:val="ListParagraph"/>
        <w:numPr>
          <w:ilvl w:val="0"/>
          <w:numId w:val="16"/>
        </w:numPr>
        <w:suppressAutoHyphens/>
        <w:bidi w:val="0"/>
        <w:spacing w:line="360" w:lineRule="auto"/>
      </w:pPr>
      <w:r>
        <w:t>Finally, we plotted our graph.</w:t>
      </w:r>
    </w:p>
    <w:p w14:paraId="7C54C837" w14:textId="6ADB391D" w:rsidR="00117477" w:rsidRDefault="00117477" w:rsidP="00117477">
      <w:pPr>
        <w:pStyle w:val="ListParagraph"/>
        <w:bidi w:val="0"/>
        <w:spacing w:line="360" w:lineRule="auto"/>
        <w:ind w:left="1800"/>
      </w:pPr>
      <w:r>
        <w:rPr>
          <w:noProof/>
        </w:rPr>
        <mc:AlternateContent>
          <mc:Choice Requires="wps">
            <w:drawing>
              <wp:anchor distT="0" distB="0" distL="114300" distR="114300" simplePos="0" relativeHeight="251672576" behindDoc="0" locked="0" layoutInCell="1" allowOverlap="1" wp14:anchorId="772B087D" wp14:editId="686A6EC8">
                <wp:simplePos x="0" y="0"/>
                <wp:positionH relativeFrom="column">
                  <wp:posOffset>185708</wp:posOffset>
                </wp:positionH>
                <wp:positionV relativeFrom="paragraph">
                  <wp:posOffset>36772</wp:posOffset>
                </wp:positionV>
                <wp:extent cx="6082145" cy="3255818"/>
                <wp:effectExtent l="0" t="0" r="13970" b="20955"/>
                <wp:wrapNone/>
                <wp:docPr id="25" name="Rectangle 25"/>
                <wp:cNvGraphicFramePr/>
                <a:graphic xmlns:a="http://schemas.openxmlformats.org/drawingml/2006/main">
                  <a:graphicData uri="http://schemas.microsoft.com/office/word/2010/wordprocessingShape">
                    <wps:wsp>
                      <wps:cNvSpPr/>
                      <wps:spPr>
                        <a:xfrm>
                          <a:off x="0" y="0"/>
                          <a:ext cx="6082145" cy="325581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BC962C" w14:textId="4B8D3E51" w:rsidR="00117477" w:rsidRDefault="00770164" w:rsidP="00770164">
                            <w:pPr>
                              <w:jc w:val="center"/>
                            </w:pPr>
                            <w:r w:rsidRPr="00770164">
                              <w:rPr>
                                <w:noProof/>
                              </w:rPr>
                              <w:drawing>
                                <wp:inline distT="0" distB="0" distL="0" distR="0" wp14:anchorId="7B995D3B" wp14:editId="0F1C73BC">
                                  <wp:extent cx="5851552" cy="3089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2410" cy="31002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B087D" id="Rectangle 25" o:spid="_x0000_s1037" style="position:absolute;left:0;text-align:left;margin-left:14.6pt;margin-top:2.9pt;width:478.9pt;height:256.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" fillcolor="white [3201]" strokecolor="#f79646 [3209]" strokeweight="2pt">
                <v:textbox>
                  <w:txbxContent>
                    <w:p w14:paraId="30BC962C" w14:textId="4B8D3E51" w:rsidR="00117477" w:rsidRDefault="00770164" w:rsidP="00770164">
                      <w:pPr>
                        <w:jc w:val="center"/>
                      </w:pPr>
                      <w:r w:rsidRPr="00770164">
                        <w:drawing>
                          <wp:inline distT="0" distB="0" distL="0" distR="0" wp14:anchorId="7B995D3B" wp14:editId="0F1C73BC">
                            <wp:extent cx="5851552" cy="3089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2410" cy="3100287"/>
                                    </a:xfrm>
                                    <a:prstGeom prst="rect">
                                      <a:avLst/>
                                    </a:prstGeom>
                                    <a:noFill/>
                                    <a:ln>
                                      <a:noFill/>
                                    </a:ln>
                                  </pic:spPr>
                                </pic:pic>
                              </a:graphicData>
                            </a:graphic>
                          </wp:inline>
                        </w:drawing>
                      </w:r>
                    </w:p>
                  </w:txbxContent>
                </v:textbox>
              </v:rect>
            </w:pict>
          </mc:Fallback>
        </mc:AlternateContent>
      </w:r>
    </w:p>
    <w:p w14:paraId="5B91F16C" w14:textId="77777777" w:rsidR="00117477" w:rsidRDefault="00117477" w:rsidP="00117477">
      <w:pPr>
        <w:pStyle w:val="ListParagraph"/>
        <w:bidi w:val="0"/>
        <w:spacing w:line="360" w:lineRule="auto"/>
        <w:ind w:left="1800"/>
      </w:pPr>
    </w:p>
    <w:p w14:paraId="08E7976D" w14:textId="77777777" w:rsidR="00117477" w:rsidRDefault="00117477" w:rsidP="00117477">
      <w:pPr>
        <w:pStyle w:val="ListParagraph"/>
        <w:bidi w:val="0"/>
        <w:spacing w:line="360" w:lineRule="auto"/>
        <w:ind w:left="1800"/>
      </w:pPr>
    </w:p>
    <w:p w14:paraId="37A8E63F" w14:textId="77777777" w:rsidR="00117477" w:rsidRDefault="00117477" w:rsidP="00117477">
      <w:pPr>
        <w:pStyle w:val="ListParagraph"/>
        <w:bidi w:val="0"/>
        <w:spacing w:line="360" w:lineRule="auto"/>
        <w:ind w:left="1800"/>
      </w:pPr>
    </w:p>
    <w:p w14:paraId="6595DAD2" w14:textId="77777777" w:rsidR="00117477" w:rsidRDefault="00117477" w:rsidP="00117477">
      <w:pPr>
        <w:pStyle w:val="ListParagraph"/>
        <w:bidi w:val="0"/>
        <w:spacing w:line="360" w:lineRule="auto"/>
        <w:ind w:left="1800"/>
      </w:pPr>
    </w:p>
    <w:p w14:paraId="40F8A59F" w14:textId="77777777" w:rsidR="00117477" w:rsidRDefault="00117477" w:rsidP="00117477">
      <w:pPr>
        <w:pStyle w:val="ListParagraph"/>
        <w:bidi w:val="0"/>
        <w:spacing w:line="360" w:lineRule="auto"/>
        <w:ind w:left="1800"/>
      </w:pPr>
    </w:p>
    <w:p w14:paraId="1DF69DDB" w14:textId="77777777" w:rsidR="00117477" w:rsidRDefault="00117477" w:rsidP="00117477">
      <w:pPr>
        <w:pStyle w:val="ListParagraph"/>
        <w:bidi w:val="0"/>
        <w:spacing w:line="360" w:lineRule="auto"/>
        <w:ind w:left="1800"/>
      </w:pPr>
    </w:p>
    <w:p w14:paraId="19128CEA" w14:textId="77777777" w:rsidR="00117477" w:rsidRDefault="00117477" w:rsidP="00117477">
      <w:pPr>
        <w:pStyle w:val="ListParagraph"/>
        <w:bidi w:val="0"/>
        <w:spacing w:line="360" w:lineRule="auto"/>
        <w:ind w:left="1800"/>
      </w:pPr>
    </w:p>
    <w:p w14:paraId="77B4A2E1" w14:textId="3A75AA86" w:rsidR="00117477" w:rsidRDefault="00117477" w:rsidP="00117477">
      <w:pPr>
        <w:pStyle w:val="ListParagraph"/>
        <w:bidi w:val="0"/>
        <w:ind w:left="379" w:right="-86"/>
        <w:rPr>
          <w:rFonts w:ascii="Sakkal Majalla" w:hAnsi="Sakkal Majalla" w:cs="Sakkal Majalla"/>
          <w:sz w:val="28"/>
          <w:szCs w:val="28"/>
        </w:rPr>
      </w:pPr>
      <w:r>
        <w:rPr>
          <w:rFonts w:ascii="Sakkal Majalla" w:hAnsi="Sakkal Majalla" w:cs="Sakkal Majalla" w:hint="cs"/>
          <w:noProof/>
          <w:sz w:val="28"/>
          <w:szCs w:val="28"/>
        </w:rPr>
        <w:t xml:space="preserve"> </w:t>
      </w:r>
    </w:p>
    <w:p w14:paraId="67D98294" w14:textId="77777777" w:rsidR="00117477" w:rsidRDefault="00117477" w:rsidP="00117477">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ab/>
      </w:r>
      <w:r>
        <w:rPr>
          <w:rFonts w:ascii="Sakkal Majalla" w:hAnsi="Sakkal Majalla" w:cs="Sakkal Majalla" w:hint="cs"/>
          <w:sz w:val="28"/>
          <w:szCs w:val="28"/>
        </w:rPr>
        <w:tab/>
      </w:r>
      <w:r>
        <w:rPr>
          <w:rFonts w:ascii="Sakkal Majalla" w:hAnsi="Sakkal Majalla" w:cs="Sakkal Majalla" w:hint="cs"/>
          <w:sz w:val="28"/>
          <w:szCs w:val="28"/>
        </w:rPr>
        <w:tab/>
      </w:r>
      <w:r>
        <w:rPr>
          <w:rFonts w:ascii="Sakkal Majalla" w:hAnsi="Sakkal Majalla" w:cs="Sakkal Majalla" w:hint="cs"/>
          <w:sz w:val="28"/>
          <w:szCs w:val="28"/>
        </w:rPr>
        <w:tab/>
      </w:r>
    </w:p>
    <w:p w14:paraId="1E7356E3" w14:textId="540C14FA" w:rsidR="00117477" w:rsidRDefault="00770164" w:rsidP="00117477">
      <w:pPr>
        <w:pStyle w:val="ListParagraph"/>
        <w:bidi w:val="0"/>
        <w:ind w:left="379" w:right="-86"/>
        <w:rPr>
          <w:rFonts w:ascii="Sakkal Majalla" w:hAnsi="Sakkal Majalla" w:cs="Sakkal Majalla"/>
          <w:sz w:val="28"/>
          <w:szCs w:val="28"/>
        </w:rPr>
      </w:pPr>
      <w:r>
        <w:rPr>
          <w:noProof/>
        </w:rPr>
        <w:lastRenderedPageBreak/>
        <w:drawing>
          <wp:inline distT="0" distB="0" distL="0" distR="0" wp14:anchorId="6E8D97BB" wp14:editId="25307A74">
            <wp:extent cx="6298565" cy="3390900"/>
            <wp:effectExtent l="0" t="0" r="6985" b="0"/>
            <wp:docPr id="5" name="Picture 4">
              <a:extLst xmlns:a="http://schemas.openxmlformats.org/drawingml/2006/main">
                <a:ext uri="{FF2B5EF4-FFF2-40B4-BE49-F238E27FC236}">
                  <a16:creationId xmlns:a16="http://schemas.microsoft.com/office/drawing/2014/main" id="{93F66AD2-5EB4-4C9B-A444-A5C07A89C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F66AD2-5EB4-4C9B-A444-A5C07A89C53A}"/>
                        </a:ext>
                      </a:extLst>
                    </pic:cNvPr>
                    <pic:cNvPicPr>
                      <a:picLocks noChangeAspect="1"/>
                    </pic:cNvPicPr>
                  </pic:nvPicPr>
                  <pic:blipFill>
                    <a:blip r:embed="rId28"/>
                    <a:stretch>
                      <a:fillRect/>
                    </a:stretch>
                  </pic:blipFill>
                  <pic:spPr>
                    <a:xfrm>
                      <a:off x="0" y="0"/>
                      <a:ext cx="6298565" cy="3390900"/>
                    </a:xfrm>
                    <a:prstGeom prst="rect">
                      <a:avLst/>
                    </a:prstGeom>
                  </pic:spPr>
                </pic:pic>
              </a:graphicData>
            </a:graphic>
          </wp:inline>
        </w:drawing>
      </w:r>
      <w:r w:rsidR="00117477">
        <w:rPr>
          <w:rFonts w:ascii="Sakkal Majalla" w:hAnsi="Sakkal Majalla" w:cs="Sakkal Majalla" w:hint="cs"/>
          <w:sz w:val="28"/>
          <w:szCs w:val="28"/>
        </w:rPr>
        <w:tab/>
      </w:r>
      <w:r w:rsidR="00117477">
        <w:rPr>
          <w:rFonts w:ascii="Sakkal Majalla" w:hAnsi="Sakkal Majalla" w:cs="Sakkal Majalla" w:hint="cs"/>
          <w:sz w:val="28"/>
          <w:szCs w:val="28"/>
        </w:rPr>
        <w:tab/>
      </w:r>
    </w:p>
    <w:p w14:paraId="49D90440" w14:textId="77777777" w:rsidR="00117477" w:rsidRDefault="00117477" w:rsidP="00117477">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-Result “Mean Square Error”:</w:t>
      </w:r>
    </w:p>
    <w:p w14:paraId="2584F786" w14:textId="77777777" w:rsidR="00117477" w:rsidRDefault="00117477" w:rsidP="00117477">
      <w:pPr>
        <w:pStyle w:val="ListParagraph"/>
        <w:bidi w:val="0"/>
        <w:ind w:left="1099" w:right="-86" w:firstLine="341"/>
        <w:rPr>
          <w:rFonts w:ascii="Sakkal Majalla" w:hAnsi="Sakkal Majalla" w:cs="Sakkal Majalla"/>
          <w:sz w:val="28"/>
          <w:szCs w:val="28"/>
          <w:lang w:val="en-GB"/>
        </w:rPr>
      </w:pPr>
      <w:r>
        <w:rPr>
          <w:rFonts w:ascii="Sakkal Majalla" w:hAnsi="Sakkal Majalla" w:cs="Sakkal Majalla" w:hint="cs"/>
          <w:sz w:val="28"/>
          <w:szCs w:val="28"/>
          <w:lang w:val="en-GB"/>
        </w:rPr>
        <w:t>Test RMSE(Datset1): 4.01</w:t>
      </w:r>
    </w:p>
    <w:p w14:paraId="79189536" w14:textId="77777777" w:rsidR="00117477" w:rsidRDefault="00117477" w:rsidP="00117477">
      <w:pPr>
        <w:pStyle w:val="ListParagraph"/>
        <w:bidi w:val="0"/>
        <w:ind w:left="1099" w:right="-86" w:firstLine="341"/>
        <w:rPr>
          <w:rFonts w:ascii="Sakkal Majalla" w:hAnsi="Sakkal Majalla" w:cs="Sakkal Majalla"/>
          <w:sz w:val="28"/>
          <w:szCs w:val="28"/>
        </w:rPr>
      </w:pPr>
      <w:r>
        <w:rPr>
          <w:rFonts w:ascii="Sakkal Majalla" w:hAnsi="Sakkal Majalla" w:cs="Sakkal Majalla" w:hint="cs"/>
          <w:sz w:val="28"/>
          <w:szCs w:val="28"/>
          <w:lang w:val="en-GB"/>
        </w:rPr>
        <w:t>Test RMSE(Datset2): 62.04</w:t>
      </w:r>
      <w:r>
        <w:rPr>
          <w:rFonts w:ascii="Sakkal Majalla" w:hAnsi="Sakkal Majalla" w:cs="Sakkal Majalla" w:hint="cs"/>
          <w:sz w:val="28"/>
          <w:szCs w:val="28"/>
          <w:lang w:val="en-GB"/>
        </w:rPr>
        <w:tab/>
      </w:r>
      <w:r>
        <w:rPr>
          <w:rFonts w:ascii="Sakkal Majalla" w:hAnsi="Sakkal Majalla" w:cs="Sakkal Majalla" w:hint="cs"/>
          <w:sz w:val="28"/>
          <w:szCs w:val="28"/>
          <w:lang w:val="en-GB"/>
        </w:rPr>
        <w:tab/>
      </w:r>
    </w:p>
    <w:p w14:paraId="3F212809" w14:textId="77777777" w:rsidR="00117477" w:rsidRDefault="00117477" w:rsidP="00117477">
      <w:pPr>
        <w:pStyle w:val="ListParagraph"/>
        <w:ind w:left="758" w:right="-86" w:firstLine="682"/>
        <w:rPr>
          <w:rFonts w:ascii="Sakkal Majalla" w:hAnsi="Sakkal Majalla" w:cs="Sakkal Majalla"/>
          <w:sz w:val="28"/>
          <w:szCs w:val="28"/>
          <w:lang w:val="en-GB"/>
        </w:rPr>
      </w:pPr>
      <w:r>
        <w:rPr>
          <w:rFonts w:ascii="Sakkal Majalla" w:hAnsi="Sakkal Majalla" w:cs="Sakkal Majalla" w:hint="cs"/>
          <w:sz w:val="28"/>
          <w:szCs w:val="28"/>
          <w:lang w:val="en-GB"/>
        </w:rPr>
        <w:tab/>
      </w:r>
    </w:p>
    <w:p w14:paraId="2C1B768A" w14:textId="77777777" w:rsidR="003A3D31" w:rsidRDefault="003A3D31" w:rsidP="007F26CB">
      <w:pPr>
        <w:pStyle w:val="ListParagraph"/>
        <w:bidi w:val="0"/>
        <w:ind w:left="379" w:right="-86"/>
        <w:rPr>
          <w:rFonts w:ascii="Sakkal Majalla" w:hAnsi="Sakkal Majalla" w:cs="Sakkal Majalla"/>
          <w:noProof/>
          <w:sz w:val="28"/>
          <w:szCs w:val="28"/>
          <w:rtl/>
        </w:rPr>
      </w:pPr>
    </w:p>
    <w:p w14:paraId="5FC4CDE6" w14:textId="77777777" w:rsidR="003A3D31" w:rsidRDefault="003A3D31" w:rsidP="003A3D31">
      <w:pPr>
        <w:pStyle w:val="ListParagraph"/>
        <w:bidi w:val="0"/>
        <w:ind w:left="379" w:right="-86"/>
        <w:rPr>
          <w:rFonts w:ascii="Sakkal Majalla" w:hAnsi="Sakkal Majalla" w:cs="Sakkal Majalla"/>
          <w:noProof/>
          <w:sz w:val="28"/>
          <w:szCs w:val="28"/>
          <w:rtl/>
        </w:rPr>
      </w:pPr>
    </w:p>
    <w:p w14:paraId="727AE77D" w14:textId="77777777" w:rsidR="003A3D31" w:rsidRDefault="003A3D31" w:rsidP="003A3D31">
      <w:pPr>
        <w:pStyle w:val="ListParagraph"/>
        <w:bidi w:val="0"/>
        <w:ind w:left="379" w:right="-86"/>
        <w:rPr>
          <w:rFonts w:ascii="Sakkal Majalla" w:hAnsi="Sakkal Majalla" w:cs="Sakkal Majalla"/>
          <w:noProof/>
          <w:sz w:val="28"/>
          <w:szCs w:val="28"/>
          <w:rtl/>
        </w:rPr>
      </w:pPr>
    </w:p>
    <w:p w14:paraId="215E1EE5" w14:textId="77777777" w:rsidR="003A3D31" w:rsidRDefault="003A3D31" w:rsidP="003A3D31">
      <w:pPr>
        <w:pStyle w:val="ListParagraph"/>
        <w:bidi w:val="0"/>
        <w:ind w:left="379" w:right="-86"/>
        <w:rPr>
          <w:rFonts w:ascii="Sakkal Majalla" w:hAnsi="Sakkal Majalla" w:cs="Sakkal Majalla"/>
          <w:noProof/>
          <w:sz w:val="28"/>
          <w:szCs w:val="28"/>
          <w:rtl/>
        </w:rPr>
      </w:pPr>
    </w:p>
    <w:p w14:paraId="07516EA0" w14:textId="77777777" w:rsidR="003A3D31" w:rsidRDefault="003A3D31" w:rsidP="003A3D31">
      <w:pPr>
        <w:pStyle w:val="ListParagraph"/>
        <w:bidi w:val="0"/>
        <w:ind w:left="379" w:right="-86"/>
        <w:rPr>
          <w:rFonts w:ascii="Sakkal Majalla" w:hAnsi="Sakkal Majalla" w:cs="Sakkal Majalla"/>
          <w:noProof/>
          <w:sz w:val="28"/>
          <w:szCs w:val="28"/>
          <w:rtl/>
        </w:rPr>
      </w:pPr>
    </w:p>
    <w:p w14:paraId="5683F10D" w14:textId="77777777" w:rsidR="003A3D31" w:rsidRDefault="003A3D31" w:rsidP="003A3D31">
      <w:pPr>
        <w:pStyle w:val="ListParagraph"/>
        <w:bidi w:val="0"/>
        <w:ind w:left="379" w:right="-86"/>
        <w:rPr>
          <w:rFonts w:ascii="Sakkal Majalla" w:hAnsi="Sakkal Majalla" w:cs="Sakkal Majalla"/>
          <w:noProof/>
          <w:sz w:val="28"/>
          <w:szCs w:val="28"/>
          <w:rtl/>
        </w:rPr>
      </w:pPr>
    </w:p>
    <w:p w14:paraId="47163D92" w14:textId="77777777" w:rsidR="003A3D31" w:rsidRDefault="003A3D31" w:rsidP="003A3D31">
      <w:pPr>
        <w:pStyle w:val="ListParagraph"/>
        <w:bidi w:val="0"/>
        <w:ind w:left="379" w:right="-86"/>
        <w:rPr>
          <w:rFonts w:ascii="Sakkal Majalla" w:hAnsi="Sakkal Majalla" w:cs="Sakkal Majalla"/>
          <w:noProof/>
          <w:sz w:val="28"/>
          <w:szCs w:val="28"/>
          <w:rtl/>
        </w:rPr>
      </w:pPr>
    </w:p>
    <w:p w14:paraId="5DB0375B" w14:textId="77777777" w:rsidR="003A3D31" w:rsidRDefault="003A3D31" w:rsidP="003A3D31">
      <w:pPr>
        <w:pStyle w:val="ListParagraph"/>
        <w:bidi w:val="0"/>
        <w:ind w:left="379" w:right="-86"/>
        <w:rPr>
          <w:rFonts w:ascii="Sakkal Majalla" w:hAnsi="Sakkal Majalla" w:cs="Sakkal Majalla"/>
          <w:noProof/>
          <w:sz w:val="28"/>
          <w:szCs w:val="28"/>
          <w:rtl/>
        </w:rPr>
      </w:pPr>
    </w:p>
    <w:p w14:paraId="15DE6531" w14:textId="77777777" w:rsidR="003A3D31" w:rsidRDefault="003A3D31" w:rsidP="003A3D31">
      <w:pPr>
        <w:pStyle w:val="ListParagraph"/>
        <w:bidi w:val="0"/>
        <w:ind w:left="379" w:right="-86"/>
        <w:rPr>
          <w:rFonts w:ascii="Sakkal Majalla" w:hAnsi="Sakkal Majalla" w:cs="Sakkal Majalla"/>
          <w:noProof/>
          <w:sz w:val="28"/>
          <w:szCs w:val="28"/>
          <w:rtl/>
        </w:rPr>
      </w:pPr>
    </w:p>
    <w:p w14:paraId="236073C2" w14:textId="77777777" w:rsidR="003A3D31" w:rsidRDefault="003A3D31" w:rsidP="003A3D31">
      <w:pPr>
        <w:pStyle w:val="ListParagraph"/>
        <w:bidi w:val="0"/>
        <w:ind w:left="379" w:right="-86"/>
        <w:rPr>
          <w:rFonts w:ascii="Sakkal Majalla" w:hAnsi="Sakkal Majalla" w:cs="Sakkal Majalla"/>
          <w:noProof/>
          <w:sz w:val="28"/>
          <w:szCs w:val="28"/>
          <w:rtl/>
        </w:rPr>
      </w:pPr>
    </w:p>
    <w:p w14:paraId="78B2967A" w14:textId="77777777" w:rsidR="003A3D31" w:rsidRDefault="003A3D31" w:rsidP="003A3D31">
      <w:pPr>
        <w:pStyle w:val="ListParagraph"/>
        <w:bidi w:val="0"/>
        <w:ind w:left="379" w:right="-86"/>
        <w:rPr>
          <w:rFonts w:ascii="Sakkal Majalla" w:hAnsi="Sakkal Majalla" w:cs="Sakkal Majalla"/>
          <w:noProof/>
          <w:sz w:val="28"/>
          <w:szCs w:val="28"/>
          <w:rtl/>
        </w:rPr>
      </w:pPr>
    </w:p>
    <w:p w14:paraId="20941AE5" w14:textId="77777777" w:rsidR="003A3D31" w:rsidRDefault="003A3D31" w:rsidP="003A3D31">
      <w:pPr>
        <w:pStyle w:val="ListParagraph"/>
        <w:bidi w:val="0"/>
        <w:ind w:left="379" w:right="-86"/>
        <w:rPr>
          <w:rFonts w:ascii="Sakkal Majalla" w:hAnsi="Sakkal Majalla" w:cs="Sakkal Majalla"/>
          <w:noProof/>
          <w:sz w:val="28"/>
          <w:szCs w:val="28"/>
          <w:rtl/>
        </w:rPr>
      </w:pPr>
    </w:p>
    <w:p w14:paraId="4A6C6BD7" w14:textId="77777777" w:rsidR="003A3D31" w:rsidRDefault="003A3D31" w:rsidP="003A3D31">
      <w:pPr>
        <w:pStyle w:val="ListParagraph"/>
        <w:bidi w:val="0"/>
        <w:ind w:left="379" w:right="-86"/>
        <w:rPr>
          <w:rFonts w:ascii="Sakkal Majalla" w:hAnsi="Sakkal Majalla" w:cs="Sakkal Majalla"/>
          <w:noProof/>
          <w:sz w:val="28"/>
          <w:szCs w:val="28"/>
          <w:rtl/>
        </w:rPr>
      </w:pPr>
    </w:p>
    <w:p w14:paraId="2FB7DEA1" w14:textId="6CD88B7F" w:rsidR="007F26CB" w:rsidRDefault="00B3059B" w:rsidP="003A3D31">
      <w:pPr>
        <w:pStyle w:val="ListParagraph"/>
        <w:bidi w:val="0"/>
        <w:ind w:left="379" w:right="-86"/>
        <w:rPr>
          <w:rFonts w:ascii="Sakkal Majalla" w:hAnsi="Sakkal Majalla" w:cs="Sakkal Majalla"/>
          <w:b/>
          <w:bCs/>
          <w:noProof/>
          <w:sz w:val="28"/>
          <w:szCs w:val="28"/>
          <w:u w:val="single"/>
        </w:rPr>
      </w:pPr>
      <w:r>
        <w:rPr>
          <w:rFonts w:ascii="Sakkal Majalla" w:hAnsi="Sakkal Majalla" w:cs="Sakkal Majalla"/>
          <w:noProof/>
          <w:sz w:val="28"/>
          <w:szCs w:val="28"/>
        </w:rPr>
        <w:tab/>
      </w:r>
      <w:r w:rsidRPr="00A279F8">
        <w:rPr>
          <w:rFonts w:ascii="Sakkal Majalla" w:hAnsi="Sakkal Majalla" w:cs="Sakkal Majalla"/>
          <w:b/>
          <w:bCs/>
          <w:noProof/>
          <w:sz w:val="28"/>
          <w:szCs w:val="28"/>
          <w:u w:val="single"/>
        </w:rPr>
        <w:t>2-A</w:t>
      </w:r>
      <w:r w:rsidR="00A279F8">
        <w:rPr>
          <w:rFonts w:ascii="Sakkal Majalla" w:hAnsi="Sakkal Majalla" w:cs="Sakkal Majalla"/>
          <w:b/>
          <w:bCs/>
          <w:noProof/>
          <w:sz w:val="28"/>
          <w:szCs w:val="28"/>
          <w:u w:val="single"/>
        </w:rPr>
        <w:t>RMA</w:t>
      </w:r>
    </w:p>
    <w:p w14:paraId="79CF57F3" w14:textId="40AFBC6A" w:rsidR="007F26CB" w:rsidRPr="007F26CB" w:rsidRDefault="007F26CB" w:rsidP="007F26CB">
      <w:pPr>
        <w:pStyle w:val="ListParagraph"/>
        <w:numPr>
          <w:ilvl w:val="0"/>
          <w:numId w:val="19"/>
        </w:numPr>
        <w:bidi w:val="0"/>
        <w:ind w:right="-86"/>
        <w:rPr>
          <w:rFonts w:ascii="Sakkal Majalla" w:hAnsi="Sakkal Majalla" w:cs="Sakkal Majalla"/>
          <w:b/>
          <w:bCs/>
          <w:noProof/>
          <w:sz w:val="28"/>
          <w:szCs w:val="28"/>
          <w:u w:val="single"/>
        </w:rPr>
      </w:pPr>
      <w:r w:rsidRPr="007F26CB">
        <w:rPr>
          <w:rFonts w:ascii="Sakkal Majalla" w:hAnsi="Sakkal Majalla" w:cs="Sakkal Majalla"/>
          <w:b/>
          <w:bCs/>
          <w:noProof/>
          <w:sz w:val="28"/>
          <w:szCs w:val="28"/>
          <w:u w:val="single"/>
        </w:rPr>
        <w:t>Brief Description</w:t>
      </w:r>
    </w:p>
    <w:p w14:paraId="0DA3B74C" w14:textId="77777777" w:rsidR="007F26CB" w:rsidRDefault="007F26CB" w:rsidP="007F26CB">
      <w:pPr>
        <w:pStyle w:val="ListParagraph"/>
        <w:bidi w:val="0"/>
        <w:ind w:left="2160" w:right="-86"/>
        <w:rPr>
          <w:rFonts w:ascii="Sakkal Majalla" w:hAnsi="Sakkal Majalla" w:cs="Sakkal Majalla"/>
          <w:noProof/>
          <w:sz w:val="28"/>
          <w:szCs w:val="28"/>
        </w:rPr>
      </w:pPr>
      <w:r>
        <w:rPr>
          <w:rFonts w:ascii="Sakkal Majalla" w:hAnsi="Sakkal Majalla" w:cs="Sakkal Majalla"/>
          <w:noProof/>
          <w:sz w:val="28"/>
          <w:szCs w:val="28"/>
        </w:rPr>
        <w:t>ARMA Model, or Autoregressive Moving Average Model, is used to describe weakly stationary stochastic time series in terms of two polynomials, often this model is referred to as the ARMA (p,d,q) model; where: p is the order of autoregressive polynomial, d is the order of the difference, q is the order of the moving average polynomial.</w:t>
      </w:r>
    </w:p>
    <w:p w14:paraId="30A0077A" w14:textId="68BBC608" w:rsidR="007F26CB" w:rsidRPr="007F26CB" w:rsidRDefault="007F26CB" w:rsidP="007F26CB">
      <w:pPr>
        <w:pStyle w:val="ListParagraph"/>
        <w:numPr>
          <w:ilvl w:val="0"/>
          <w:numId w:val="19"/>
        </w:numPr>
        <w:bidi w:val="0"/>
        <w:ind w:right="-86"/>
        <w:rPr>
          <w:rFonts w:ascii="Sakkal Majalla" w:hAnsi="Sakkal Majalla" w:cs="Sakkal Majalla"/>
          <w:b/>
          <w:bCs/>
          <w:noProof/>
          <w:sz w:val="28"/>
          <w:szCs w:val="28"/>
          <w:u w:val="single"/>
        </w:rPr>
      </w:pPr>
      <w:r>
        <w:rPr>
          <w:rFonts w:ascii="Sakkal Majalla" w:hAnsi="Sakkal Majalla" w:cs="Sakkal Majalla"/>
          <w:b/>
          <w:bCs/>
          <w:noProof/>
          <w:sz w:val="28"/>
          <w:szCs w:val="28"/>
          <w:u w:val="single"/>
        </w:rPr>
        <w:t>H</w:t>
      </w:r>
      <w:r w:rsidR="00A279F8" w:rsidRPr="007F26CB">
        <w:rPr>
          <w:rFonts w:ascii="Sakkal Majalla" w:hAnsi="Sakkal Majalla" w:cs="Sakkal Majalla"/>
          <w:b/>
          <w:bCs/>
          <w:noProof/>
          <w:sz w:val="28"/>
          <w:szCs w:val="28"/>
          <w:u w:val="single"/>
        </w:rPr>
        <w:t>ow you implemented in project</w:t>
      </w:r>
    </w:p>
    <w:p w14:paraId="31BE9B9B" w14:textId="1E854215" w:rsidR="007F26CB" w:rsidRDefault="007F26CB" w:rsidP="007F26CB">
      <w:pPr>
        <w:pStyle w:val="ListParagraph"/>
        <w:numPr>
          <w:ilvl w:val="0"/>
          <w:numId w:val="22"/>
        </w:numPr>
        <w:suppressAutoHyphens/>
        <w:bidi w:val="0"/>
        <w:spacing w:line="360" w:lineRule="auto"/>
      </w:pPr>
      <w:r>
        <w:t>First, we loaded our clean dataset ‘Dataset_cleaned.csv’ and shows its columns  which were date and temp but we made it one column called “Value” to use easily in our model.</w:t>
      </w:r>
    </w:p>
    <w:p w14:paraId="3E959678" w14:textId="68954777" w:rsidR="007F26CB" w:rsidRDefault="007F26CB" w:rsidP="007F26CB">
      <w:pPr>
        <w:pStyle w:val="ListParagraph"/>
        <w:numPr>
          <w:ilvl w:val="0"/>
          <w:numId w:val="22"/>
        </w:numPr>
        <w:suppressAutoHyphens/>
        <w:bidi w:val="0"/>
        <w:spacing w:line="360" w:lineRule="auto"/>
      </w:pPr>
      <w:r>
        <w:t>We plot the ACF and PACF to check the stationarity of data and if the plot is negatively correlated</w:t>
      </w:r>
    </w:p>
    <w:p w14:paraId="0BBA4666" w14:textId="5950D0F7" w:rsidR="007F26CB" w:rsidRDefault="007F26CB" w:rsidP="007F26CB">
      <w:pPr>
        <w:pStyle w:val="ListParagraph"/>
        <w:numPr>
          <w:ilvl w:val="0"/>
          <w:numId w:val="22"/>
        </w:numPr>
        <w:suppressAutoHyphens/>
        <w:bidi w:val="0"/>
        <w:spacing w:line="360" w:lineRule="auto"/>
      </w:pPr>
      <w:r>
        <w:t xml:space="preserve">Since it wasn’t stationary and negatively correlated we use differencing to make the data stationary </w:t>
      </w:r>
    </w:p>
    <w:p w14:paraId="0C6D81BB" w14:textId="46C9B941" w:rsidR="007F26CB" w:rsidRDefault="0096717D" w:rsidP="007F26CB">
      <w:pPr>
        <w:pStyle w:val="ListParagraph"/>
        <w:numPr>
          <w:ilvl w:val="0"/>
          <w:numId w:val="22"/>
        </w:numPr>
        <w:suppressAutoHyphens/>
        <w:bidi w:val="0"/>
        <w:spacing w:line="360" w:lineRule="auto"/>
      </w:pPr>
      <w:r>
        <w:t>After multiple tries to get the best results we will take second difference for the first dataset and first difference for the second dataset</w:t>
      </w:r>
    </w:p>
    <w:p w14:paraId="042B7181" w14:textId="37710267" w:rsidR="007F26CB" w:rsidRDefault="0096717D" w:rsidP="007F26CB">
      <w:pPr>
        <w:pStyle w:val="ListParagraph"/>
        <w:numPr>
          <w:ilvl w:val="0"/>
          <w:numId w:val="22"/>
        </w:numPr>
        <w:suppressAutoHyphens/>
        <w:bidi w:val="0"/>
        <w:spacing w:line="360" w:lineRule="auto"/>
      </w:pPr>
      <w:r>
        <w:rPr>
          <w:lang w:bidi="ar-EG"/>
        </w:rPr>
        <w:t xml:space="preserve">Create and </w:t>
      </w:r>
      <w:r w:rsidR="007F26CB">
        <w:t>Fit our model.</w:t>
      </w:r>
    </w:p>
    <w:p w14:paraId="3CB0EA5E" w14:textId="18AFB2ED" w:rsidR="0096717D" w:rsidRDefault="007F26CB" w:rsidP="0096717D">
      <w:pPr>
        <w:pStyle w:val="ListParagraph"/>
        <w:numPr>
          <w:ilvl w:val="0"/>
          <w:numId w:val="22"/>
        </w:numPr>
        <w:suppressAutoHyphens/>
        <w:bidi w:val="0"/>
        <w:spacing w:line="360" w:lineRule="auto"/>
      </w:pPr>
      <w:r>
        <w:t xml:space="preserve">we plotted our </w:t>
      </w:r>
      <w:r w:rsidR="0096717D">
        <w:t xml:space="preserve">prediction </w:t>
      </w:r>
      <w:r>
        <w:t>graph.</w:t>
      </w:r>
    </w:p>
    <w:p w14:paraId="276FDF07" w14:textId="471CA4EE" w:rsidR="0096717D" w:rsidRDefault="0096717D" w:rsidP="0096717D">
      <w:pPr>
        <w:pStyle w:val="ListParagraph"/>
        <w:numPr>
          <w:ilvl w:val="0"/>
          <w:numId w:val="22"/>
        </w:numPr>
        <w:suppressAutoHyphens/>
        <w:bidi w:val="0"/>
        <w:spacing w:line="360" w:lineRule="auto"/>
      </w:pPr>
      <w:r>
        <w:t>Finally, Calculated our mean square error</w:t>
      </w:r>
    </w:p>
    <w:p w14:paraId="4FC6898F" w14:textId="520A1B98" w:rsidR="0096717D" w:rsidRDefault="0096717D" w:rsidP="0096717D">
      <w:pPr>
        <w:bidi w:val="0"/>
        <w:ind w:right="-86"/>
        <w:rPr>
          <w:noProof/>
        </w:rPr>
      </w:pPr>
    </w:p>
    <w:p w14:paraId="63A15DEB" w14:textId="77777777" w:rsidR="0096717D" w:rsidRDefault="0096717D" w:rsidP="0096717D">
      <w:pPr>
        <w:bidi w:val="0"/>
        <w:ind w:right="-86"/>
        <w:rPr>
          <w:noProof/>
        </w:rPr>
      </w:pPr>
    </w:p>
    <w:p w14:paraId="60AEE66E" w14:textId="639B9B4A" w:rsidR="0096717D" w:rsidRDefault="0096717D" w:rsidP="0096717D">
      <w:pPr>
        <w:bidi w:val="0"/>
        <w:ind w:right="-86"/>
        <w:rPr>
          <w:rFonts w:ascii="Sakkal Majalla" w:hAnsi="Sakkal Majalla" w:cs="Sakkal Majalla"/>
          <w:noProof/>
          <w:sz w:val="28"/>
          <w:szCs w:val="28"/>
        </w:rPr>
      </w:pPr>
      <w:r>
        <w:rPr>
          <w:noProof/>
        </w:rPr>
        <w:lastRenderedPageBreak/>
        <w:drawing>
          <wp:inline distT="0" distB="0" distL="0" distR="0" wp14:anchorId="7054CD56" wp14:editId="75C9F6FC">
            <wp:extent cx="6294120" cy="2247900"/>
            <wp:effectExtent l="133350" t="114300" r="106680"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697" t="48632" r="41635" b="26976"/>
                    <a:stretch/>
                  </pic:blipFill>
                  <pic:spPr bwMode="auto">
                    <a:xfrm>
                      <a:off x="0" y="0"/>
                      <a:ext cx="6398852" cy="22853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C6F14EA" w14:textId="1A39887F" w:rsidR="0096717D" w:rsidRDefault="0096717D" w:rsidP="0096717D">
      <w:pPr>
        <w:bidi w:val="0"/>
        <w:ind w:right="-86"/>
        <w:rPr>
          <w:rFonts w:ascii="Sakkal Majalla" w:hAnsi="Sakkal Majalla" w:cs="Sakkal Majalla"/>
          <w:noProof/>
          <w:sz w:val="28"/>
          <w:szCs w:val="28"/>
        </w:rPr>
      </w:pPr>
    </w:p>
    <w:p w14:paraId="2C3624AA" w14:textId="6B7E9411" w:rsidR="0096717D" w:rsidRPr="0096717D" w:rsidRDefault="0096717D" w:rsidP="0096717D">
      <w:pPr>
        <w:bidi w:val="0"/>
        <w:ind w:right="-86"/>
        <w:rPr>
          <w:rFonts w:ascii="Sakkal Majalla" w:hAnsi="Sakkal Majalla" w:cs="Sakkal Majalla"/>
          <w:noProof/>
          <w:sz w:val="28"/>
          <w:szCs w:val="28"/>
        </w:rPr>
      </w:pPr>
      <w:r>
        <w:rPr>
          <w:noProof/>
        </w:rPr>
        <w:drawing>
          <wp:inline distT="0" distB="0" distL="0" distR="0" wp14:anchorId="67ACCB51" wp14:editId="1E3ED17E">
            <wp:extent cx="6294754" cy="2381250"/>
            <wp:effectExtent l="133350" t="133350" r="144780" b="1714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494" t="26025" r="40599" b="49997"/>
                    <a:stretch/>
                  </pic:blipFill>
                  <pic:spPr bwMode="auto">
                    <a:xfrm>
                      <a:off x="0" y="0"/>
                      <a:ext cx="6390051" cy="24173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5C7CD4" w14:textId="77777777" w:rsidR="0096717D" w:rsidRDefault="0096717D" w:rsidP="0096717D">
      <w:pPr>
        <w:pStyle w:val="ListParagraph"/>
        <w:numPr>
          <w:ilvl w:val="0"/>
          <w:numId w:val="19"/>
        </w:numPr>
        <w:bidi w:val="0"/>
        <w:ind w:right="-86"/>
        <w:rPr>
          <w:rFonts w:ascii="Sakkal Majalla" w:hAnsi="Sakkal Majalla" w:cs="Sakkal Majalla"/>
          <w:noProof/>
          <w:sz w:val="28"/>
          <w:szCs w:val="28"/>
        </w:rPr>
      </w:pPr>
      <w:r>
        <w:rPr>
          <w:rFonts w:ascii="Sakkal Majalla" w:hAnsi="Sakkal Majalla" w:cs="Sakkal Majalla"/>
          <w:noProof/>
          <w:sz w:val="28"/>
          <w:szCs w:val="28"/>
        </w:rPr>
        <w:t>Result “Mean Square Error”</w:t>
      </w:r>
    </w:p>
    <w:p w14:paraId="032DCA54" w14:textId="77777777" w:rsidR="0096717D" w:rsidRPr="0096717D" w:rsidRDefault="0096717D" w:rsidP="0096717D">
      <w:pPr>
        <w:bidi w:val="0"/>
        <w:ind w:left="1800" w:right="-86" w:firstLine="360"/>
        <w:rPr>
          <w:rFonts w:ascii="Sakkal Majalla" w:hAnsi="Sakkal Majalla" w:cs="Sakkal Majalla"/>
          <w:sz w:val="28"/>
          <w:szCs w:val="28"/>
          <w:lang w:val="en-GB"/>
        </w:rPr>
      </w:pPr>
      <w:r w:rsidRPr="0096717D">
        <w:rPr>
          <w:rFonts w:ascii="Sakkal Majalla" w:hAnsi="Sakkal Majalla" w:cs="Sakkal Majalla" w:hint="cs"/>
          <w:sz w:val="28"/>
          <w:szCs w:val="28"/>
          <w:lang w:val="en-GB"/>
        </w:rPr>
        <w:t xml:space="preserve">Test RMSE(Datset1): </w:t>
      </w:r>
      <w:r w:rsidRPr="0096717D">
        <w:rPr>
          <w:rFonts w:ascii="Sakkal Majalla" w:hAnsi="Sakkal Majalla" w:cs="Sakkal Majalla"/>
          <w:sz w:val="28"/>
          <w:szCs w:val="28"/>
          <w:lang w:val="en-GB"/>
        </w:rPr>
        <w:t>3.987</w:t>
      </w:r>
    </w:p>
    <w:p w14:paraId="0EB7AEFE" w14:textId="77777777" w:rsidR="0096717D" w:rsidRDefault="0096717D" w:rsidP="0096717D">
      <w:pPr>
        <w:pStyle w:val="ListParagraph"/>
        <w:bidi w:val="0"/>
        <w:ind w:left="2160" w:right="-86"/>
        <w:rPr>
          <w:rFonts w:ascii="Sakkal Majalla" w:hAnsi="Sakkal Majalla" w:cs="Sakkal Majalla"/>
          <w:sz w:val="28"/>
          <w:szCs w:val="28"/>
          <w:lang w:val="en-GB"/>
        </w:rPr>
      </w:pPr>
      <w:r>
        <w:rPr>
          <w:rFonts w:ascii="Sakkal Majalla" w:hAnsi="Sakkal Majalla" w:cs="Sakkal Majalla" w:hint="cs"/>
          <w:sz w:val="28"/>
          <w:szCs w:val="28"/>
          <w:lang w:val="en-GB"/>
        </w:rPr>
        <w:t>Test RMSE(Datset2): 62.</w:t>
      </w:r>
      <w:r>
        <w:rPr>
          <w:rFonts w:ascii="Sakkal Majalla" w:hAnsi="Sakkal Majalla" w:cs="Sakkal Majalla"/>
          <w:sz w:val="28"/>
          <w:szCs w:val="28"/>
          <w:lang w:val="en-GB"/>
        </w:rPr>
        <w:t>247</w:t>
      </w:r>
    </w:p>
    <w:p w14:paraId="05AED941" w14:textId="7A55DDE1" w:rsidR="00A279F8" w:rsidRDefault="00A279F8" w:rsidP="00A279F8">
      <w:pPr>
        <w:pStyle w:val="ListParagraph"/>
        <w:bidi w:val="0"/>
        <w:ind w:left="379" w:right="-86"/>
        <w:rPr>
          <w:rFonts w:ascii="Sakkal Majalla" w:hAnsi="Sakkal Majalla" w:cs="Sakkal Majalla"/>
          <w:b/>
          <w:bCs/>
          <w:noProof/>
          <w:sz w:val="28"/>
          <w:szCs w:val="28"/>
          <w:u w:val="single"/>
          <w:rtl/>
        </w:rPr>
      </w:pPr>
    </w:p>
    <w:p w14:paraId="4B2E0D61" w14:textId="40C419D4" w:rsidR="003A3D31" w:rsidRDefault="003A3D31" w:rsidP="003A3D31">
      <w:pPr>
        <w:pStyle w:val="ListParagraph"/>
        <w:bidi w:val="0"/>
        <w:ind w:left="379" w:right="-86"/>
        <w:rPr>
          <w:rFonts w:ascii="Sakkal Majalla" w:hAnsi="Sakkal Majalla" w:cs="Sakkal Majalla"/>
          <w:b/>
          <w:bCs/>
          <w:noProof/>
          <w:sz w:val="28"/>
          <w:szCs w:val="28"/>
          <w:u w:val="single"/>
          <w:rtl/>
        </w:rPr>
      </w:pPr>
    </w:p>
    <w:p w14:paraId="3E1FC0D1" w14:textId="6334F3DB" w:rsidR="003A3D31" w:rsidRDefault="003A3D31" w:rsidP="003A3D31">
      <w:pPr>
        <w:pStyle w:val="ListParagraph"/>
        <w:bidi w:val="0"/>
        <w:ind w:left="379" w:right="-86"/>
        <w:rPr>
          <w:rFonts w:ascii="Sakkal Majalla" w:hAnsi="Sakkal Majalla" w:cs="Sakkal Majalla"/>
          <w:b/>
          <w:bCs/>
          <w:noProof/>
          <w:sz w:val="28"/>
          <w:szCs w:val="28"/>
          <w:u w:val="single"/>
          <w:rtl/>
        </w:rPr>
      </w:pPr>
    </w:p>
    <w:p w14:paraId="017C01E9" w14:textId="0D6209F6" w:rsidR="003A3D31" w:rsidRDefault="003A3D31" w:rsidP="003A3D31">
      <w:pPr>
        <w:pStyle w:val="ListParagraph"/>
        <w:bidi w:val="0"/>
        <w:ind w:left="379" w:right="-86"/>
        <w:rPr>
          <w:rFonts w:ascii="Sakkal Majalla" w:hAnsi="Sakkal Majalla" w:cs="Sakkal Majalla"/>
          <w:b/>
          <w:bCs/>
          <w:noProof/>
          <w:sz w:val="28"/>
          <w:szCs w:val="28"/>
          <w:u w:val="single"/>
          <w:rtl/>
        </w:rPr>
      </w:pPr>
    </w:p>
    <w:p w14:paraId="0524CC55" w14:textId="6FBF8D10" w:rsidR="003A3D31" w:rsidRDefault="003A3D31" w:rsidP="003A3D31">
      <w:pPr>
        <w:pStyle w:val="ListParagraph"/>
        <w:bidi w:val="0"/>
        <w:ind w:left="379" w:right="-86"/>
        <w:rPr>
          <w:rFonts w:ascii="Sakkal Majalla" w:hAnsi="Sakkal Majalla" w:cs="Sakkal Majalla"/>
          <w:b/>
          <w:bCs/>
          <w:noProof/>
          <w:sz w:val="28"/>
          <w:szCs w:val="28"/>
          <w:u w:val="single"/>
          <w:rtl/>
        </w:rPr>
      </w:pPr>
    </w:p>
    <w:p w14:paraId="22939F81" w14:textId="145ADD53" w:rsidR="003A3D31" w:rsidRDefault="003A3D31" w:rsidP="003A3D31">
      <w:pPr>
        <w:pStyle w:val="ListParagraph"/>
        <w:bidi w:val="0"/>
        <w:ind w:left="379" w:right="-86"/>
        <w:rPr>
          <w:rFonts w:ascii="Sakkal Majalla" w:hAnsi="Sakkal Majalla" w:cs="Sakkal Majalla"/>
          <w:b/>
          <w:bCs/>
          <w:noProof/>
          <w:sz w:val="28"/>
          <w:szCs w:val="28"/>
          <w:u w:val="single"/>
          <w:rtl/>
        </w:rPr>
      </w:pPr>
    </w:p>
    <w:p w14:paraId="7CE97B3C" w14:textId="2429B4F2" w:rsidR="003A3D31" w:rsidRDefault="003A3D31" w:rsidP="003A3D31">
      <w:pPr>
        <w:pStyle w:val="ListParagraph"/>
        <w:bidi w:val="0"/>
        <w:ind w:left="379" w:right="-86"/>
        <w:rPr>
          <w:rFonts w:ascii="Sakkal Majalla" w:hAnsi="Sakkal Majalla" w:cs="Sakkal Majalla"/>
          <w:b/>
          <w:bCs/>
          <w:noProof/>
          <w:sz w:val="28"/>
          <w:szCs w:val="28"/>
          <w:u w:val="single"/>
          <w:rtl/>
        </w:rPr>
      </w:pPr>
    </w:p>
    <w:p w14:paraId="6F0F5D09" w14:textId="3B711A28" w:rsidR="003A3D31" w:rsidRDefault="003A3D31" w:rsidP="003A3D31">
      <w:pPr>
        <w:pStyle w:val="ListParagraph"/>
        <w:bidi w:val="0"/>
        <w:ind w:left="379" w:right="-86"/>
        <w:rPr>
          <w:rFonts w:ascii="Sakkal Majalla" w:hAnsi="Sakkal Majalla" w:cs="Sakkal Majalla"/>
          <w:b/>
          <w:bCs/>
          <w:noProof/>
          <w:sz w:val="28"/>
          <w:szCs w:val="28"/>
          <w:u w:val="single"/>
          <w:rtl/>
        </w:rPr>
      </w:pPr>
    </w:p>
    <w:p w14:paraId="7D053BFB" w14:textId="4CDB0904" w:rsidR="003A3D31" w:rsidRDefault="003A3D31" w:rsidP="003A3D31">
      <w:pPr>
        <w:pStyle w:val="ListParagraph"/>
        <w:bidi w:val="0"/>
        <w:ind w:left="379" w:right="-86"/>
        <w:rPr>
          <w:rFonts w:ascii="Sakkal Majalla" w:hAnsi="Sakkal Majalla" w:cs="Sakkal Majalla"/>
          <w:b/>
          <w:bCs/>
          <w:noProof/>
          <w:sz w:val="28"/>
          <w:szCs w:val="28"/>
          <w:u w:val="single"/>
          <w:rtl/>
        </w:rPr>
      </w:pPr>
    </w:p>
    <w:p w14:paraId="09F5A99C" w14:textId="30788044" w:rsidR="003A3D31" w:rsidRDefault="003A3D31" w:rsidP="003A3D31">
      <w:pPr>
        <w:pStyle w:val="ListParagraph"/>
        <w:bidi w:val="0"/>
        <w:ind w:left="379" w:right="-86"/>
        <w:rPr>
          <w:rFonts w:ascii="Sakkal Majalla" w:hAnsi="Sakkal Majalla" w:cs="Sakkal Majalla"/>
          <w:b/>
          <w:bCs/>
          <w:noProof/>
          <w:sz w:val="28"/>
          <w:szCs w:val="28"/>
          <w:u w:val="single"/>
          <w:rtl/>
        </w:rPr>
      </w:pPr>
    </w:p>
    <w:p w14:paraId="19DD8C31" w14:textId="63580552" w:rsidR="003A3D31" w:rsidRDefault="003A3D31" w:rsidP="003A3D31">
      <w:pPr>
        <w:pStyle w:val="ListParagraph"/>
        <w:bidi w:val="0"/>
        <w:ind w:left="379" w:right="-86"/>
        <w:rPr>
          <w:rFonts w:ascii="Sakkal Majalla" w:hAnsi="Sakkal Majalla" w:cs="Sakkal Majalla"/>
          <w:b/>
          <w:bCs/>
          <w:noProof/>
          <w:sz w:val="28"/>
          <w:szCs w:val="28"/>
          <w:u w:val="single"/>
          <w:rtl/>
        </w:rPr>
      </w:pPr>
    </w:p>
    <w:p w14:paraId="42D10C9B" w14:textId="68DD6CC6" w:rsidR="003A3D31" w:rsidRDefault="003A3D31" w:rsidP="003A3D31">
      <w:pPr>
        <w:pStyle w:val="ListParagraph"/>
        <w:bidi w:val="0"/>
        <w:ind w:left="379" w:right="-86"/>
        <w:rPr>
          <w:rFonts w:ascii="Sakkal Majalla" w:hAnsi="Sakkal Majalla" w:cs="Sakkal Majalla"/>
          <w:b/>
          <w:bCs/>
          <w:noProof/>
          <w:sz w:val="28"/>
          <w:szCs w:val="28"/>
          <w:u w:val="single"/>
          <w:rtl/>
        </w:rPr>
      </w:pPr>
    </w:p>
    <w:p w14:paraId="11A2D94D" w14:textId="2F770BA2" w:rsidR="003A3D31" w:rsidRDefault="003A3D31" w:rsidP="003A3D31">
      <w:pPr>
        <w:pStyle w:val="ListParagraph"/>
        <w:bidi w:val="0"/>
        <w:ind w:left="379" w:right="-86"/>
        <w:rPr>
          <w:rFonts w:ascii="Sakkal Majalla" w:hAnsi="Sakkal Majalla" w:cs="Sakkal Majalla"/>
          <w:b/>
          <w:bCs/>
          <w:noProof/>
          <w:sz w:val="28"/>
          <w:szCs w:val="28"/>
          <w:u w:val="single"/>
          <w:rtl/>
        </w:rPr>
      </w:pPr>
    </w:p>
    <w:p w14:paraId="05060339" w14:textId="77777777" w:rsidR="003A3D31" w:rsidRPr="00A279F8" w:rsidRDefault="003A3D31" w:rsidP="003A3D31">
      <w:pPr>
        <w:pStyle w:val="ListParagraph"/>
        <w:bidi w:val="0"/>
        <w:ind w:left="379" w:right="-86"/>
        <w:rPr>
          <w:rFonts w:ascii="Sakkal Majalla" w:hAnsi="Sakkal Majalla" w:cs="Sakkal Majalla"/>
          <w:b/>
          <w:bCs/>
          <w:noProof/>
          <w:sz w:val="28"/>
          <w:szCs w:val="28"/>
          <w:u w:val="single"/>
        </w:rPr>
      </w:pPr>
    </w:p>
    <w:p w14:paraId="4B181FDF" w14:textId="1D00DD4F" w:rsidR="00B3059B" w:rsidRDefault="00B3059B" w:rsidP="00B3059B">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 xml:space="preserve">3- </w:t>
      </w:r>
      <w:r w:rsidR="00A279F8" w:rsidRPr="00A279F8">
        <w:rPr>
          <w:rFonts w:ascii="Sakkal Majalla" w:hAnsi="Sakkal Majalla" w:cs="Sakkal Majalla"/>
          <w:b/>
          <w:bCs/>
          <w:noProof/>
          <w:sz w:val="28"/>
          <w:szCs w:val="28"/>
          <w:u w:val="single"/>
        </w:rPr>
        <w:t>Simple Exponential Smoothing “SES”</w:t>
      </w:r>
    </w:p>
    <w:p w14:paraId="0B078864" w14:textId="77777777" w:rsidR="003A3D31" w:rsidRDefault="003A3D31" w:rsidP="003A3D31">
      <w:pPr>
        <w:pStyle w:val="ListParagraph"/>
        <w:bidi w:val="0"/>
        <w:ind w:right="-86"/>
        <w:rPr>
          <w:rFonts w:ascii="Sakkal Majalla" w:hAnsi="Sakkal Majalla" w:cs="Sakkal Majalla"/>
          <w:sz w:val="28"/>
          <w:szCs w:val="28"/>
        </w:rPr>
      </w:pPr>
      <w:r>
        <w:rPr>
          <w:rFonts w:ascii="Sakkal Majalla" w:hAnsi="Sakkal Majalla" w:cs="Sakkal Majalla" w:hint="cs"/>
          <w:sz w:val="28"/>
          <w:szCs w:val="28"/>
        </w:rPr>
        <w:t>-brief discription:</w:t>
      </w:r>
    </w:p>
    <w:p w14:paraId="3B081807" w14:textId="77777777" w:rsidR="003A3D31" w:rsidRDefault="003A3D31" w:rsidP="003A3D31">
      <w:pPr>
        <w:pStyle w:val="TitleandContentLTGliederung1"/>
        <w:numPr>
          <w:ilvl w:val="0"/>
          <w:numId w:val="24"/>
        </w:numPr>
        <w:spacing w:before="200" w:line="360" w:lineRule="auto"/>
      </w:pPr>
      <w:r>
        <w:rPr>
          <w:rFonts w:ascii="Sakkal Majalla" w:hAnsi="Sakkal Majalla" w:cs="Sakkal Majalla" w:hint="cs"/>
          <w:sz w:val="28"/>
          <w:szCs w:val="28"/>
        </w:rPr>
        <w:t>Exponential Smoothing is an elementary and pragmatic technique used for forecasting where the forecast is made through the exponentially weighted average of prior observations.</w:t>
      </w:r>
    </w:p>
    <w:p w14:paraId="582625FC" w14:textId="0DF54E05" w:rsidR="003A3D31" w:rsidRPr="003A3D31" w:rsidRDefault="003A3D31" w:rsidP="003A3D31">
      <w:pPr>
        <w:pStyle w:val="TitleandContentLTGliederung1"/>
        <w:numPr>
          <w:ilvl w:val="0"/>
          <w:numId w:val="24"/>
        </w:numPr>
        <w:spacing w:before="200" w:line="360" w:lineRule="auto"/>
      </w:pPr>
      <w:r>
        <w:rPr>
          <w:rFonts w:ascii="Sakkal Majalla" w:hAnsi="Sakkal Majalla" w:cs="Sakkal Majalla" w:hint="cs"/>
          <w:sz w:val="28"/>
          <w:szCs w:val="28"/>
        </w:rPr>
        <w:t>in its simplest form, an exponential smoothing of time series data allocates the exponentially decaying weights from newest to oldest observations, ie. analyzing data from a specific period of time via providing more importance to recent data and less importance to former data.</w:t>
      </w:r>
    </w:p>
    <w:p w14:paraId="4A8C0F6F"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 how you implemented in project</w:t>
      </w:r>
    </w:p>
    <w:p w14:paraId="7A38FBD3"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For first Dataset:</w:t>
      </w:r>
    </w:p>
    <w:p w14:paraId="7721BA12" w14:textId="77777777" w:rsidR="003A3D31" w:rsidRDefault="003A3D31" w:rsidP="003A3D31">
      <w:pPr>
        <w:pStyle w:val="ListParagraph"/>
        <w:numPr>
          <w:ilvl w:val="0"/>
          <w:numId w:val="25"/>
        </w:numPr>
        <w:suppressAutoHyphens/>
        <w:bidi w:val="0"/>
        <w:spacing w:line="360" w:lineRule="auto"/>
      </w:pPr>
      <w:r>
        <w:t>First, we loaded our clean dataset ‘Dataset1_Cleaned.csv’ and shows its columns  which were date and temp but we made it one column called “Value” to used easily in our model.</w:t>
      </w:r>
    </w:p>
    <w:p w14:paraId="63EC3E72" w14:textId="77777777" w:rsidR="003A3D31" w:rsidRDefault="003A3D31" w:rsidP="003A3D31">
      <w:pPr>
        <w:pStyle w:val="ListParagraph"/>
        <w:numPr>
          <w:ilvl w:val="0"/>
          <w:numId w:val="25"/>
        </w:numPr>
        <w:suppressAutoHyphens/>
        <w:bidi w:val="0"/>
        <w:spacing w:line="360" w:lineRule="auto"/>
      </w:pPr>
      <w:r>
        <w:t>then we ran the model by importing  ‘ SimpleExpSmoothing’ which is from  statsmodels.tsa.holtwinters library</w:t>
      </w:r>
    </w:p>
    <w:p w14:paraId="792489A1" w14:textId="77777777" w:rsidR="003A3D31" w:rsidRDefault="003A3D31" w:rsidP="003A3D31">
      <w:pPr>
        <w:pStyle w:val="ListParagraph"/>
        <w:numPr>
          <w:ilvl w:val="0"/>
          <w:numId w:val="25"/>
        </w:numPr>
        <w:suppressAutoHyphens/>
        <w:bidi w:val="0"/>
        <w:spacing w:line="360" w:lineRule="auto"/>
      </w:pPr>
      <w:r>
        <w:t>Defined our model.</w:t>
      </w:r>
    </w:p>
    <w:p w14:paraId="09C0ED1D" w14:textId="77777777" w:rsidR="003A3D31" w:rsidRDefault="003A3D31" w:rsidP="003A3D31">
      <w:pPr>
        <w:pStyle w:val="ListParagraph"/>
        <w:numPr>
          <w:ilvl w:val="0"/>
          <w:numId w:val="25"/>
        </w:numPr>
        <w:suppressAutoHyphens/>
        <w:bidi w:val="0"/>
        <w:spacing w:line="360" w:lineRule="auto"/>
      </w:pPr>
      <w:r>
        <w:t>Fit our model.</w:t>
      </w:r>
    </w:p>
    <w:p w14:paraId="49551C52" w14:textId="77777777" w:rsidR="003A3D31" w:rsidRDefault="003A3D31" w:rsidP="003A3D31">
      <w:pPr>
        <w:pStyle w:val="ListParagraph"/>
        <w:numPr>
          <w:ilvl w:val="0"/>
          <w:numId w:val="25"/>
        </w:numPr>
        <w:suppressAutoHyphens/>
        <w:bidi w:val="0"/>
        <w:spacing w:line="360" w:lineRule="auto"/>
      </w:pPr>
      <w:r>
        <w:lastRenderedPageBreak/>
        <w:t xml:space="preserve">Then we made our prediction which ranged between </w:t>
      </w:r>
      <w:r>
        <w:rPr>
          <w:color w:val="000000"/>
        </w:rPr>
        <w:t xml:space="preserve"> </w:t>
      </w:r>
      <w:r>
        <w:rPr>
          <w:rFonts w:ascii="Courier New" w:hAnsi="Courier New" w:cs="Courier New"/>
          <w:color w:val="000000"/>
          <w:sz w:val="17"/>
        </w:rPr>
        <w:t>13.251537,12.082021,13.847238 and 14.506079</w:t>
      </w:r>
    </w:p>
    <w:p w14:paraId="612C44C3" w14:textId="77777777" w:rsidR="003A3D31" w:rsidRDefault="003A3D31" w:rsidP="003A3D31">
      <w:pPr>
        <w:pStyle w:val="ListParagraph"/>
        <w:numPr>
          <w:ilvl w:val="0"/>
          <w:numId w:val="25"/>
        </w:numPr>
        <w:suppressAutoHyphens/>
        <w:bidi w:val="0"/>
        <w:spacing w:line="360" w:lineRule="auto"/>
      </w:pPr>
      <w:r>
        <w:rPr>
          <w:color w:val="000000"/>
          <w:sz w:val="21"/>
          <w:szCs w:val="21"/>
        </w:rPr>
        <w:t>The dimensions of the predicted data ((701,1)</w:t>
      </w:r>
    </w:p>
    <w:p w14:paraId="7A56D7E9" w14:textId="77777777" w:rsidR="003A3D31" w:rsidRDefault="003A3D31" w:rsidP="003A3D31">
      <w:pPr>
        <w:pStyle w:val="ListParagraph"/>
        <w:numPr>
          <w:ilvl w:val="0"/>
          <w:numId w:val="25"/>
        </w:numPr>
        <w:suppressAutoHyphens/>
        <w:bidi w:val="0"/>
        <w:spacing w:line="360" w:lineRule="auto"/>
      </w:pPr>
      <w:r>
        <w:t>And calculated mean squared error.</w:t>
      </w:r>
    </w:p>
    <w:p w14:paraId="70A5F523" w14:textId="77777777" w:rsidR="003A3D31" w:rsidRDefault="003A3D31" w:rsidP="003A3D31">
      <w:pPr>
        <w:pStyle w:val="ListParagraph"/>
        <w:numPr>
          <w:ilvl w:val="0"/>
          <w:numId w:val="25"/>
        </w:numPr>
        <w:suppressAutoHyphens/>
        <w:bidi w:val="0"/>
        <w:spacing w:line="360" w:lineRule="auto"/>
        <w:ind w:left="379" w:right="-86" w:firstLine="0"/>
      </w:pPr>
      <w:r>
        <w:rPr>
          <w:rFonts w:ascii="Sakkal Majalla" w:hAnsi="Sakkal Majalla" w:cs="Sakkal Majalla" w:hint="cs"/>
          <w:sz w:val="28"/>
          <w:szCs w:val="28"/>
        </w:rPr>
        <w:t>Finally, we plotted our graph.</w:t>
      </w:r>
    </w:p>
    <w:p w14:paraId="29BA2458" w14:textId="55403197" w:rsidR="003A3D31" w:rsidRDefault="003A3D31" w:rsidP="003A3D31">
      <w:pPr>
        <w:pStyle w:val="ListParagraph"/>
        <w:bidi w:val="0"/>
        <w:spacing w:line="360" w:lineRule="auto"/>
        <w:ind w:left="1478" w:right="-86"/>
        <w:rPr>
          <w:rFonts w:ascii="Sakkal Majalla" w:hAnsi="Sakkal Majalla" w:cs="Sakkal Majalla"/>
          <w:sz w:val="28"/>
          <w:szCs w:val="28"/>
        </w:rPr>
      </w:pPr>
      <w:r>
        <w:rPr>
          <w:noProof/>
        </w:rPr>
        <w:drawing>
          <wp:anchor distT="0" distB="0" distL="0" distR="0" simplePos="0" relativeHeight="251675648" behindDoc="0" locked="0" layoutInCell="0" allowOverlap="1" wp14:anchorId="12B4F3E5" wp14:editId="7518D8C0">
            <wp:simplePos x="0" y="0"/>
            <wp:positionH relativeFrom="column">
              <wp:align>center</wp:align>
            </wp:positionH>
            <wp:positionV relativeFrom="paragraph">
              <wp:posOffset>635</wp:posOffset>
            </wp:positionV>
            <wp:extent cx="6111875" cy="2374265"/>
            <wp:effectExtent l="0" t="0" r="3175" b="6985"/>
            <wp:wrapSquare wrapText="largest"/>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875" cy="2374265"/>
                    </a:xfrm>
                    <a:prstGeom prst="rect">
                      <a:avLst/>
                    </a:prstGeom>
                    <a:noFill/>
                  </pic:spPr>
                </pic:pic>
              </a:graphicData>
            </a:graphic>
            <wp14:sizeRelH relativeFrom="page">
              <wp14:pctWidth>0</wp14:pctWidth>
            </wp14:sizeRelH>
            <wp14:sizeRelV relativeFrom="page">
              <wp14:pctHeight>0</wp14:pctHeight>
            </wp14:sizeRelV>
          </wp:anchor>
        </w:drawing>
      </w:r>
    </w:p>
    <w:p w14:paraId="65111BB5"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Result of mean squared error ----&gt;</w:t>
      </w:r>
      <w:r>
        <w:rPr>
          <w:rFonts w:ascii="Sakkal Majalla" w:hAnsi="Sakkal Majalla" w:cs="Sakkal Majalla" w:hint="cs"/>
          <w:color w:val="000000"/>
          <w:sz w:val="28"/>
          <w:szCs w:val="28"/>
        </w:rPr>
        <w:t>2.16876874275847</w:t>
      </w:r>
    </w:p>
    <w:p w14:paraId="5C60E37E"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For second Dataset:</w:t>
      </w:r>
    </w:p>
    <w:p w14:paraId="0C043277" w14:textId="77777777" w:rsidR="003A3D31" w:rsidRDefault="003A3D31" w:rsidP="003A3D31">
      <w:pPr>
        <w:pStyle w:val="ListParagraph"/>
        <w:numPr>
          <w:ilvl w:val="0"/>
          <w:numId w:val="25"/>
        </w:numPr>
        <w:suppressAutoHyphens/>
        <w:bidi w:val="0"/>
        <w:spacing w:line="360" w:lineRule="auto"/>
      </w:pPr>
      <w:r>
        <w:t>First, we loaded our clean dataset ‘Datasets2_Cleanned.csv’ and shows its columns  which were date and temp but we made it one column called “Value” to used easily in our model.</w:t>
      </w:r>
    </w:p>
    <w:p w14:paraId="1810C2F8" w14:textId="77777777" w:rsidR="003A3D31" w:rsidRDefault="003A3D31" w:rsidP="003A3D31">
      <w:pPr>
        <w:pStyle w:val="ListParagraph"/>
        <w:numPr>
          <w:ilvl w:val="0"/>
          <w:numId w:val="25"/>
        </w:numPr>
        <w:suppressAutoHyphens/>
        <w:bidi w:val="0"/>
        <w:spacing w:line="360" w:lineRule="auto"/>
      </w:pPr>
      <w:r>
        <w:t>then we ran the model by importing  ‘ SimpleExpSmoothing’ which is from  statsmodels.tsa.holtwinters library</w:t>
      </w:r>
    </w:p>
    <w:p w14:paraId="56145F5C" w14:textId="77777777" w:rsidR="003A3D31" w:rsidRDefault="003A3D31" w:rsidP="003A3D31">
      <w:pPr>
        <w:pStyle w:val="ListParagraph"/>
        <w:numPr>
          <w:ilvl w:val="0"/>
          <w:numId w:val="25"/>
        </w:numPr>
        <w:suppressAutoHyphens/>
        <w:bidi w:val="0"/>
        <w:spacing w:line="360" w:lineRule="auto"/>
      </w:pPr>
      <w:r>
        <w:t>Defined our model.</w:t>
      </w:r>
    </w:p>
    <w:p w14:paraId="669B4042" w14:textId="77777777" w:rsidR="003A3D31" w:rsidRDefault="003A3D31" w:rsidP="003A3D31">
      <w:pPr>
        <w:pStyle w:val="ListParagraph"/>
        <w:numPr>
          <w:ilvl w:val="0"/>
          <w:numId w:val="25"/>
        </w:numPr>
        <w:suppressAutoHyphens/>
        <w:bidi w:val="0"/>
        <w:spacing w:line="360" w:lineRule="auto"/>
      </w:pPr>
      <w:r>
        <w:t>Fit our model.</w:t>
      </w:r>
    </w:p>
    <w:p w14:paraId="6CFD1D22" w14:textId="77777777" w:rsidR="003A3D31" w:rsidRDefault="003A3D31" w:rsidP="003A3D31">
      <w:pPr>
        <w:pStyle w:val="ListParagraph"/>
        <w:numPr>
          <w:ilvl w:val="0"/>
          <w:numId w:val="25"/>
        </w:numPr>
        <w:suppressAutoHyphens/>
        <w:bidi w:val="0"/>
        <w:spacing w:line="360" w:lineRule="auto"/>
      </w:pPr>
      <w:r>
        <w:t xml:space="preserve">Then we made our prediction which ranged from </w:t>
      </w:r>
      <w:r>
        <w:rPr>
          <w:color w:val="000000"/>
        </w:rPr>
        <w:t xml:space="preserve"> </w:t>
      </w:r>
      <w:r>
        <w:rPr>
          <w:rFonts w:ascii="Courier New" w:hAnsi="Courier New" w:cs="Courier New"/>
          <w:color w:val="000000"/>
          <w:sz w:val="17"/>
        </w:rPr>
        <w:t xml:space="preserve">55.356835 to 36.115999 </w:t>
      </w:r>
    </w:p>
    <w:p w14:paraId="4553968A" w14:textId="77777777" w:rsidR="003A3D31" w:rsidRDefault="003A3D31" w:rsidP="003A3D31">
      <w:pPr>
        <w:pStyle w:val="ListParagraph"/>
        <w:numPr>
          <w:ilvl w:val="0"/>
          <w:numId w:val="25"/>
        </w:numPr>
        <w:suppressAutoHyphens/>
        <w:bidi w:val="0"/>
        <w:spacing w:line="360" w:lineRule="auto"/>
      </w:pPr>
      <w:r>
        <w:rPr>
          <w:color w:val="000000"/>
          <w:sz w:val="21"/>
          <w:szCs w:val="21"/>
        </w:rPr>
        <w:t>The dimensions of the predicted data ((701,1)</w:t>
      </w:r>
    </w:p>
    <w:p w14:paraId="32C30945" w14:textId="77777777" w:rsidR="003A3D31" w:rsidRDefault="003A3D31" w:rsidP="003A3D31">
      <w:pPr>
        <w:pStyle w:val="ListParagraph"/>
        <w:numPr>
          <w:ilvl w:val="0"/>
          <w:numId w:val="25"/>
        </w:numPr>
        <w:suppressAutoHyphens/>
        <w:bidi w:val="0"/>
        <w:spacing w:line="360" w:lineRule="auto"/>
      </w:pPr>
      <w:r>
        <w:t>And calculated mean squared error.</w:t>
      </w:r>
    </w:p>
    <w:p w14:paraId="7F476D6F" w14:textId="77777777" w:rsidR="003A3D31" w:rsidRDefault="003A3D31" w:rsidP="003A3D31">
      <w:pPr>
        <w:pStyle w:val="ListParagraph"/>
        <w:numPr>
          <w:ilvl w:val="0"/>
          <w:numId w:val="25"/>
        </w:numPr>
        <w:suppressAutoHyphens/>
        <w:bidi w:val="0"/>
        <w:spacing w:line="360" w:lineRule="auto"/>
      </w:pPr>
      <w:r>
        <w:t>Finally, we plotted our graph.</w:t>
      </w:r>
    </w:p>
    <w:p w14:paraId="723E4590" w14:textId="437884EE" w:rsidR="003A3D31" w:rsidRDefault="003A3D31" w:rsidP="003A3D31">
      <w:pPr>
        <w:pStyle w:val="ListParagraph"/>
        <w:bidi w:val="0"/>
        <w:ind w:left="1819"/>
      </w:pPr>
      <w:r>
        <w:rPr>
          <w:noProof/>
        </w:rPr>
        <w:lastRenderedPageBreak/>
        <w:drawing>
          <wp:anchor distT="0" distB="0" distL="0" distR="0" simplePos="0" relativeHeight="251674624" behindDoc="0" locked="0" layoutInCell="0" allowOverlap="1" wp14:anchorId="42FD508A" wp14:editId="04261176">
            <wp:simplePos x="0" y="0"/>
            <wp:positionH relativeFrom="column">
              <wp:align>center</wp:align>
            </wp:positionH>
            <wp:positionV relativeFrom="paragraph">
              <wp:posOffset>635</wp:posOffset>
            </wp:positionV>
            <wp:extent cx="5828665" cy="2291080"/>
            <wp:effectExtent l="0" t="0" r="635" b="0"/>
            <wp:wrapSquare wrapText="largest"/>
            <wp:docPr id="33" name="Picture 3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 hist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8665" cy="2291080"/>
                    </a:xfrm>
                    <a:prstGeom prst="rect">
                      <a:avLst/>
                    </a:prstGeom>
                    <a:noFill/>
                  </pic:spPr>
                </pic:pic>
              </a:graphicData>
            </a:graphic>
            <wp14:sizeRelH relativeFrom="page">
              <wp14:pctWidth>0</wp14:pctWidth>
            </wp14:sizeRelH>
            <wp14:sizeRelV relativeFrom="page">
              <wp14:pctHeight>0</wp14:pctHeight>
            </wp14:sizeRelV>
          </wp:anchor>
        </w:drawing>
      </w:r>
    </w:p>
    <w:p w14:paraId="59FFAA75" w14:textId="77777777" w:rsidR="003A3D31" w:rsidRDefault="003A3D31" w:rsidP="003A3D31">
      <w:pPr>
        <w:pStyle w:val="ListParagraph"/>
        <w:bidi w:val="0"/>
      </w:pPr>
    </w:p>
    <w:p w14:paraId="403B422A" w14:textId="77777777" w:rsidR="003A3D31" w:rsidRDefault="003A3D31" w:rsidP="003A3D31">
      <w:pPr>
        <w:pStyle w:val="ListParagraph"/>
        <w:bidi w:val="0"/>
      </w:pPr>
    </w:p>
    <w:p w14:paraId="3C66222B" w14:textId="77777777" w:rsidR="003A3D31" w:rsidRDefault="003A3D31" w:rsidP="003A3D31">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ab/>
      </w:r>
      <w:r>
        <w:rPr>
          <w:rFonts w:ascii="Sakkal Majalla" w:hAnsi="Sakkal Majalla" w:cs="Sakkal Majalla" w:hint="cs"/>
          <w:sz w:val="28"/>
          <w:szCs w:val="28"/>
        </w:rPr>
        <w:tab/>
        <w:t>-Result “Mean Square Error”</w:t>
      </w:r>
    </w:p>
    <w:p w14:paraId="3539AE74" w14:textId="77777777" w:rsidR="003A3D31" w:rsidRDefault="003A3D31" w:rsidP="003A3D31">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 xml:space="preserve">                          mean square error=</w:t>
      </w:r>
      <w:r>
        <w:rPr>
          <w:rFonts w:ascii="Sakkal Majalla" w:hAnsi="Sakkal Majalla" w:cs="Sakkal Majalla" w:hint="cs"/>
          <w:color w:val="000000"/>
          <w:sz w:val="28"/>
          <w:szCs w:val="28"/>
        </w:rPr>
        <w:t>17.21472624307182</w:t>
      </w:r>
    </w:p>
    <w:p w14:paraId="4C6F858F" w14:textId="06D29EFD" w:rsidR="00A279F8" w:rsidRDefault="00A279F8" w:rsidP="00A279F8">
      <w:pPr>
        <w:pStyle w:val="ListParagraph"/>
        <w:bidi w:val="0"/>
        <w:ind w:left="379" w:right="-86" w:firstLine="341"/>
        <w:rPr>
          <w:rFonts w:ascii="Sakkal Majalla" w:hAnsi="Sakkal Majalla" w:cs="Sakkal Majalla"/>
          <w:b/>
          <w:bCs/>
          <w:noProof/>
          <w:sz w:val="28"/>
          <w:szCs w:val="28"/>
          <w:u w:val="single"/>
          <w:rtl/>
        </w:rPr>
      </w:pPr>
    </w:p>
    <w:p w14:paraId="592A15E4" w14:textId="3E96BEB2"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81E7799" w14:textId="03DF069F"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1E0DB3AB" w14:textId="0EB2598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B223310" w14:textId="1A0DD98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05F25D4" w14:textId="7D3AED4F"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58AEF1D9" w14:textId="4A80FF4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51CF1546" w14:textId="106FF24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1AE4B16" w14:textId="068354C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7758ECB9" w14:textId="297E7483"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73489071" w14:textId="41DA2A80"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99D3642" w14:textId="4F375FF0"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1A684B7D" w14:textId="2E24B0F6"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50A589D5" w14:textId="79A5A09E"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20FD158" w14:textId="13DF183B"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70B13B30" w14:textId="5A38A3A3"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49EA8027" w14:textId="44432D23"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02770CE" w14:textId="641F678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3D46876" w14:textId="77777777" w:rsidR="003A3D31" w:rsidRPr="00A279F8" w:rsidRDefault="003A3D31" w:rsidP="003A3D31">
      <w:pPr>
        <w:pStyle w:val="ListParagraph"/>
        <w:bidi w:val="0"/>
        <w:ind w:left="379" w:right="-86" w:firstLine="341"/>
        <w:rPr>
          <w:rFonts w:ascii="Sakkal Majalla" w:hAnsi="Sakkal Majalla" w:cs="Sakkal Majalla"/>
          <w:b/>
          <w:bCs/>
          <w:noProof/>
          <w:sz w:val="28"/>
          <w:szCs w:val="28"/>
          <w:u w:val="single"/>
        </w:rPr>
      </w:pPr>
    </w:p>
    <w:p w14:paraId="5B02B268" w14:textId="58B3E496" w:rsidR="00B3059B" w:rsidRDefault="00B3059B" w:rsidP="00B3059B">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4-</w:t>
      </w:r>
      <w:r w:rsidR="00A279F8" w:rsidRPr="00A279F8">
        <w:rPr>
          <w:rFonts w:ascii="Sakkal Majalla" w:hAnsi="Sakkal Majalla" w:cs="Sakkal Majalla"/>
          <w:b/>
          <w:bCs/>
          <w:noProof/>
          <w:sz w:val="28"/>
          <w:szCs w:val="28"/>
          <w:u w:val="single"/>
        </w:rPr>
        <w:t>Long Short Term Memory ‘LSTM’</w:t>
      </w:r>
    </w:p>
    <w:p w14:paraId="5593291A" w14:textId="77777777" w:rsidR="00E427FA" w:rsidRPr="00335142" w:rsidRDefault="00A279F8"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-brief discription</w:t>
      </w:r>
    </w:p>
    <w:p w14:paraId="581FEBD2" w14:textId="77777777" w:rsidR="00E427FA" w:rsidRPr="00335142" w:rsidRDefault="00E427FA" w:rsidP="00E427FA">
      <w:pPr>
        <w:pStyle w:val="ListParagraph"/>
        <w:bidi w:val="0"/>
        <w:ind w:left="1099" w:right="-86" w:firstLine="341"/>
        <w:rPr>
          <w:rFonts w:ascii="Sakkal Majalla" w:hAnsi="Sakkal Majalla" w:cs="Sakkal Majalla"/>
          <w:sz w:val="28"/>
          <w:szCs w:val="28"/>
        </w:rPr>
      </w:pPr>
      <w:r w:rsidRPr="00335142">
        <w:rPr>
          <w:rFonts w:ascii="Sakkal Majalla" w:hAnsi="Sakkal Majalla" w:cs="Sakkal Majalla" w:hint="cs"/>
          <w:noProof/>
          <w:sz w:val="28"/>
          <w:szCs w:val="28"/>
        </w:rPr>
        <w:tab/>
      </w:r>
      <w:r w:rsidRPr="00335142">
        <w:rPr>
          <w:rFonts w:ascii="Sakkal Majalla" w:hAnsi="Sakkal Majalla" w:cs="Sakkal Majalla" w:hint="cs"/>
          <w:sz w:val="28"/>
          <w:szCs w:val="28"/>
        </w:rPr>
        <w:t>LSTMs are a type of Recurrent Neural Network (RNN) that can learn and memorize long-term</w:t>
      </w:r>
    </w:p>
    <w:p w14:paraId="0FB52DBB" w14:textId="13929E8D" w:rsidR="00E427FA" w:rsidRPr="00335142" w:rsidRDefault="00E427FA" w:rsidP="00E427FA">
      <w:pPr>
        <w:pStyle w:val="ListParagraph"/>
        <w:bidi w:val="0"/>
        <w:ind w:left="1819" w:right="-86" w:firstLine="341"/>
        <w:rPr>
          <w:rFonts w:ascii="Sakkal Majalla" w:hAnsi="Sakkal Majalla" w:cs="Sakkal Majalla"/>
          <w:sz w:val="28"/>
          <w:szCs w:val="28"/>
        </w:rPr>
      </w:pPr>
      <w:r w:rsidRPr="00335142">
        <w:rPr>
          <w:rFonts w:ascii="Sakkal Majalla" w:hAnsi="Sakkal Majalla" w:cs="Sakkal Majalla" w:hint="cs"/>
          <w:sz w:val="28"/>
          <w:szCs w:val="28"/>
        </w:rPr>
        <w:t>dependencies. Recalling past information for long periods is the default behavior.</w:t>
      </w:r>
    </w:p>
    <w:p w14:paraId="61E84A8B" w14:textId="77777777" w:rsidR="00E427FA" w:rsidRPr="00335142" w:rsidRDefault="00E427FA" w:rsidP="00E427FA">
      <w:pPr>
        <w:numPr>
          <w:ilvl w:val="0"/>
          <w:numId w:val="17"/>
        </w:numPr>
        <w:bidi w:val="0"/>
        <w:spacing w:before="100" w:beforeAutospacing="1" w:after="100" w:afterAutospacing="1"/>
        <w:rPr>
          <w:rFonts w:ascii="Sakkal Majalla" w:hAnsi="Sakkal Majalla" w:cs="Sakkal Majalla"/>
          <w:sz w:val="28"/>
          <w:szCs w:val="28"/>
        </w:rPr>
      </w:pPr>
      <w:r w:rsidRPr="00335142">
        <w:rPr>
          <w:rFonts w:ascii="Sakkal Majalla" w:hAnsi="Sakkal Majalla" w:cs="Sakkal Majalla" w:hint="cs"/>
          <w:sz w:val="28"/>
          <w:szCs w:val="28"/>
        </w:rPr>
        <w:t>Long Short Term Memory (LSTM) is a type of deep learning model that is mostly used for analysis of sequential data (time series data prediction).</w:t>
      </w:r>
    </w:p>
    <w:p w14:paraId="2780A05F" w14:textId="77777777" w:rsidR="00E427FA" w:rsidRPr="00335142" w:rsidRDefault="00E427FA" w:rsidP="00E427FA">
      <w:pPr>
        <w:numPr>
          <w:ilvl w:val="0"/>
          <w:numId w:val="17"/>
        </w:numPr>
        <w:bidi w:val="0"/>
        <w:spacing w:before="100" w:beforeAutospacing="1" w:after="100" w:afterAutospacing="1"/>
        <w:rPr>
          <w:rFonts w:ascii="Sakkal Majalla" w:hAnsi="Sakkal Majalla" w:cs="Sakkal Majalla"/>
          <w:sz w:val="28"/>
          <w:szCs w:val="28"/>
        </w:rPr>
      </w:pPr>
      <w:r w:rsidRPr="00335142">
        <w:rPr>
          <w:rFonts w:ascii="Sakkal Majalla" w:hAnsi="Sakkal Majalla" w:cs="Sakkal Majalla" w:hint="cs"/>
          <w:sz w:val="28"/>
          <w:szCs w:val="28"/>
        </w:rPr>
        <w:t>There are different application areas that are used: Language model, neural machine translation, music generation, time series prediction, financial prediction, etc.</w:t>
      </w:r>
    </w:p>
    <w:p w14:paraId="515BE300" w14:textId="369DA0D3" w:rsidR="00E427FA" w:rsidRPr="00335142" w:rsidRDefault="00E427FA" w:rsidP="00E427FA">
      <w:pPr>
        <w:numPr>
          <w:ilvl w:val="0"/>
          <w:numId w:val="17"/>
        </w:numPr>
        <w:bidi w:val="0"/>
        <w:spacing w:before="100" w:beforeAutospacing="1" w:after="100" w:afterAutospacing="1"/>
        <w:rPr>
          <w:rFonts w:ascii="Sakkal Majalla" w:hAnsi="Sakkal Majalla" w:cs="Sakkal Majalla"/>
          <w:sz w:val="28"/>
          <w:szCs w:val="28"/>
        </w:rPr>
      </w:pPr>
      <w:r w:rsidRPr="00335142">
        <w:rPr>
          <w:rFonts w:ascii="Sakkal Majalla" w:hAnsi="Sakkal Majalla" w:cs="Sakkal Majalla" w:hint="cs"/>
          <w:sz w:val="28"/>
          <w:szCs w:val="28"/>
        </w:rPr>
        <w:t>The aim of this implementation is to help to learn structure of basic LSTM (LSTM cell forward, LSTM cell backward, etc..).</w:t>
      </w:r>
    </w:p>
    <w:p w14:paraId="4AB4B6A0" w14:textId="77777777" w:rsidR="00E427FA" w:rsidRPr="00335142" w:rsidRDefault="00E427FA" w:rsidP="00E427FA">
      <w:pPr>
        <w:pStyle w:val="ListParagraph"/>
        <w:bidi w:val="0"/>
        <w:ind w:left="1099" w:right="-86" w:firstLine="341"/>
        <w:rPr>
          <w:rFonts w:ascii="Sakkal Majalla" w:hAnsi="Sakkal Majalla" w:cs="Sakkal Majalla"/>
          <w:noProof/>
          <w:sz w:val="28"/>
          <w:szCs w:val="28"/>
        </w:rPr>
      </w:pPr>
    </w:p>
    <w:p w14:paraId="4C9D1A59" w14:textId="38BFE2C1" w:rsidR="00A279F8" w:rsidRPr="00335142" w:rsidRDefault="00A279F8"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 how you implemented in project</w:t>
      </w:r>
    </w:p>
    <w:p w14:paraId="4078DCA2" w14:textId="4A415145"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1- load datasets</w:t>
      </w:r>
    </w:p>
    <w:p w14:paraId="46D796DD" w14:textId="33289B77"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2-normalize data to be in range (0:1) using minmax scaler from sklearn.preprocessing</w:t>
      </w:r>
    </w:p>
    <w:p w14:paraId="18924E8D" w14:textId="0C5D58BC"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 xml:space="preserve">3- import keras from tenserflow </w:t>
      </w:r>
    </w:p>
    <w:p w14:paraId="7421EE66" w14:textId="76E84DEC"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4-split data to training and testing sets</w:t>
      </w:r>
    </w:p>
    <w:p w14:paraId="49023E36" w14:textId="11743B6C"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5-</w:t>
      </w:r>
      <w:r w:rsidR="00796DE8" w:rsidRPr="00335142">
        <w:rPr>
          <w:rFonts w:ascii="Sakkal Majalla" w:hAnsi="Sakkal Majalla" w:cs="Sakkal Majalla" w:hint="cs"/>
          <w:noProof/>
          <w:sz w:val="28"/>
          <w:szCs w:val="28"/>
        </w:rPr>
        <w:t xml:space="preserve"> reshape data from 2d to 3d </w:t>
      </w:r>
    </w:p>
    <w:p w14:paraId="00795A74" w14:textId="77777777" w:rsidR="00796DE8" w:rsidRPr="00335142" w:rsidRDefault="00796DE8" w:rsidP="00796DE8">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6-create LSTM sequential  model using keras</w:t>
      </w:r>
    </w:p>
    <w:p w14:paraId="33186AAA" w14:textId="1A1E251F" w:rsidR="00796DE8" w:rsidRPr="00335142" w:rsidRDefault="00796DE8" w:rsidP="00796DE8">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 xml:space="preserve">7- fit the model  </w:t>
      </w:r>
    </w:p>
    <w:p w14:paraId="0366F89D" w14:textId="5DD01088" w:rsidR="00796DE8" w:rsidRPr="00335142" w:rsidRDefault="00796DE8"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8-plot loss &amp; accuracy</w:t>
      </w:r>
    </w:p>
    <w:p w14:paraId="121715D0" w14:textId="7F5F272C" w:rsidR="00456921" w:rsidRPr="00335142" w:rsidRDefault="00456921" w:rsidP="00456921">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9- plot  training predictions , testing predictions and original data</w:t>
      </w:r>
    </w:p>
    <w:p w14:paraId="4D9DC5F3" w14:textId="41F8E7EC" w:rsidR="00E427FA" w:rsidRPr="00335142" w:rsidRDefault="00456921" w:rsidP="00796DE8">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10-</w:t>
      </w:r>
      <w:r w:rsidR="00796DE8" w:rsidRPr="00335142">
        <w:rPr>
          <w:rFonts w:ascii="Sakkal Majalla" w:hAnsi="Sakkal Majalla" w:cs="Sakkal Majalla" w:hint="cs"/>
          <w:noProof/>
          <w:sz w:val="28"/>
          <w:szCs w:val="28"/>
        </w:rPr>
        <w:t xml:space="preserve"> calculate mean square error  </w:t>
      </w:r>
    </w:p>
    <w:p w14:paraId="54CCB6AC" w14:textId="6413B957" w:rsidR="00796DE8" w:rsidRDefault="00796DE8" w:rsidP="00796DE8">
      <w:pPr>
        <w:pStyle w:val="ListParagraph"/>
        <w:bidi w:val="0"/>
        <w:ind w:left="1099" w:right="-86" w:firstLine="341"/>
        <w:rPr>
          <w:rFonts w:ascii="Sakkal Majalla" w:hAnsi="Sakkal Majalla" w:cs="Sakkal Majalla"/>
          <w:noProof/>
          <w:sz w:val="28"/>
          <w:szCs w:val="28"/>
        </w:rPr>
      </w:pPr>
      <w:r>
        <w:rPr>
          <w:rFonts w:ascii="Sakkal Majalla" w:hAnsi="Sakkal Majalla" w:cs="Sakkal Majalla"/>
          <w:noProof/>
          <w:sz w:val="28"/>
          <w:szCs w:val="28"/>
        </w:rPr>
        <w:t xml:space="preserve"> </w:t>
      </w:r>
    </w:p>
    <w:p w14:paraId="24450E39" w14:textId="2D29BF72" w:rsidR="00796DE8" w:rsidRPr="00456921" w:rsidRDefault="00456921" w:rsidP="00456921">
      <w:pPr>
        <w:bidi w:val="0"/>
        <w:ind w:right="-86"/>
        <w:rPr>
          <w:rFonts w:ascii="Sakkal Majalla" w:hAnsi="Sakkal Majalla" w:cs="Sakkal Majalla"/>
          <w:noProof/>
          <w:sz w:val="28"/>
          <w:szCs w:val="28"/>
        </w:rPr>
      </w:pPr>
      <w:r>
        <w:rPr>
          <w:noProof/>
        </w:rPr>
        <w:lastRenderedPageBreak/>
        <w:drawing>
          <wp:inline distT="0" distB="0" distL="0" distR="0" wp14:anchorId="6642EABC" wp14:editId="506C3159">
            <wp:extent cx="6192276" cy="2316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1339" cy="2323611"/>
                    </a:xfrm>
                    <a:prstGeom prst="rect">
                      <a:avLst/>
                    </a:prstGeom>
                    <a:noFill/>
                    <a:ln>
                      <a:noFill/>
                    </a:ln>
                  </pic:spPr>
                </pic:pic>
              </a:graphicData>
            </a:graphic>
          </wp:inline>
        </w:drawing>
      </w:r>
    </w:p>
    <w:p w14:paraId="190D6D59" w14:textId="77777777" w:rsidR="00456921" w:rsidRDefault="00456921" w:rsidP="00456921">
      <w:pPr>
        <w:bidi w:val="0"/>
        <w:ind w:right="-86"/>
        <w:rPr>
          <w:rFonts w:ascii="Sakkal Majalla" w:hAnsi="Sakkal Majalla" w:cs="Sakkal Majalla"/>
          <w:noProof/>
          <w:sz w:val="28"/>
          <w:szCs w:val="28"/>
        </w:rPr>
      </w:pPr>
    </w:p>
    <w:p w14:paraId="016D96AA" w14:textId="6CE7F0CA" w:rsidR="00796DE8" w:rsidRPr="00456921" w:rsidRDefault="00456921" w:rsidP="00456921">
      <w:pPr>
        <w:bidi w:val="0"/>
        <w:ind w:right="-86"/>
        <w:rPr>
          <w:rFonts w:ascii="Sakkal Majalla" w:hAnsi="Sakkal Majalla" w:cs="Sakkal Majalla"/>
          <w:noProof/>
          <w:sz w:val="28"/>
          <w:szCs w:val="28"/>
        </w:rPr>
      </w:pPr>
      <w:r>
        <w:rPr>
          <w:rFonts w:ascii="Sakkal Majalla" w:hAnsi="Sakkal Majalla" w:cs="Sakkal Majalla"/>
          <w:noProof/>
          <w:sz w:val="28"/>
          <w:szCs w:val="28"/>
        </w:rPr>
        <w:drawing>
          <wp:inline distT="0" distB="0" distL="0" distR="0" wp14:anchorId="6D9C8C97" wp14:editId="4C412E65">
            <wp:extent cx="6294120" cy="23545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4120" cy="2354580"/>
                    </a:xfrm>
                    <a:prstGeom prst="rect">
                      <a:avLst/>
                    </a:prstGeom>
                    <a:noFill/>
                    <a:ln>
                      <a:noFill/>
                    </a:ln>
                  </pic:spPr>
                </pic:pic>
              </a:graphicData>
            </a:graphic>
          </wp:inline>
        </w:drawing>
      </w:r>
    </w:p>
    <w:p w14:paraId="22762F1C" w14:textId="77777777" w:rsidR="00796DE8" w:rsidRPr="00335142" w:rsidRDefault="00A279F8" w:rsidP="00796DE8">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Pr>
          <w:rFonts w:ascii="Sakkal Majalla" w:hAnsi="Sakkal Majalla" w:cs="Sakkal Majalla"/>
          <w:noProof/>
          <w:sz w:val="28"/>
          <w:szCs w:val="28"/>
        </w:rPr>
        <w:tab/>
      </w:r>
      <w:r w:rsidRPr="00335142">
        <w:rPr>
          <w:rFonts w:ascii="Sakkal Majalla" w:hAnsi="Sakkal Majalla" w:cs="Sakkal Majalla" w:hint="cs"/>
          <w:noProof/>
          <w:sz w:val="28"/>
          <w:szCs w:val="28"/>
        </w:rPr>
        <w:t>-Result “Mean Square Error”</w:t>
      </w:r>
    </w:p>
    <w:p w14:paraId="34DC485C" w14:textId="2AFA0FA7"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Training data 1 score: 23.87 RMSE</w:t>
      </w:r>
    </w:p>
    <w:p w14:paraId="12FF5F05" w14:textId="77777777"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Test data 1 score: 23.15 RMSE</w:t>
      </w:r>
    </w:p>
    <w:p w14:paraId="05B6AAF3" w14:textId="77777777"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Training data 2 score: 13.86 RMSE</w:t>
      </w:r>
    </w:p>
    <w:p w14:paraId="112C0857" w14:textId="45F5E749"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Test data 2 score: 18.49 RMSE</w:t>
      </w:r>
    </w:p>
    <w:p w14:paraId="15B233B7" w14:textId="77777777" w:rsidR="00C45D93" w:rsidRPr="00A279F8" w:rsidRDefault="00C45D93" w:rsidP="00C45D93">
      <w:pPr>
        <w:pStyle w:val="ListParagraph"/>
        <w:bidi w:val="0"/>
        <w:ind w:left="379" w:right="-86" w:firstLine="341"/>
        <w:rPr>
          <w:rFonts w:ascii="Sakkal Majalla" w:hAnsi="Sakkal Majalla" w:cs="Sakkal Majalla"/>
          <w:b/>
          <w:bCs/>
          <w:noProof/>
          <w:sz w:val="28"/>
          <w:szCs w:val="28"/>
          <w:u w:val="single"/>
        </w:rPr>
      </w:pPr>
    </w:p>
    <w:p w14:paraId="05AFBBF1" w14:textId="77777777" w:rsidR="003A3D31" w:rsidRDefault="003A3D31" w:rsidP="00A279F8">
      <w:pPr>
        <w:pStyle w:val="ListParagraph"/>
        <w:bidi w:val="0"/>
        <w:ind w:left="379" w:right="-86" w:firstLine="341"/>
        <w:rPr>
          <w:rFonts w:ascii="Sakkal Majalla" w:hAnsi="Sakkal Majalla" w:cs="Sakkal Majalla"/>
          <w:b/>
          <w:bCs/>
          <w:noProof/>
          <w:sz w:val="28"/>
          <w:szCs w:val="28"/>
          <w:u w:val="single"/>
          <w:rtl/>
        </w:rPr>
      </w:pPr>
    </w:p>
    <w:p w14:paraId="73E6FD91"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76604E6"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0078E1AC"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01A0A574" w14:textId="4FD6DA13" w:rsidR="00A279F8" w:rsidRDefault="00A279F8" w:rsidP="003A3D31">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lastRenderedPageBreak/>
        <w:t>5-XGBosst Regression</w:t>
      </w:r>
    </w:p>
    <w:p w14:paraId="342CBF08" w14:textId="77777777" w:rsidR="00C45D93" w:rsidRDefault="00C45D93" w:rsidP="00C45D93">
      <w:pPr>
        <w:pStyle w:val="ListParagraph"/>
        <w:bidi w:val="0"/>
        <w:ind w:left="1099" w:right="-86" w:firstLine="341"/>
        <w:rPr>
          <w:rFonts w:ascii="Sakkal Majalla" w:hAnsi="Sakkal Majalla" w:cs="Sakkal Majalla"/>
          <w:b/>
          <w:bCs/>
          <w:sz w:val="28"/>
          <w:szCs w:val="28"/>
          <w:u w:val="single"/>
        </w:rPr>
      </w:pPr>
      <w:r>
        <w:rPr>
          <w:rFonts w:ascii="Sakkal Majalla" w:hAnsi="Sakkal Majalla" w:cs="Sakkal Majalla"/>
          <w:sz w:val="28"/>
          <w:szCs w:val="28"/>
        </w:rPr>
        <w:t>-</w:t>
      </w:r>
      <w:r w:rsidRPr="00343349">
        <w:rPr>
          <w:rFonts w:ascii="Sakkal Majalla" w:hAnsi="Sakkal Majalla" w:cs="Sakkal Majalla"/>
          <w:b/>
          <w:bCs/>
          <w:sz w:val="28"/>
          <w:szCs w:val="28"/>
          <w:u w:val="single"/>
        </w:rPr>
        <w:t>brief description:</w:t>
      </w:r>
    </w:p>
    <w:p w14:paraId="33A97152" w14:textId="77777777" w:rsidR="00C45D93" w:rsidRDefault="00C45D93" w:rsidP="00C45D93">
      <w:pPr>
        <w:pStyle w:val="ListParagraph"/>
        <w:bidi w:val="0"/>
        <w:ind w:left="2160" w:right="-86"/>
        <w:rPr>
          <w:rFonts w:ascii="Sakkal Majalla" w:hAnsi="Sakkal Majalla" w:cs="Sakkal Majalla"/>
          <w:sz w:val="28"/>
          <w:szCs w:val="28"/>
        </w:rPr>
      </w:pPr>
      <w:r>
        <w:rPr>
          <w:rFonts w:ascii="Sakkal Majalla" w:hAnsi="Sakkal Majalla" w:cs="Sakkal Majalla"/>
          <w:sz w:val="28"/>
          <w:szCs w:val="28"/>
        </w:rPr>
        <w:t xml:space="preserve">- </w:t>
      </w:r>
      <w:r w:rsidRPr="00343349">
        <w:rPr>
          <w:rFonts w:ascii="Sakkal Majalla" w:hAnsi="Sakkal Majalla" w:cs="Sakkal Majalla"/>
          <w:sz w:val="28"/>
          <w:szCs w:val="28"/>
        </w:rPr>
        <w:t>XGBoost is an efficient implementation of gradient boosting for classification and regression problems.</w:t>
      </w:r>
    </w:p>
    <w:p w14:paraId="066D2159" w14:textId="77777777" w:rsidR="00C45D93" w:rsidRPr="00343349" w:rsidRDefault="00C45D93" w:rsidP="00C45D93">
      <w:pPr>
        <w:pStyle w:val="ListParagraph"/>
        <w:bidi w:val="0"/>
        <w:ind w:left="2160" w:right="-86"/>
        <w:rPr>
          <w:rFonts w:ascii="Sakkal Majalla" w:hAnsi="Sakkal Majalla" w:cs="Sakkal Majalla"/>
          <w:sz w:val="28"/>
          <w:szCs w:val="28"/>
        </w:rPr>
      </w:pPr>
      <w:r>
        <w:rPr>
          <w:rFonts w:ascii="Sakkal Majalla" w:hAnsi="Sakkal Majalla" w:cs="Sakkal Majalla"/>
          <w:sz w:val="28"/>
          <w:szCs w:val="28"/>
        </w:rPr>
        <w:t xml:space="preserve">- </w:t>
      </w:r>
      <w:r w:rsidRPr="00343349">
        <w:rPr>
          <w:rFonts w:ascii="Sakkal Majalla" w:hAnsi="Sakkal Majalla" w:cs="Sakkal Majalla"/>
          <w:sz w:val="28"/>
          <w:szCs w:val="28"/>
        </w:rPr>
        <w:t>XGBoost can also be used for time series forecasting, although it requires that the time series dataset be transformed into a supervised learning problem first. It also requires the use of a specialized technique for evaluating the model called walk-forward validation, as evaluating the model using k-fold cross validation would result in optimistically biased results.</w:t>
      </w:r>
    </w:p>
    <w:p w14:paraId="23A4FC8B" w14:textId="79E7D510"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t>implement</w:t>
      </w:r>
      <w:r w:rsidR="00732332">
        <w:rPr>
          <w:rFonts w:ascii="Sakkal Majalla" w:hAnsi="Sakkal Majalla" w:cs="Sakkal Majalla"/>
          <w:sz w:val="28"/>
          <w:szCs w:val="28"/>
        </w:rPr>
        <w:t>ation</w:t>
      </w:r>
      <w:r>
        <w:rPr>
          <w:rFonts w:ascii="Sakkal Majalla" w:hAnsi="Sakkal Majalla" w:cs="Sakkal Majalla"/>
          <w:sz w:val="28"/>
          <w:szCs w:val="28"/>
        </w:rPr>
        <w:t xml:space="preserve"> in project</w:t>
      </w:r>
    </w:p>
    <w:p w14:paraId="4DE5CE48" w14:textId="4EF1E4AF" w:rsidR="00400EE1" w:rsidRDefault="00400EE1" w:rsidP="00400EE1">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-after import libraries(Sklearn, pandas , numpy, matplotlib)</w:t>
      </w:r>
    </w:p>
    <w:p w14:paraId="0B793698"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-First thig we Give Index Instead of Data to use XGBoost</w:t>
      </w:r>
    </w:p>
    <w:p w14:paraId="44300D61"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-then, we split data to train and test with size 0.8 to train and without random state</w:t>
      </w:r>
    </w:p>
    <w:p w14:paraId="027E29DE"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 xml:space="preserve">- we try to find the best n_estimator through mean square error calculation then we select </w:t>
      </w:r>
    </w:p>
    <w:p w14:paraId="3D18E524"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 xml:space="preserve"> Best n_estimator for Dataset 1 is 100 and Dataset 2 is 70</w:t>
      </w:r>
    </w:p>
    <w:p w14:paraId="7F1B7875"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-after that we predict our data and here is the prediction result on plot:</w:t>
      </w:r>
    </w:p>
    <w:p w14:paraId="5BE9244D" w14:textId="44AD126C" w:rsidR="00C45D93" w:rsidRDefault="00B92FC0" w:rsidP="00C45D93">
      <w:pPr>
        <w:pStyle w:val="ListParagraph"/>
        <w:bidi w:val="0"/>
        <w:ind w:left="379" w:right="-86"/>
        <w:rPr>
          <w:rFonts w:ascii="Sakkal Majalla" w:hAnsi="Sakkal Majalla" w:cs="Sakkal Majalla"/>
          <w:sz w:val="28"/>
          <w:szCs w:val="28"/>
        </w:rPr>
      </w:pPr>
      <w:r>
        <w:rPr>
          <w:rFonts w:ascii="Sakkal Majalla" w:hAnsi="Sakkal Majalla" w:cs="Sakkal Majalla"/>
          <w:noProof/>
          <w:sz w:val="28"/>
          <w:szCs w:val="28"/>
        </w:rPr>
        <mc:AlternateContent>
          <mc:Choice Requires="wps">
            <w:drawing>
              <wp:anchor distT="0" distB="0" distL="114300" distR="114300" simplePos="0" relativeHeight="251670528" behindDoc="0" locked="0" layoutInCell="1" allowOverlap="1" wp14:anchorId="59E9E5D6" wp14:editId="2482DEBD">
                <wp:simplePos x="0" y="0"/>
                <wp:positionH relativeFrom="page">
                  <wp:posOffset>662940</wp:posOffset>
                </wp:positionH>
                <wp:positionV relativeFrom="paragraph">
                  <wp:posOffset>98425</wp:posOffset>
                </wp:positionV>
                <wp:extent cx="6057900" cy="3383280"/>
                <wp:effectExtent l="0" t="0" r="19050" b="26670"/>
                <wp:wrapNone/>
                <wp:docPr id="19" name="Rectangle 19"/>
                <wp:cNvGraphicFramePr/>
                <a:graphic xmlns:a="http://schemas.openxmlformats.org/drawingml/2006/main">
                  <a:graphicData uri="http://schemas.microsoft.com/office/word/2010/wordprocessingShape">
                    <wps:wsp>
                      <wps:cNvSpPr/>
                      <wps:spPr>
                        <a:xfrm>
                          <a:off x="0" y="0"/>
                          <a:ext cx="6057900" cy="3383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B0E944" w14:textId="77777777" w:rsidR="00C45D93" w:rsidRDefault="00C45D93" w:rsidP="00C45D93">
                            <w:pPr>
                              <w:jc w:val="center"/>
                            </w:pPr>
                            <w:r w:rsidRPr="00E6643B">
                              <w:rPr>
                                <w:rFonts w:ascii="Sakkal Majalla" w:hAnsi="Sakkal Majalla" w:cs="Sakkal Majalla"/>
                                <w:sz w:val="28"/>
                                <w:szCs w:val="28"/>
                              </w:rPr>
                              <w:t xml:space="preserve"> </w:t>
                            </w:r>
                            <w:r w:rsidRPr="00E6643B">
                              <w:rPr>
                                <w:rFonts w:ascii="Sakkal Majalla" w:hAnsi="Sakkal Majalla" w:cs="Sakkal Majalla"/>
                                <w:noProof/>
                                <w:sz w:val="28"/>
                                <w:szCs w:val="28"/>
                              </w:rPr>
                              <w:drawing>
                                <wp:inline distT="0" distB="0" distL="0" distR="0" wp14:anchorId="51EB448C" wp14:editId="3499C550">
                                  <wp:extent cx="6079591" cy="2925779"/>
                                  <wp:effectExtent l="0" t="0" r="0" b="825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5"/>
                                          <a:stretch>
                                            <a:fillRect/>
                                          </a:stretch>
                                        </pic:blipFill>
                                        <pic:spPr>
                                          <a:xfrm>
                                            <a:off x="0" y="0"/>
                                            <a:ext cx="6133395" cy="29516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9E5D6" id="Rectangle 19" o:spid="_x0000_s1033" style="position:absolute;left:0;text-align:left;margin-left:52.2pt;margin-top:7.75pt;width:477pt;height:266.4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" fillcolor="white [3201]" strokecolor="#f79646 [3209]" strokeweight="2pt">
                <v:textbox>
                  <w:txbxContent>
                    <w:p w14:paraId="3FB0E944" w14:textId="77777777" w:rsidR="00C45D93" w:rsidRDefault="00C45D93" w:rsidP="00C45D93">
                      <w:pPr>
                        <w:jc w:val="center"/>
                      </w:pPr>
                      <w:r w:rsidRPr="00E6643B">
                        <w:rPr>
                          <w:rFonts w:ascii="Sakkal Majalla" w:hAnsi="Sakkal Majalla" w:cs="Sakkal Majalla"/>
                          <w:sz w:val="28"/>
                          <w:szCs w:val="28"/>
                        </w:rPr>
                        <w:t xml:space="preserve"> </w:t>
                      </w:r>
                      <w:r w:rsidRPr="00E6643B">
                        <w:rPr>
                          <w:rFonts w:ascii="Sakkal Majalla" w:hAnsi="Sakkal Majalla" w:cs="Sakkal Majalla"/>
                          <w:noProof/>
                          <w:sz w:val="28"/>
                          <w:szCs w:val="28"/>
                        </w:rPr>
                        <w:drawing>
                          <wp:inline distT="0" distB="0" distL="0" distR="0" wp14:anchorId="51EB448C" wp14:editId="3499C550">
                            <wp:extent cx="6079591" cy="2925779"/>
                            <wp:effectExtent l="0" t="0" r="0" b="825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6"/>
                                    <a:stretch>
                                      <a:fillRect/>
                                    </a:stretch>
                                  </pic:blipFill>
                                  <pic:spPr>
                                    <a:xfrm>
                                      <a:off x="0" y="0"/>
                                      <a:ext cx="6133395" cy="2951672"/>
                                    </a:xfrm>
                                    <a:prstGeom prst="rect">
                                      <a:avLst/>
                                    </a:prstGeom>
                                  </pic:spPr>
                                </pic:pic>
                              </a:graphicData>
                            </a:graphic>
                          </wp:inline>
                        </w:drawing>
                      </w:r>
                    </w:p>
                  </w:txbxContent>
                </v:textbox>
                <w10:wrap anchorx="page"/>
              </v:rect>
            </w:pict>
          </mc:Fallback>
        </mc:AlternateContent>
      </w:r>
    </w:p>
    <w:p w14:paraId="1A228B4C" w14:textId="4FF6A88D" w:rsidR="00C45D93" w:rsidRDefault="00C45D93" w:rsidP="00C45D93">
      <w:pPr>
        <w:pStyle w:val="ListParagraph"/>
        <w:bidi w:val="0"/>
        <w:ind w:left="379" w:right="-86"/>
        <w:rPr>
          <w:rFonts w:ascii="Sakkal Majalla" w:hAnsi="Sakkal Majalla" w:cs="Sakkal Majalla"/>
          <w:sz w:val="28"/>
          <w:szCs w:val="28"/>
        </w:rPr>
      </w:pPr>
    </w:p>
    <w:p w14:paraId="3A46969C" w14:textId="77777777" w:rsidR="00C45D93" w:rsidRDefault="00C45D93" w:rsidP="00C45D93">
      <w:pPr>
        <w:pStyle w:val="ListParagraph"/>
        <w:bidi w:val="0"/>
        <w:ind w:left="379" w:right="-86"/>
        <w:rPr>
          <w:rFonts w:ascii="Sakkal Majalla" w:hAnsi="Sakkal Majalla" w:cs="Sakkal Majalla"/>
          <w:sz w:val="28"/>
          <w:szCs w:val="28"/>
        </w:rPr>
      </w:pPr>
    </w:p>
    <w:p w14:paraId="410CBAC2" w14:textId="77777777" w:rsidR="00C45D93" w:rsidRDefault="00C45D93" w:rsidP="00C45D93">
      <w:pPr>
        <w:pStyle w:val="ListParagraph"/>
        <w:bidi w:val="0"/>
        <w:ind w:left="379" w:right="-86"/>
        <w:rPr>
          <w:rFonts w:ascii="Sakkal Majalla" w:hAnsi="Sakkal Majalla" w:cs="Sakkal Majalla"/>
          <w:sz w:val="28"/>
          <w:szCs w:val="28"/>
        </w:rPr>
      </w:pPr>
    </w:p>
    <w:p w14:paraId="20658762" w14:textId="77777777" w:rsidR="00C45D93" w:rsidRDefault="00C45D93" w:rsidP="00C45D93">
      <w:pPr>
        <w:pStyle w:val="ListParagraph"/>
        <w:bidi w:val="0"/>
        <w:ind w:left="379" w:right="-86"/>
        <w:rPr>
          <w:rFonts w:ascii="Sakkal Majalla" w:hAnsi="Sakkal Majalla" w:cs="Sakkal Majalla"/>
          <w:sz w:val="28"/>
          <w:szCs w:val="28"/>
        </w:rPr>
      </w:pPr>
    </w:p>
    <w:p w14:paraId="72078B72" w14:textId="77777777" w:rsidR="00C45D93" w:rsidRDefault="00C45D93" w:rsidP="00C45D93">
      <w:pPr>
        <w:pStyle w:val="ListParagraph"/>
        <w:bidi w:val="0"/>
        <w:ind w:left="379" w:right="-86"/>
        <w:rPr>
          <w:rFonts w:ascii="Sakkal Majalla" w:hAnsi="Sakkal Majalla" w:cs="Sakkal Majalla"/>
          <w:sz w:val="28"/>
          <w:szCs w:val="28"/>
        </w:rPr>
      </w:pPr>
    </w:p>
    <w:p w14:paraId="267D943E" w14:textId="77777777" w:rsidR="00C45D93" w:rsidRDefault="00C45D93" w:rsidP="00C45D93">
      <w:pPr>
        <w:pStyle w:val="ListParagraph"/>
        <w:bidi w:val="0"/>
        <w:ind w:left="379" w:right="-86"/>
        <w:rPr>
          <w:rFonts w:ascii="Sakkal Majalla" w:hAnsi="Sakkal Majalla" w:cs="Sakkal Majalla"/>
          <w:sz w:val="28"/>
          <w:szCs w:val="28"/>
        </w:rPr>
      </w:pPr>
    </w:p>
    <w:p w14:paraId="3AACE3DE" w14:textId="77777777" w:rsidR="00C45D93" w:rsidRDefault="00C45D93" w:rsidP="00C45D93">
      <w:pPr>
        <w:pStyle w:val="ListParagraph"/>
        <w:bidi w:val="0"/>
        <w:ind w:left="379" w:right="-86"/>
        <w:rPr>
          <w:rFonts w:ascii="Sakkal Majalla" w:hAnsi="Sakkal Majalla" w:cs="Sakkal Majalla"/>
          <w:sz w:val="28"/>
          <w:szCs w:val="28"/>
        </w:rPr>
      </w:pPr>
    </w:p>
    <w:p w14:paraId="15AE9138" w14:textId="77777777" w:rsidR="00C45D93" w:rsidRDefault="00C45D93" w:rsidP="00C45D93">
      <w:pPr>
        <w:pStyle w:val="ListParagraph"/>
        <w:bidi w:val="0"/>
        <w:ind w:left="379" w:right="-86"/>
        <w:rPr>
          <w:rFonts w:ascii="Sakkal Majalla" w:hAnsi="Sakkal Majalla" w:cs="Sakkal Majalla"/>
          <w:sz w:val="28"/>
          <w:szCs w:val="28"/>
        </w:rPr>
      </w:pPr>
    </w:p>
    <w:p w14:paraId="6505D574" w14:textId="77777777" w:rsidR="00C45D93" w:rsidRDefault="00C45D93" w:rsidP="00C45D93">
      <w:pPr>
        <w:pStyle w:val="ListParagraph"/>
        <w:bidi w:val="0"/>
        <w:ind w:left="379" w:right="-86"/>
        <w:rPr>
          <w:rFonts w:ascii="Sakkal Majalla" w:hAnsi="Sakkal Majalla" w:cs="Sakkal Majalla"/>
          <w:sz w:val="28"/>
          <w:szCs w:val="28"/>
        </w:rPr>
      </w:pPr>
    </w:p>
    <w:p w14:paraId="2BDAA141" w14:textId="77777777" w:rsidR="00C45D93" w:rsidRDefault="00C45D93" w:rsidP="00C45D93">
      <w:pPr>
        <w:pStyle w:val="ListParagraph"/>
        <w:bidi w:val="0"/>
        <w:ind w:left="379" w:right="-86"/>
        <w:rPr>
          <w:rFonts w:ascii="Sakkal Majalla" w:hAnsi="Sakkal Majalla" w:cs="Sakkal Majalla"/>
          <w:sz w:val="28"/>
          <w:szCs w:val="28"/>
        </w:rPr>
      </w:pPr>
    </w:p>
    <w:p w14:paraId="7D68F37B" w14:textId="77777777" w:rsidR="00C45D93" w:rsidRDefault="00C45D93" w:rsidP="00C45D93">
      <w:pPr>
        <w:pStyle w:val="ListParagraph"/>
        <w:bidi w:val="0"/>
        <w:ind w:left="379" w:right="-86"/>
        <w:rPr>
          <w:rFonts w:ascii="Sakkal Majalla" w:hAnsi="Sakkal Majalla" w:cs="Sakkal Majalla"/>
          <w:sz w:val="28"/>
          <w:szCs w:val="28"/>
        </w:rPr>
      </w:pPr>
    </w:p>
    <w:p w14:paraId="3E51B0B7" w14:textId="1194A18B" w:rsidR="00C45D93" w:rsidRDefault="00C45D93" w:rsidP="00C45D93">
      <w:pPr>
        <w:pStyle w:val="ListParagraph"/>
        <w:bidi w:val="0"/>
        <w:ind w:left="379" w:right="-86"/>
        <w:rPr>
          <w:rFonts w:ascii="Sakkal Majalla" w:hAnsi="Sakkal Majalla" w:cs="Sakkal Majalla"/>
          <w:sz w:val="28"/>
          <w:szCs w:val="28"/>
        </w:rPr>
      </w:pPr>
    </w:p>
    <w:p w14:paraId="5EF54035" w14:textId="0E061A2E" w:rsidR="00C45D93" w:rsidRDefault="003A3D31" w:rsidP="00C45D93">
      <w:pPr>
        <w:pStyle w:val="ListParagraph"/>
        <w:bidi w:val="0"/>
        <w:ind w:left="379" w:right="-86"/>
        <w:rPr>
          <w:rFonts w:ascii="Sakkal Majalla" w:hAnsi="Sakkal Majalla" w:cs="Sakkal Majalla"/>
          <w:sz w:val="28"/>
          <w:szCs w:val="28"/>
        </w:rPr>
      </w:pPr>
      <w:r>
        <w:rPr>
          <w:rFonts w:ascii="Sakkal Majalla" w:hAnsi="Sakkal Majalla" w:cs="Sakkal Majalla"/>
          <w:noProof/>
          <w:sz w:val="28"/>
          <w:szCs w:val="28"/>
        </w:rPr>
        <mc:AlternateContent>
          <mc:Choice Requires="wps">
            <w:drawing>
              <wp:anchor distT="0" distB="0" distL="114300" distR="114300" simplePos="0" relativeHeight="251671552" behindDoc="0" locked="0" layoutInCell="1" allowOverlap="1" wp14:anchorId="464E9A56" wp14:editId="1B271188">
                <wp:simplePos x="0" y="0"/>
                <wp:positionH relativeFrom="margin">
                  <wp:align>center</wp:align>
                </wp:positionH>
                <wp:positionV relativeFrom="paragraph">
                  <wp:posOffset>-20320</wp:posOffset>
                </wp:positionV>
                <wp:extent cx="6644640" cy="2971800"/>
                <wp:effectExtent l="0" t="0" r="22860" b="19050"/>
                <wp:wrapNone/>
                <wp:docPr id="20" name="Rectangle 20"/>
                <wp:cNvGraphicFramePr/>
                <a:graphic xmlns:a="http://schemas.openxmlformats.org/drawingml/2006/main">
                  <a:graphicData uri="http://schemas.microsoft.com/office/word/2010/wordprocessingShape">
                    <wps:wsp>
                      <wps:cNvSpPr/>
                      <wps:spPr>
                        <a:xfrm>
                          <a:off x="0" y="0"/>
                          <a:ext cx="6644640" cy="2971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5FBAF0" w14:textId="77777777" w:rsidR="00C45D93" w:rsidRDefault="00C45D93" w:rsidP="00C45D93">
                            <w:pPr>
                              <w:jc w:val="center"/>
                            </w:pPr>
                            <w:r w:rsidRPr="00E6643B">
                              <w:rPr>
                                <w:noProof/>
                              </w:rPr>
                              <w:t xml:space="preserve"> </w:t>
                            </w:r>
                            <w:r>
                              <w:rPr>
                                <w:noProof/>
                              </w:rPr>
                              <w:drawing>
                                <wp:inline distT="0" distB="0" distL="0" distR="0" wp14:anchorId="5A6DD631" wp14:editId="42BEFE40">
                                  <wp:extent cx="6275705" cy="284734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37"/>
                                          <a:stretch>
                                            <a:fillRect/>
                                          </a:stretch>
                                        </pic:blipFill>
                                        <pic:spPr>
                                          <a:xfrm>
                                            <a:off x="0" y="0"/>
                                            <a:ext cx="6275705" cy="2847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E9A56" id="Rectangle 20" o:spid="_x0000_s1034" style="position:absolute;left:0;text-align:left;margin-left:0;margin-top:-1.6pt;width:523.2pt;height:23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" fillcolor="white [3201]" strokecolor="#f79646 [3209]" strokeweight="2pt">
                <v:textbox>
                  <w:txbxContent>
                    <w:p w14:paraId="3D5FBAF0" w14:textId="77777777" w:rsidR="00C45D93" w:rsidRDefault="00C45D93" w:rsidP="00C45D93">
                      <w:pPr>
                        <w:jc w:val="center"/>
                      </w:pPr>
                      <w:r w:rsidRPr="00E6643B">
                        <w:rPr>
                          <w:noProof/>
                        </w:rPr>
                        <w:t xml:space="preserve"> </w:t>
                      </w:r>
                      <w:r>
                        <w:rPr>
                          <w:noProof/>
                        </w:rPr>
                        <w:drawing>
                          <wp:inline distT="0" distB="0" distL="0" distR="0" wp14:anchorId="5A6DD631" wp14:editId="42BEFE40">
                            <wp:extent cx="6275705" cy="284734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38"/>
                                    <a:stretch>
                                      <a:fillRect/>
                                    </a:stretch>
                                  </pic:blipFill>
                                  <pic:spPr>
                                    <a:xfrm>
                                      <a:off x="0" y="0"/>
                                      <a:ext cx="6275705" cy="2847340"/>
                                    </a:xfrm>
                                    <a:prstGeom prst="rect">
                                      <a:avLst/>
                                    </a:prstGeom>
                                  </pic:spPr>
                                </pic:pic>
                              </a:graphicData>
                            </a:graphic>
                          </wp:inline>
                        </w:drawing>
                      </w:r>
                    </w:p>
                  </w:txbxContent>
                </v:textbox>
                <w10:wrap anchorx="margin"/>
              </v:rect>
            </w:pict>
          </mc:Fallback>
        </mc:AlternateContent>
      </w:r>
    </w:p>
    <w:p w14:paraId="01AD2865" w14:textId="77777777" w:rsidR="00C45D93" w:rsidRDefault="00C45D93" w:rsidP="00C45D93">
      <w:pPr>
        <w:pStyle w:val="ListParagraph"/>
        <w:bidi w:val="0"/>
        <w:ind w:left="379" w:right="-86"/>
        <w:rPr>
          <w:rFonts w:ascii="Sakkal Majalla" w:hAnsi="Sakkal Majalla" w:cs="Sakkal Majalla"/>
          <w:sz w:val="28"/>
          <w:szCs w:val="28"/>
        </w:rPr>
      </w:pPr>
    </w:p>
    <w:p w14:paraId="6AF356D2" w14:textId="77777777" w:rsidR="00C45D93" w:rsidRDefault="00C45D93" w:rsidP="00C45D93">
      <w:pPr>
        <w:pStyle w:val="ListParagraph"/>
        <w:bidi w:val="0"/>
        <w:ind w:left="379" w:right="-86"/>
        <w:rPr>
          <w:rFonts w:ascii="Sakkal Majalla" w:hAnsi="Sakkal Majalla" w:cs="Sakkal Majalla"/>
          <w:sz w:val="28"/>
          <w:szCs w:val="28"/>
        </w:rPr>
      </w:pPr>
    </w:p>
    <w:p w14:paraId="1456B5F9" w14:textId="77777777" w:rsidR="00C45D93" w:rsidRDefault="00C45D93" w:rsidP="00C45D93">
      <w:pPr>
        <w:pStyle w:val="ListParagraph"/>
        <w:bidi w:val="0"/>
        <w:ind w:left="379" w:right="-86"/>
        <w:rPr>
          <w:rFonts w:ascii="Sakkal Majalla" w:hAnsi="Sakkal Majalla" w:cs="Sakkal Majalla"/>
          <w:sz w:val="28"/>
          <w:szCs w:val="28"/>
        </w:rPr>
      </w:pPr>
    </w:p>
    <w:p w14:paraId="5D8FC96D" w14:textId="77777777" w:rsidR="00C45D93" w:rsidRDefault="00C45D93" w:rsidP="00C45D93">
      <w:pPr>
        <w:pStyle w:val="ListParagraph"/>
        <w:bidi w:val="0"/>
        <w:ind w:left="379" w:right="-86"/>
        <w:rPr>
          <w:rFonts w:ascii="Sakkal Majalla" w:hAnsi="Sakkal Majalla" w:cs="Sakkal Majalla"/>
          <w:sz w:val="28"/>
          <w:szCs w:val="28"/>
        </w:rPr>
      </w:pPr>
    </w:p>
    <w:p w14:paraId="702F4EBC" w14:textId="77777777" w:rsidR="00C45D93" w:rsidRDefault="00C45D93" w:rsidP="00C45D93">
      <w:pPr>
        <w:pStyle w:val="ListParagraph"/>
        <w:bidi w:val="0"/>
        <w:ind w:left="379" w:right="-86"/>
        <w:rPr>
          <w:rFonts w:ascii="Sakkal Majalla" w:hAnsi="Sakkal Majalla" w:cs="Sakkal Majalla"/>
          <w:sz w:val="28"/>
          <w:szCs w:val="28"/>
        </w:rPr>
      </w:pPr>
    </w:p>
    <w:p w14:paraId="61EC70F7" w14:textId="77777777" w:rsidR="00C45D93" w:rsidRDefault="00C45D93" w:rsidP="00C45D93">
      <w:pPr>
        <w:pStyle w:val="ListParagraph"/>
        <w:bidi w:val="0"/>
        <w:ind w:left="379" w:right="-86"/>
        <w:rPr>
          <w:rFonts w:ascii="Sakkal Majalla" w:hAnsi="Sakkal Majalla" w:cs="Sakkal Majalla"/>
          <w:sz w:val="28"/>
          <w:szCs w:val="28"/>
        </w:rPr>
      </w:pPr>
    </w:p>
    <w:p w14:paraId="46B69882" w14:textId="77777777" w:rsidR="00C45D93" w:rsidRDefault="00C45D93" w:rsidP="00C45D93">
      <w:pPr>
        <w:pStyle w:val="ListParagraph"/>
        <w:bidi w:val="0"/>
        <w:ind w:left="379" w:right="-86"/>
        <w:rPr>
          <w:rFonts w:ascii="Sakkal Majalla" w:hAnsi="Sakkal Majalla" w:cs="Sakkal Majalla"/>
          <w:sz w:val="28"/>
          <w:szCs w:val="28"/>
        </w:rPr>
      </w:pPr>
    </w:p>
    <w:p w14:paraId="660598D4" w14:textId="77777777" w:rsidR="00C45D93" w:rsidRDefault="00C45D93" w:rsidP="00C45D93">
      <w:pPr>
        <w:pStyle w:val="ListParagraph"/>
        <w:bidi w:val="0"/>
        <w:ind w:left="379" w:right="-86"/>
        <w:rPr>
          <w:rFonts w:ascii="Sakkal Majalla" w:hAnsi="Sakkal Majalla" w:cs="Sakkal Majalla"/>
          <w:sz w:val="28"/>
          <w:szCs w:val="28"/>
        </w:rPr>
      </w:pPr>
    </w:p>
    <w:p w14:paraId="7FC4E28A" w14:textId="77777777" w:rsidR="00C45D93" w:rsidRDefault="00C45D93" w:rsidP="00C45D93">
      <w:pPr>
        <w:pStyle w:val="ListParagraph"/>
        <w:bidi w:val="0"/>
        <w:ind w:left="379" w:right="-86"/>
        <w:rPr>
          <w:rFonts w:ascii="Sakkal Majalla" w:hAnsi="Sakkal Majalla" w:cs="Sakkal Majalla"/>
          <w:sz w:val="28"/>
          <w:szCs w:val="28"/>
        </w:rPr>
      </w:pPr>
    </w:p>
    <w:p w14:paraId="7603F546" w14:textId="77777777" w:rsidR="00400EE1"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p>
    <w:p w14:paraId="3F33CD0E" w14:textId="30DEFFB1" w:rsidR="00C45D93" w:rsidRDefault="00C45D93" w:rsidP="00400EE1">
      <w:pPr>
        <w:pStyle w:val="ListParagraph"/>
        <w:bidi w:val="0"/>
        <w:ind w:left="379" w:right="-86"/>
        <w:rPr>
          <w:rFonts w:ascii="Sakkal Majalla" w:hAnsi="Sakkal Majalla" w:cs="Sakkal Majalla"/>
          <w:b/>
          <w:bCs/>
          <w:sz w:val="28"/>
          <w:szCs w:val="28"/>
          <w:u w:val="single"/>
        </w:rPr>
      </w:pPr>
      <w:r>
        <w:rPr>
          <w:rFonts w:ascii="Sakkal Majalla" w:hAnsi="Sakkal Majalla" w:cs="Sakkal Majalla"/>
          <w:sz w:val="28"/>
          <w:szCs w:val="28"/>
        </w:rPr>
        <w:t>-</w:t>
      </w:r>
      <w:r w:rsidRPr="00E6643B">
        <w:rPr>
          <w:rFonts w:ascii="Sakkal Majalla" w:hAnsi="Sakkal Majalla" w:cs="Sakkal Majalla"/>
          <w:b/>
          <w:bCs/>
          <w:sz w:val="28"/>
          <w:szCs w:val="28"/>
          <w:u w:val="single"/>
        </w:rPr>
        <w:t>Result “Mean Square Error”</w:t>
      </w:r>
    </w:p>
    <w:p w14:paraId="414E74EB"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t>For Dataset 1  mean Square error is 2091.96</w:t>
      </w:r>
    </w:p>
    <w:p w14:paraId="79E8253F" w14:textId="77777777" w:rsidR="00C45D93" w:rsidRPr="00E6643B"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t xml:space="preserve">       Dataset 2  mean Square error is 1568.68</w:t>
      </w:r>
    </w:p>
    <w:p w14:paraId="5CC94E5F" w14:textId="6295C231" w:rsidR="00A279F8" w:rsidRDefault="00A279F8" w:rsidP="00A279F8">
      <w:pPr>
        <w:pStyle w:val="ListParagraph"/>
        <w:bidi w:val="0"/>
        <w:ind w:left="379" w:right="-86" w:firstLine="341"/>
        <w:rPr>
          <w:rFonts w:ascii="Sakkal Majalla" w:hAnsi="Sakkal Majalla" w:cs="Sakkal Majalla"/>
          <w:b/>
          <w:bCs/>
          <w:noProof/>
          <w:sz w:val="28"/>
          <w:szCs w:val="28"/>
          <w:u w:val="single"/>
        </w:rPr>
      </w:pPr>
    </w:p>
    <w:p w14:paraId="2647BA7A" w14:textId="28C9AAA5"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5BA44AFD" w14:textId="48DDBDF3"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7DCCFEA5" w14:textId="3C520B4F"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23399F40" w14:textId="44D8586F" w:rsidR="00335142" w:rsidRDefault="00335142" w:rsidP="00335142">
      <w:pPr>
        <w:pStyle w:val="ListParagraph"/>
        <w:bidi w:val="0"/>
        <w:ind w:left="379" w:right="-86" w:firstLine="341"/>
        <w:rPr>
          <w:rFonts w:ascii="Sakkal Majalla" w:hAnsi="Sakkal Majalla" w:cs="Sakkal Majalla"/>
          <w:b/>
          <w:bCs/>
          <w:noProof/>
          <w:sz w:val="28"/>
          <w:szCs w:val="28"/>
          <w:u w:val="single"/>
          <w:rtl/>
        </w:rPr>
      </w:pPr>
    </w:p>
    <w:p w14:paraId="3AC585D9" w14:textId="46ACA26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7DF620B" w14:textId="7FC14045"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3CB9612" w14:textId="244905E2"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07384AC" w14:textId="0AB57E9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FC66B53" w14:textId="2A1054C0"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4F901E7E" w14:textId="66EEB252"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E3BD8DD" w14:textId="08FB97C4"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6F9E8E2" w14:textId="2C68062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DC1277D" w14:textId="6614C305"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458A8423"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Pr>
      </w:pPr>
    </w:p>
    <w:p w14:paraId="162BDB3E" w14:textId="77777777" w:rsidR="00335142" w:rsidRPr="00A279F8" w:rsidRDefault="00335142" w:rsidP="00335142">
      <w:pPr>
        <w:pStyle w:val="ListParagraph"/>
        <w:bidi w:val="0"/>
        <w:ind w:left="379" w:right="-86" w:firstLine="341"/>
        <w:rPr>
          <w:rFonts w:ascii="Sakkal Majalla" w:hAnsi="Sakkal Majalla" w:cs="Sakkal Majalla"/>
          <w:b/>
          <w:bCs/>
          <w:noProof/>
          <w:sz w:val="28"/>
          <w:szCs w:val="28"/>
          <w:u w:val="single"/>
        </w:rPr>
      </w:pPr>
    </w:p>
    <w:p w14:paraId="46B99E20" w14:textId="7969856F" w:rsidR="00A279F8" w:rsidRDefault="00A279F8" w:rsidP="00A279F8">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6- Gated recurrent Unit “GRU”</w:t>
      </w:r>
    </w:p>
    <w:p w14:paraId="4FEA4000" w14:textId="17FADBCF" w:rsidR="00A279F8" w:rsidRDefault="00A279F8" w:rsidP="00A279F8">
      <w:pPr>
        <w:pStyle w:val="ListParagraph"/>
        <w:bidi w:val="0"/>
        <w:ind w:left="1099" w:right="-86" w:firstLine="341"/>
        <w:rPr>
          <w:rFonts w:ascii="Sakkal Majalla" w:hAnsi="Sakkal Majalla" w:cs="Sakkal Majalla"/>
          <w:noProof/>
          <w:sz w:val="28"/>
          <w:szCs w:val="28"/>
        </w:rPr>
      </w:pPr>
      <w:r>
        <w:rPr>
          <w:rFonts w:ascii="Sakkal Majalla" w:hAnsi="Sakkal Majalla" w:cs="Sakkal Majalla"/>
          <w:noProof/>
          <w:sz w:val="28"/>
          <w:szCs w:val="28"/>
        </w:rPr>
        <w:t>-brief discription</w:t>
      </w:r>
    </w:p>
    <w:p w14:paraId="617AF33E"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bookmarkStart w:id="1" w:name="_Hlk82359969"/>
      <w:r w:rsidRPr="00673A35">
        <w:rPr>
          <w:rFonts w:ascii="Sakkal Majalla" w:eastAsia="Calibri" w:hAnsi="Sakkal Majalla" w:cs="Sakkal Majalla"/>
          <w:sz w:val="28"/>
          <w:szCs w:val="28"/>
        </w:rPr>
        <w:t>Gated recurrent units (GRUs) are a gating mechanism in recurrent neural networks, introduced in 2014 by Kyunghyun Cho et al. The GRU is like a long short-term memory (LSTM) with a forget gate, but has fewer parameters than LSTM, as it lacks an output gate.</w:t>
      </w:r>
    </w:p>
    <w:p w14:paraId="44D26D3C"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GRUs are improved version of standard recurrent neural network to solve the vanishing gradient problem of a standard RNN, GRU uses, so-called, update gate and reset gate. Basically, these are two vectors which decide what information should be passed to the output.</w:t>
      </w:r>
    </w:p>
    <w:p w14:paraId="57B57D39"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they can be trained to keep information from long ago, without washing it through time or remove information which is irrelevant to the prediction.</w:t>
      </w:r>
    </w:p>
    <w:p w14:paraId="6891D928"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The update gate helps the model to determine how much of the past information (from previous time steps) needs to be passed along to the future.</w:t>
      </w:r>
    </w:p>
    <w:p w14:paraId="3E44D17C"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The reset gate is used from the model to decide how much of the past information to forget.</w:t>
      </w:r>
    </w:p>
    <w:bookmarkEnd w:id="1"/>
    <w:p w14:paraId="0DCF46A1" w14:textId="77777777" w:rsidR="00673A35" w:rsidRDefault="00673A35" w:rsidP="00673A35">
      <w:pPr>
        <w:pStyle w:val="ListParagraph"/>
        <w:bidi w:val="0"/>
        <w:ind w:left="1099" w:right="-86" w:firstLine="341"/>
        <w:rPr>
          <w:rFonts w:ascii="Sakkal Majalla" w:hAnsi="Sakkal Majalla" w:cs="Sakkal Majalla"/>
          <w:noProof/>
          <w:sz w:val="28"/>
          <w:szCs w:val="28"/>
        </w:rPr>
      </w:pPr>
    </w:p>
    <w:p w14:paraId="68A62141" w14:textId="63F29AFA" w:rsidR="00A279F8" w:rsidRDefault="00A279F8" w:rsidP="00A279F8">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Pr>
          <w:rFonts w:ascii="Sakkal Majalla" w:hAnsi="Sakkal Majalla" w:cs="Sakkal Majalla"/>
          <w:noProof/>
          <w:sz w:val="28"/>
          <w:szCs w:val="28"/>
        </w:rPr>
        <w:tab/>
        <w:t>- how you implemented in project</w:t>
      </w:r>
    </w:p>
    <w:p w14:paraId="79AE99FC"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bookmarkStart w:id="2" w:name="_Hlk82360117"/>
      <w:r w:rsidRPr="00673A35">
        <w:rPr>
          <w:rFonts w:ascii="Sakkal Majalla" w:hAnsi="Sakkal Majalla" w:cs="Sakkal Majalla"/>
          <w:sz w:val="28"/>
          <w:szCs w:val="28"/>
        </w:rPr>
        <w:t xml:space="preserve">Load dataset </w:t>
      </w:r>
    </w:p>
    <w:p w14:paraId="3A564857"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Fix random seed for reproducibility.</w:t>
      </w:r>
    </w:p>
    <w:p w14:paraId="1B220BBF"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Normalize the dataset</w:t>
      </w:r>
    </w:p>
    <w:p w14:paraId="04296593"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Split the dataset into train and test sets with size 0.67</w:t>
      </w:r>
    </w:p>
    <w:p w14:paraId="432A5AF2"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Convert an array of values into a dataset matrix</w:t>
      </w:r>
    </w:p>
    <w:p w14:paraId="4AEFC5A3"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Reshape data x=t and y =t+1</w:t>
      </w:r>
    </w:p>
    <w:p w14:paraId="6B7DE23E"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Reshape input to be [samples, time steps features]</w:t>
      </w:r>
    </w:p>
    <w:p w14:paraId="575D512B" w14:textId="7EBB03D5" w:rsid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 xml:space="preserve">Create the GRU network and fit the model </w:t>
      </w:r>
    </w:p>
    <w:p w14:paraId="678EFE15" w14:textId="60B05FEF" w:rsid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Pr>
          <w:rFonts w:ascii="Sakkal Majalla" w:hAnsi="Sakkal Majalla" w:cs="Sakkal Majalla"/>
          <w:sz w:val="28"/>
          <w:szCs w:val="28"/>
        </w:rPr>
        <w:t>Make predictions then invert them</w:t>
      </w:r>
    </w:p>
    <w:p w14:paraId="695D39CD" w14:textId="2BD8E322" w:rsid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Pr>
          <w:rFonts w:ascii="Sakkal Majalla" w:hAnsi="Sakkal Majalla" w:cs="Sakkal Majalla"/>
          <w:sz w:val="28"/>
          <w:szCs w:val="28"/>
        </w:rPr>
        <w:lastRenderedPageBreak/>
        <w:t>Calculate root mean squared error</w:t>
      </w:r>
    </w:p>
    <w:p w14:paraId="3A8E49F2" w14:textId="69EEAF0F"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Pr>
          <w:rFonts w:ascii="Sakkal Majalla" w:hAnsi="Sakkal Majalla" w:cs="Sakkal Majalla"/>
          <w:sz w:val="28"/>
          <w:szCs w:val="28"/>
        </w:rPr>
        <w:t>Plot data and predictions</w:t>
      </w:r>
    </w:p>
    <w:bookmarkEnd w:id="2"/>
    <w:p w14:paraId="6D30450E" w14:textId="6460EF36"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drawing>
          <wp:inline distT="0" distB="0" distL="0" distR="0" wp14:anchorId="75C5E8DE" wp14:editId="44838F53">
            <wp:extent cx="6294120" cy="2316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4120" cy="2316480"/>
                    </a:xfrm>
                    <a:prstGeom prst="rect">
                      <a:avLst/>
                    </a:prstGeom>
                    <a:noFill/>
                    <a:ln>
                      <a:noFill/>
                    </a:ln>
                  </pic:spPr>
                </pic:pic>
              </a:graphicData>
            </a:graphic>
          </wp:inline>
        </w:drawing>
      </w:r>
      <w:r>
        <w:rPr>
          <w:rFonts w:ascii="Sakkal Majalla" w:hAnsi="Sakkal Majalla" w:cs="Sakkal Majalla"/>
          <w:noProof/>
          <w:sz w:val="28"/>
          <w:szCs w:val="28"/>
        </w:rPr>
        <w:drawing>
          <wp:inline distT="0" distB="0" distL="0" distR="0" wp14:anchorId="65C6867E" wp14:editId="6D1FF518">
            <wp:extent cx="6294120" cy="22783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94120" cy="2278380"/>
                    </a:xfrm>
                    <a:prstGeom prst="rect">
                      <a:avLst/>
                    </a:prstGeom>
                    <a:noFill/>
                    <a:ln>
                      <a:noFill/>
                    </a:ln>
                  </pic:spPr>
                </pic:pic>
              </a:graphicData>
            </a:graphic>
          </wp:inline>
        </w:drawing>
      </w:r>
    </w:p>
    <w:p w14:paraId="384DB00F" w14:textId="77777777" w:rsidR="003A3D31" w:rsidRDefault="003A3D31" w:rsidP="00A279F8">
      <w:pPr>
        <w:pStyle w:val="ListParagraph"/>
        <w:bidi w:val="0"/>
        <w:ind w:left="379" w:right="-86"/>
        <w:rPr>
          <w:rFonts w:ascii="Sakkal Majalla" w:hAnsi="Sakkal Majalla" w:cs="Sakkal Majalla"/>
          <w:noProof/>
          <w:sz w:val="28"/>
          <w:szCs w:val="28"/>
          <w:rtl/>
        </w:rPr>
      </w:pPr>
    </w:p>
    <w:p w14:paraId="0AD4E91B" w14:textId="77777777" w:rsidR="003A3D31" w:rsidRDefault="003A3D31" w:rsidP="003A3D31">
      <w:pPr>
        <w:pStyle w:val="ListParagraph"/>
        <w:bidi w:val="0"/>
        <w:ind w:left="379" w:right="-86"/>
        <w:rPr>
          <w:rFonts w:ascii="Sakkal Majalla" w:hAnsi="Sakkal Majalla" w:cs="Sakkal Majalla"/>
          <w:noProof/>
          <w:sz w:val="28"/>
          <w:szCs w:val="28"/>
          <w:rtl/>
        </w:rPr>
      </w:pPr>
    </w:p>
    <w:p w14:paraId="4856B1F9" w14:textId="1767F955" w:rsidR="00A279F8" w:rsidRDefault="00A279F8" w:rsidP="003A3D31">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Pr>
          <w:rFonts w:ascii="Sakkal Majalla" w:hAnsi="Sakkal Majalla" w:cs="Sakkal Majalla"/>
          <w:noProof/>
          <w:sz w:val="28"/>
          <w:szCs w:val="28"/>
        </w:rPr>
        <w:tab/>
        <w:t>-Result “Mean Square Error”</w:t>
      </w:r>
    </w:p>
    <w:p w14:paraId="3C0E902C" w14:textId="41976539"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Dataset1</w:t>
      </w:r>
    </w:p>
    <w:p w14:paraId="73B974C2" w14:textId="77777777" w:rsidR="00673A35" w:rsidRDefault="00673A35" w:rsidP="00673A35">
      <w:pPr>
        <w:pStyle w:val="HTMLPreformatted"/>
        <w:shd w:val="clear" w:color="auto" w:fill="FFFFFF"/>
        <w:wordWrap w:val="0"/>
        <w:textAlignment w:val="baseline"/>
        <w:rPr>
          <w:color w:val="000000"/>
          <w:sz w:val="21"/>
          <w:szCs w:val="21"/>
        </w:rPr>
      </w:pPr>
      <w:r>
        <w:rPr>
          <w:color w:val="000000"/>
          <w:sz w:val="21"/>
          <w:szCs w:val="21"/>
        </w:rPr>
        <w:t>Train Score: 2.56 RMSE</w:t>
      </w:r>
    </w:p>
    <w:p w14:paraId="2CC138C7" w14:textId="77777777" w:rsidR="00673A35" w:rsidRDefault="00673A35" w:rsidP="00673A35">
      <w:pPr>
        <w:pStyle w:val="HTMLPreformatted"/>
        <w:shd w:val="clear" w:color="auto" w:fill="FFFFFF"/>
        <w:wordWrap w:val="0"/>
        <w:textAlignment w:val="baseline"/>
        <w:rPr>
          <w:color w:val="000000"/>
          <w:sz w:val="21"/>
          <w:szCs w:val="21"/>
        </w:rPr>
      </w:pPr>
      <w:r>
        <w:rPr>
          <w:color w:val="000000"/>
          <w:sz w:val="21"/>
          <w:szCs w:val="21"/>
        </w:rPr>
        <w:t>Test Score: 2.47 RMSE</w:t>
      </w:r>
    </w:p>
    <w:p w14:paraId="4FD4BC6E" w14:textId="16EAC019"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Dataset2</w:t>
      </w:r>
    </w:p>
    <w:p w14:paraId="150A7C62" w14:textId="77777777" w:rsidR="00673A35" w:rsidRDefault="00673A35" w:rsidP="00673A35">
      <w:pPr>
        <w:pStyle w:val="HTMLPreformatted"/>
        <w:shd w:val="clear" w:color="auto" w:fill="FFFFFF"/>
        <w:wordWrap w:val="0"/>
        <w:textAlignment w:val="baseline"/>
        <w:rPr>
          <w:color w:val="000000"/>
          <w:sz w:val="21"/>
          <w:szCs w:val="21"/>
        </w:rPr>
      </w:pPr>
      <w:r>
        <w:rPr>
          <w:color w:val="000000"/>
          <w:sz w:val="21"/>
          <w:szCs w:val="21"/>
        </w:rPr>
        <w:t>Train Score: 15.42 RMSE</w:t>
      </w:r>
    </w:p>
    <w:p w14:paraId="46D829DE" w14:textId="028B8E8B" w:rsidR="00673A35" w:rsidRPr="00673A35" w:rsidRDefault="00673A35" w:rsidP="00673A35">
      <w:pPr>
        <w:pStyle w:val="HTMLPreformatted"/>
        <w:shd w:val="clear" w:color="auto" w:fill="FFFFFF"/>
        <w:wordWrap w:val="0"/>
        <w:textAlignment w:val="baseline"/>
        <w:rPr>
          <w:color w:val="000000"/>
          <w:sz w:val="21"/>
          <w:szCs w:val="21"/>
        </w:rPr>
      </w:pPr>
      <w:r>
        <w:rPr>
          <w:color w:val="000000"/>
          <w:sz w:val="21"/>
          <w:szCs w:val="21"/>
        </w:rPr>
        <w:t>Test Score: 18.84 RMSE</w:t>
      </w:r>
    </w:p>
    <w:p w14:paraId="318AED9F" w14:textId="39CAAF99" w:rsidR="00C45D93" w:rsidRPr="003A3D31" w:rsidRDefault="00C45D93" w:rsidP="003A3D31">
      <w:pPr>
        <w:bidi w:val="0"/>
        <w:ind w:right="-86"/>
        <w:rPr>
          <w:rFonts w:ascii="Sakkal Majalla" w:hAnsi="Sakkal Majalla" w:cs="Sakkal Majalla"/>
          <w:b/>
          <w:bCs/>
          <w:noProof/>
          <w:sz w:val="28"/>
          <w:szCs w:val="28"/>
          <w:u w:val="single"/>
        </w:rPr>
      </w:pPr>
    </w:p>
    <w:p w14:paraId="6DFBBFE4" w14:textId="6DFD7574" w:rsidR="00335142" w:rsidRPr="00673A35" w:rsidRDefault="00335142" w:rsidP="00673A35">
      <w:pPr>
        <w:bidi w:val="0"/>
        <w:ind w:right="-86"/>
        <w:rPr>
          <w:rFonts w:ascii="Sakkal Majalla" w:hAnsi="Sakkal Majalla" w:cs="Sakkal Majalla"/>
          <w:b/>
          <w:bCs/>
          <w:noProof/>
          <w:sz w:val="28"/>
          <w:szCs w:val="28"/>
          <w:u w:val="single"/>
        </w:rPr>
      </w:pPr>
    </w:p>
    <w:p w14:paraId="1ECFB84A" w14:textId="77777777"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-Comparisom between algorithm performance:</w:t>
      </w:r>
    </w:p>
    <w:p w14:paraId="01F6C059" w14:textId="723DD6D8"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4968055F" w14:textId="77777777" w:rsidR="00335142" w:rsidRPr="00A279F8" w:rsidRDefault="00335142" w:rsidP="00335142">
      <w:pPr>
        <w:pStyle w:val="ListParagraph"/>
        <w:bidi w:val="0"/>
        <w:ind w:left="379" w:right="-86" w:firstLine="341"/>
        <w:rPr>
          <w:rFonts w:ascii="Sakkal Majalla" w:hAnsi="Sakkal Majalla" w:cs="Sakkal Majalla"/>
          <w:b/>
          <w:bCs/>
          <w:noProof/>
          <w:sz w:val="28"/>
          <w:szCs w:val="28"/>
          <w:u w:val="single"/>
        </w:rPr>
      </w:pPr>
    </w:p>
    <w:tbl>
      <w:tblPr>
        <w:tblStyle w:val="GridTable4-Accent4"/>
        <w:tblW w:w="0" w:type="auto"/>
        <w:tblLook w:val="04A0" w:firstRow="1" w:lastRow="0" w:firstColumn="1" w:lastColumn="0" w:noHBand="0" w:noVBand="1"/>
      </w:tblPr>
      <w:tblGrid>
        <w:gridCol w:w="4019"/>
        <w:gridCol w:w="3049"/>
        <w:gridCol w:w="2841"/>
      </w:tblGrid>
      <w:tr w:rsidR="00A279F8" w14:paraId="7084C837" w14:textId="50B20B13" w:rsidTr="00A279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13473CFA" w14:textId="48051D5A" w:rsidR="00A279F8" w:rsidRDefault="00A279F8" w:rsidP="00A279F8">
            <w:pPr>
              <w:pStyle w:val="ListParagraph"/>
              <w:bidi w:val="0"/>
              <w:ind w:left="0" w:right="-86"/>
              <w:jc w:val="center"/>
              <w:rPr>
                <w:rFonts w:ascii="Sakkal Majalla" w:hAnsi="Sakkal Majalla" w:cs="Sakkal Majalla"/>
                <w:b w:val="0"/>
                <w:bCs w:val="0"/>
                <w:noProof/>
                <w:sz w:val="28"/>
                <w:szCs w:val="28"/>
              </w:rPr>
            </w:pPr>
            <w:r>
              <w:rPr>
                <w:rFonts w:ascii="Sakkal Majalla" w:hAnsi="Sakkal Majalla" w:cs="Sakkal Majalla"/>
                <w:b w:val="0"/>
                <w:bCs w:val="0"/>
                <w:noProof/>
                <w:sz w:val="28"/>
                <w:szCs w:val="28"/>
              </w:rPr>
              <w:t>Algorithm Name</w:t>
            </w:r>
          </w:p>
        </w:tc>
        <w:tc>
          <w:tcPr>
            <w:tcW w:w="3049" w:type="dxa"/>
          </w:tcPr>
          <w:p w14:paraId="0DB53DBD" w14:textId="7079333F"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noProof/>
                <w:sz w:val="28"/>
                <w:szCs w:val="28"/>
              </w:rPr>
            </w:pPr>
            <w:r>
              <w:rPr>
                <w:rFonts w:ascii="Sakkal Majalla" w:hAnsi="Sakkal Majalla" w:cs="Sakkal Majalla"/>
                <w:b w:val="0"/>
                <w:bCs w:val="0"/>
                <w:noProof/>
                <w:sz w:val="28"/>
                <w:szCs w:val="28"/>
              </w:rPr>
              <w:t>Mean Square Error on</w:t>
            </w:r>
          </w:p>
          <w:p w14:paraId="2EFB0F40" w14:textId="7D0E25FE"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b w:val="0"/>
                <w:bCs w:val="0"/>
                <w:noProof/>
                <w:sz w:val="28"/>
                <w:szCs w:val="28"/>
              </w:rPr>
            </w:pPr>
            <w:r>
              <w:rPr>
                <w:rFonts w:ascii="Sakkal Majalla" w:hAnsi="Sakkal Majalla" w:cs="Sakkal Majalla"/>
                <w:b w:val="0"/>
                <w:bCs w:val="0"/>
                <w:noProof/>
                <w:sz w:val="28"/>
                <w:szCs w:val="28"/>
              </w:rPr>
              <w:t>Dataset 1</w:t>
            </w:r>
          </w:p>
        </w:tc>
        <w:tc>
          <w:tcPr>
            <w:tcW w:w="2841" w:type="dxa"/>
          </w:tcPr>
          <w:p w14:paraId="430A0081" w14:textId="74AFDCE3"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noProof/>
                <w:sz w:val="28"/>
                <w:szCs w:val="28"/>
              </w:rPr>
            </w:pPr>
            <w:r>
              <w:rPr>
                <w:rFonts w:ascii="Sakkal Majalla" w:hAnsi="Sakkal Majalla" w:cs="Sakkal Majalla"/>
                <w:b w:val="0"/>
                <w:bCs w:val="0"/>
                <w:noProof/>
                <w:sz w:val="28"/>
                <w:szCs w:val="28"/>
              </w:rPr>
              <w:t>Mean Square Error on</w:t>
            </w:r>
          </w:p>
          <w:p w14:paraId="595FBD0E" w14:textId="1474D3E3"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b w:val="0"/>
                <w:bCs w:val="0"/>
                <w:noProof/>
                <w:sz w:val="28"/>
                <w:szCs w:val="28"/>
              </w:rPr>
            </w:pPr>
            <w:r>
              <w:rPr>
                <w:rFonts w:ascii="Sakkal Majalla" w:hAnsi="Sakkal Majalla" w:cs="Sakkal Majalla"/>
                <w:b w:val="0"/>
                <w:bCs w:val="0"/>
                <w:noProof/>
                <w:sz w:val="28"/>
                <w:szCs w:val="28"/>
              </w:rPr>
              <w:t>Dataset 2</w:t>
            </w:r>
          </w:p>
        </w:tc>
      </w:tr>
      <w:tr w:rsidR="00A279F8" w14:paraId="230DDC5D" w14:textId="48E4A42B" w:rsidTr="00A27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3101C823" w14:textId="33D99D96" w:rsidR="00A279F8" w:rsidRPr="00A279F8" w:rsidRDefault="00A279F8" w:rsidP="00A279F8">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ARIMA</w:t>
            </w:r>
          </w:p>
        </w:tc>
        <w:tc>
          <w:tcPr>
            <w:tcW w:w="3049" w:type="dxa"/>
          </w:tcPr>
          <w:p w14:paraId="0F5E2A88" w14:textId="77777777" w:rsidR="003A3D31" w:rsidRDefault="003A3D31" w:rsidP="003A3D31">
            <w:pPr>
              <w:pStyle w:val="ListParagraph"/>
              <w:bidi w:val="0"/>
              <w:ind w:left="1099" w:right="-86" w:firstLine="341"/>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sz w:val="28"/>
                <w:szCs w:val="28"/>
                <w:lang w:val="en-GB"/>
              </w:rPr>
            </w:pPr>
            <w:r>
              <w:rPr>
                <w:rFonts w:ascii="Sakkal Majalla" w:hAnsi="Sakkal Majalla" w:cs="Sakkal Majalla" w:hint="cs"/>
                <w:sz w:val="28"/>
                <w:szCs w:val="28"/>
                <w:lang w:val="en-GB"/>
              </w:rPr>
              <w:t>4.01</w:t>
            </w:r>
          </w:p>
          <w:p w14:paraId="2C67BEC2" w14:textId="4CE8E86D" w:rsidR="00A279F8" w:rsidRDefault="00A279F8" w:rsidP="003A3D31">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p>
        </w:tc>
        <w:tc>
          <w:tcPr>
            <w:tcW w:w="2841" w:type="dxa"/>
          </w:tcPr>
          <w:p w14:paraId="067AD68C" w14:textId="07CDCE07" w:rsidR="00A279F8" w:rsidRDefault="003A3D31" w:rsidP="00A279F8">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hint="cs"/>
                <w:sz w:val="28"/>
                <w:szCs w:val="28"/>
                <w:lang w:val="en-GB"/>
              </w:rPr>
              <w:t>62.04</w:t>
            </w:r>
          </w:p>
        </w:tc>
      </w:tr>
      <w:tr w:rsidR="00A279F8" w14:paraId="292D73C6" w14:textId="318572EE" w:rsidTr="00A279F8">
        <w:tc>
          <w:tcPr>
            <w:cnfStyle w:val="001000000000" w:firstRow="0" w:lastRow="0" w:firstColumn="1" w:lastColumn="0" w:oddVBand="0" w:evenVBand="0" w:oddHBand="0" w:evenHBand="0" w:firstRowFirstColumn="0" w:firstRowLastColumn="0" w:lastRowFirstColumn="0" w:lastRowLastColumn="0"/>
            <w:tcW w:w="4019" w:type="dxa"/>
          </w:tcPr>
          <w:p w14:paraId="65CBA4FD" w14:textId="0A2739D1" w:rsidR="00A279F8" w:rsidRPr="00A279F8" w:rsidRDefault="00A279F8" w:rsidP="00A279F8">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ARMA</w:t>
            </w:r>
          </w:p>
        </w:tc>
        <w:tc>
          <w:tcPr>
            <w:tcW w:w="3049" w:type="dxa"/>
          </w:tcPr>
          <w:p w14:paraId="50856982" w14:textId="1AADDA6D" w:rsidR="00A279F8" w:rsidRDefault="0088428D"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3.987</w:t>
            </w:r>
          </w:p>
        </w:tc>
        <w:tc>
          <w:tcPr>
            <w:tcW w:w="2841" w:type="dxa"/>
          </w:tcPr>
          <w:p w14:paraId="6796E588" w14:textId="3E70F47C" w:rsidR="00A279F8" w:rsidRDefault="0088428D"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62.247</w:t>
            </w:r>
          </w:p>
        </w:tc>
      </w:tr>
      <w:tr w:rsidR="00A279F8" w14:paraId="7E6694E5" w14:textId="22F080C7" w:rsidTr="00A27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4FBF3AB6" w14:textId="5B813CD4" w:rsidR="00A279F8" w:rsidRPr="00A279F8" w:rsidRDefault="00A279F8" w:rsidP="00A279F8">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Simple Exponential Smoothing “SES”</w:t>
            </w:r>
          </w:p>
        </w:tc>
        <w:tc>
          <w:tcPr>
            <w:tcW w:w="3049" w:type="dxa"/>
          </w:tcPr>
          <w:p w14:paraId="763C3267" w14:textId="66A77E40" w:rsidR="00A279F8" w:rsidRPr="003A3D31" w:rsidRDefault="003A3D31" w:rsidP="003A3D31">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sidRPr="003A3D31">
              <w:rPr>
                <w:rFonts w:ascii="Sakkal Majalla" w:hAnsi="Sakkal Majalla" w:cs="Sakkal Majalla" w:hint="cs"/>
                <w:b/>
                <w:bCs/>
                <w:color w:val="000000"/>
                <w:sz w:val="28"/>
                <w:szCs w:val="28"/>
              </w:rPr>
              <w:t>2.16</w:t>
            </w:r>
          </w:p>
        </w:tc>
        <w:tc>
          <w:tcPr>
            <w:tcW w:w="2841" w:type="dxa"/>
          </w:tcPr>
          <w:p w14:paraId="74AD4639" w14:textId="42A3384A" w:rsidR="003A3D31" w:rsidRPr="003A3D31" w:rsidRDefault="003A3D31" w:rsidP="003A3D31">
            <w:pPr>
              <w:pStyle w:val="ListParagraph"/>
              <w:bidi w:val="0"/>
              <w:ind w:left="379"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sz w:val="28"/>
                <w:szCs w:val="28"/>
              </w:rPr>
            </w:pPr>
            <w:r w:rsidRPr="003A3D31">
              <w:rPr>
                <w:rFonts w:ascii="Sakkal Majalla" w:hAnsi="Sakkal Majalla" w:cs="Sakkal Majalla" w:hint="cs"/>
                <w:b/>
                <w:bCs/>
                <w:color w:val="000000"/>
                <w:sz w:val="28"/>
                <w:szCs w:val="28"/>
              </w:rPr>
              <w:t>17.21</w:t>
            </w:r>
          </w:p>
          <w:p w14:paraId="7F891B1F" w14:textId="77777777" w:rsidR="00A279F8" w:rsidRPr="003A3D31" w:rsidRDefault="00A279F8" w:rsidP="003A3D31">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p>
        </w:tc>
      </w:tr>
      <w:tr w:rsidR="00A279F8" w14:paraId="387A96CE" w14:textId="49E26361" w:rsidTr="00A279F8">
        <w:tc>
          <w:tcPr>
            <w:cnfStyle w:val="001000000000" w:firstRow="0" w:lastRow="0" w:firstColumn="1" w:lastColumn="0" w:oddVBand="0" w:evenVBand="0" w:oddHBand="0" w:evenHBand="0" w:firstRowFirstColumn="0" w:firstRowLastColumn="0" w:lastRowFirstColumn="0" w:lastRowLastColumn="0"/>
            <w:tcW w:w="4019" w:type="dxa"/>
          </w:tcPr>
          <w:p w14:paraId="6C83B62F" w14:textId="77777777" w:rsidR="00A279F8" w:rsidRPr="00A279F8" w:rsidRDefault="00A279F8" w:rsidP="00A279F8">
            <w:pPr>
              <w:bidi w:val="0"/>
              <w:ind w:right="-86"/>
              <w:jc w:val="center"/>
              <w:rPr>
                <w:rFonts w:ascii="Sakkal Majalla" w:hAnsi="Sakkal Majalla" w:cs="Sakkal Majalla"/>
                <w:noProof/>
                <w:sz w:val="28"/>
                <w:szCs w:val="28"/>
              </w:rPr>
            </w:pPr>
            <w:r w:rsidRPr="00A279F8">
              <w:rPr>
                <w:rFonts w:ascii="Sakkal Majalla" w:hAnsi="Sakkal Majalla" w:cs="Sakkal Majalla"/>
                <w:noProof/>
                <w:sz w:val="28"/>
                <w:szCs w:val="28"/>
              </w:rPr>
              <w:t>Long Short Term Memory ‘LSTM’</w:t>
            </w:r>
          </w:p>
          <w:p w14:paraId="406B2295" w14:textId="77777777" w:rsidR="00A279F8" w:rsidRPr="00A279F8" w:rsidRDefault="00A279F8" w:rsidP="00A279F8">
            <w:pPr>
              <w:pStyle w:val="ListParagraph"/>
              <w:bidi w:val="0"/>
              <w:ind w:left="0" w:right="-86"/>
              <w:jc w:val="center"/>
              <w:rPr>
                <w:rFonts w:ascii="Sakkal Majalla" w:hAnsi="Sakkal Majalla" w:cs="Sakkal Majalla"/>
                <w:noProof/>
                <w:sz w:val="28"/>
                <w:szCs w:val="28"/>
              </w:rPr>
            </w:pPr>
          </w:p>
        </w:tc>
        <w:tc>
          <w:tcPr>
            <w:tcW w:w="3049" w:type="dxa"/>
          </w:tcPr>
          <w:p w14:paraId="691A7EAD" w14:textId="53D40E6F" w:rsidR="00A279F8" w:rsidRDefault="00456921"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sidRPr="00796DE8">
              <w:rPr>
                <w:rFonts w:ascii="Courier New" w:hAnsi="Courier New" w:cs="Courier New"/>
                <w:color w:val="212121"/>
                <w:sz w:val="21"/>
                <w:szCs w:val="21"/>
                <w:shd w:val="clear" w:color="auto" w:fill="FFFFFF"/>
              </w:rPr>
              <w:t>23.15</w:t>
            </w:r>
          </w:p>
        </w:tc>
        <w:tc>
          <w:tcPr>
            <w:tcW w:w="2841" w:type="dxa"/>
          </w:tcPr>
          <w:p w14:paraId="0D0B6878" w14:textId="5501F2F3" w:rsidR="00A279F8" w:rsidRDefault="00456921"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rFonts w:ascii="Courier New" w:hAnsi="Courier New" w:cs="Courier New"/>
                <w:color w:val="212121"/>
                <w:sz w:val="21"/>
                <w:szCs w:val="21"/>
                <w:shd w:val="clear" w:color="auto" w:fill="FFFFFF"/>
              </w:rPr>
              <w:t>18.49</w:t>
            </w:r>
          </w:p>
        </w:tc>
      </w:tr>
      <w:tr w:rsidR="00462A5C" w14:paraId="20C9C66A" w14:textId="09B36A1C" w:rsidTr="00A27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67A8A975" w14:textId="77777777" w:rsidR="00462A5C" w:rsidRPr="00A279F8" w:rsidRDefault="00462A5C" w:rsidP="00462A5C">
            <w:pPr>
              <w:bidi w:val="0"/>
              <w:ind w:right="-86"/>
              <w:jc w:val="center"/>
              <w:rPr>
                <w:rFonts w:ascii="Sakkal Majalla" w:hAnsi="Sakkal Majalla" w:cs="Sakkal Majalla"/>
                <w:noProof/>
                <w:sz w:val="28"/>
                <w:szCs w:val="28"/>
              </w:rPr>
            </w:pPr>
            <w:r w:rsidRPr="00A279F8">
              <w:rPr>
                <w:rFonts w:ascii="Sakkal Majalla" w:hAnsi="Sakkal Majalla" w:cs="Sakkal Majalla"/>
                <w:noProof/>
                <w:sz w:val="28"/>
                <w:szCs w:val="28"/>
              </w:rPr>
              <w:t>XGBosst Regression</w:t>
            </w:r>
          </w:p>
          <w:p w14:paraId="51F81C26" w14:textId="77777777" w:rsidR="00462A5C" w:rsidRPr="00A279F8" w:rsidRDefault="00462A5C" w:rsidP="00462A5C">
            <w:pPr>
              <w:pStyle w:val="ListParagraph"/>
              <w:bidi w:val="0"/>
              <w:ind w:left="0" w:right="-86"/>
              <w:jc w:val="center"/>
              <w:rPr>
                <w:rFonts w:ascii="Sakkal Majalla" w:hAnsi="Sakkal Majalla" w:cs="Sakkal Majalla"/>
                <w:noProof/>
                <w:sz w:val="28"/>
                <w:szCs w:val="28"/>
              </w:rPr>
            </w:pPr>
          </w:p>
        </w:tc>
        <w:tc>
          <w:tcPr>
            <w:tcW w:w="3049" w:type="dxa"/>
          </w:tcPr>
          <w:p w14:paraId="365CCA4D" w14:textId="0ACEAEC0" w:rsidR="00462A5C" w:rsidRDefault="00462A5C" w:rsidP="00462A5C">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1568.689</w:t>
            </w:r>
          </w:p>
        </w:tc>
        <w:tc>
          <w:tcPr>
            <w:tcW w:w="2841" w:type="dxa"/>
          </w:tcPr>
          <w:p w14:paraId="42FA7596" w14:textId="655111BA" w:rsidR="00462A5C" w:rsidRDefault="00462A5C" w:rsidP="00462A5C">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2091.9695</w:t>
            </w:r>
          </w:p>
        </w:tc>
      </w:tr>
      <w:tr w:rsidR="00462A5C" w14:paraId="017B1A5D" w14:textId="1D7DC4ED" w:rsidTr="00A279F8">
        <w:tc>
          <w:tcPr>
            <w:cnfStyle w:val="001000000000" w:firstRow="0" w:lastRow="0" w:firstColumn="1" w:lastColumn="0" w:oddVBand="0" w:evenVBand="0" w:oddHBand="0" w:evenHBand="0" w:firstRowFirstColumn="0" w:firstRowLastColumn="0" w:lastRowFirstColumn="0" w:lastRowLastColumn="0"/>
            <w:tcW w:w="4019" w:type="dxa"/>
          </w:tcPr>
          <w:p w14:paraId="77CD8D32" w14:textId="25E1E2E3" w:rsidR="00462A5C" w:rsidRPr="00A279F8" w:rsidRDefault="00462A5C" w:rsidP="00462A5C">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Gated recurrent Unit “GRU”</w:t>
            </w:r>
          </w:p>
        </w:tc>
        <w:tc>
          <w:tcPr>
            <w:tcW w:w="3049" w:type="dxa"/>
          </w:tcPr>
          <w:p w14:paraId="23AEBC50" w14:textId="0BC3F765" w:rsidR="00462A5C" w:rsidRDefault="00673A35" w:rsidP="00462A5C">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color w:val="000000"/>
                <w:sz w:val="21"/>
                <w:szCs w:val="21"/>
              </w:rPr>
              <w:t>2.56</w:t>
            </w:r>
          </w:p>
        </w:tc>
        <w:tc>
          <w:tcPr>
            <w:tcW w:w="2841" w:type="dxa"/>
          </w:tcPr>
          <w:p w14:paraId="7CF86BDF" w14:textId="0FB8A4E6" w:rsidR="00462A5C" w:rsidRDefault="00673A35" w:rsidP="00462A5C">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color w:val="000000"/>
                <w:sz w:val="21"/>
                <w:szCs w:val="21"/>
              </w:rPr>
              <w:t>15.42</w:t>
            </w:r>
          </w:p>
        </w:tc>
      </w:tr>
    </w:tbl>
    <w:p w14:paraId="68CC850A" w14:textId="44FFE2D4" w:rsidR="00E71585" w:rsidRDefault="00E71585" w:rsidP="00E71585">
      <w:pPr>
        <w:pStyle w:val="ListParagraph"/>
        <w:bidi w:val="0"/>
        <w:ind w:left="379" w:right="-86"/>
        <w:rPr>
          <w:rFonts w:ascii="Sakkal Majalla" w:hAnsi="Sakkal Majalla" w:cs="Sakkal Majalla"/>
          <w:b/>
          <w:bCs/>
          <w:noProof/>
          <w:sz w:val="28"/>
          <w:szCs w:val="28"/>
          <w:rtl/>
        </w:rPr>
      </w:pPr>
    </w:p>
    <w:p w14:paraId="27ADC36C" w14:textId="502EC8FF" w:rsidR="003A3D31" w:rsidRDefault="003A3D31" w:rsidP="003A3D31">
      <w:pPr>
        <w:pStyle w:val="ListParagraph"/>
        <w:bidi w:val="0"/>
        <w:ind w:left="379" w:right="-86"/>
        <w:rPr>
          <w:rFonts w:ascii="Sakkal Majalla" w:hAnsi="Sakkal Majalla" w:cs="Sakkal Majalla"/>
          <w:b/>
          <w:bCs/>
          <w:noProof/>
          <w:sz w:val="28"/>
          <w:szCs w:val="28"/>
          <w:rtl/>
        </w:rPr>
      </w:pPr>
    </w:p>
    <w:p w14:paraId="2DE1B268" w14:textId="46861C78" w:rsidR="003A3D31" w:rsidRDefault="003A3D31" w:rsidP="003A3D31">
      <w:pPr>
        <w:pStyle w:val="ListParagraph"/>
        <w:bidi w:val="0"/>
        <w:ind w:left="379" w:right="-86"/>
        <w:rPr>
          <w:rFonts w:ascii="Sakkal Majalla" w:hAnsi="Sakkal Majalla" w:cs="Sakkal Majalla"/>
          <w:b/>
          <w:bCs/>
          <w:noProof/>
          <w:sz w:val="28"/>
          <w:szCs w:val="28"/>
          <w:rtl/>
        </w:rPr>
      </w:pPr>
    </w:p>
    <w:p w14:paraId="21FEF585" w14:textId="6DDE23AC" w:rsidR="003A3D31" w:rsidRDefault="003A3D31" w:rsidP="003A3D31">
      <w:pPr>
        <w:pStyle w:val="ListParagraph"/>
        <w:bidi w:val="0"/>
        <w:ind w:left="379" w:right="-86"/>
        <w:rPr>
          <w:rFonts w:ascii="Sakkal Majalla" w:hAnsi="Sakkal Majalla" w:cs="Sakkal Majalla"/>
          <w:b/>
          <w:bCs/>
          <w:noProof/>
          <w:sz w:val="28"/>
          <w:szCs w:val="28"/>
          <w:rtl/>
        </w:rPr>
      </w:pPr>
    </w:p>
    <w:p w14:paraId="7E0B7BBC" w14:textId="1996DE0D" w:rsidR="003A3D31" w:rsidRDefault="003A3D31" w:rsidP="003A3D31">
      <w:pPr>
        <w:pStyle w:val="ListParagraph"/>
        <w:bidi w:val="0"/>
        <w:ind w:left="379" w:right="-86"/>
        <w:rPr>
          <w:rFonts w:ascii="Sakkal Majalla" w:hAnsi="Sakkal Majalla" w:cs="Sakkal Majalla"/>
          <w:b/>
          <w:bCs/>
          <w:noProof/>
          <w:sz w:val="28"/>
          <w:szCs w:val="28"/>
          <w:rtl/>
        </w:rPr>
      </w:pPr>
    </w:p>
    <w:p w14:paraId="4BD14AD9" w14:textId="37315487" w:rsidR="003A3D31" w:rsidRDefault="003A3D31" w:rsidP="003A3D31">
      <w:pPr>
        <w:pStyle w:val="ListParagraph"/>
        <w:bidi w:val="0"/>
        <w:ind w:left="379" w:right="-86"/>
        <w:rPr>
          <w:rFonts w:ascii="Sakkal Majalla" w:hAnsi="Sakkal Majalla" w:cs="Sakkal Majalla"/>
          <w:b/>
          <w:bCs/>
          <w:noProof/>
          <w:sz w:val="28"/>
          <w:szCs w:val="28"/>
          <w:rtl/>
        </w:rPr>
      </w:pPr>
    </w:p>
    <w:p w14:paraId="7A8495E2" w14:textId="4B76ECF2" w:rsidR="003A3D31" w:rsidRDefault="003A3D31" w:rsidP="003A3D31">
      <w:pPr>
        <w:pStyle w:val="ListParagraph"/>
        <w:bidi w:val="0"/>
        <w:ind w:left="379" w:right="-86"/>
        <w:rPr>
          <w:rFonts w:ascii="Sakkal Majalla" w:hAnsi="Sakkal Majalla" w:cs="Sakkal Majalla"/>
          <w:b/>
          <w:bCs/>
          <w:noProof/>
          <w:sz w:val="28"/>
          <w:szCs w:val="28"/>
          <w:rtl/>
        </w:rPr>
      </w:pPr>
    </w:p>
    <w:p w14:paraId="2C6CE4D8" w14:textId="6893FFA5" w:rsidR="003A3D31" w:rsidRDefault="003A3D31" w:rsidP="003A3D31">
      <w:pPr>
        <w:pStyle w:val="ListParagraph"/>
        <w:bidi w:val="0"/>
        <w:ind w:left="379" w:right="-86"/>
        <w:rPr>
          <w:rFonts w:ascii="Sakkal Majalla" w:hAnsi="Sakkal Majalla" w:cs="Sakkal Majalla"/>
          <w:b/>
          <w:bCs/>
          <w:noProof/>
          <w:sz w:val="28"/>
          <w:szCs w:val="28"/>
          <w:rtl/>
        </w:rPr>
      </w:pPr>
    </w:p>
    <w:p w14:paraId="10C33A3B" w14:textId="2C9DA261" w:rsidR="003A3D31" w:rsidRDefault="003A3D31" w:rsidP="003A3D31">
      <w:pPr>
        <w:pStyle w:val="ListParagraph"/>
        <w:bidi w:val="0"/>
        <w:ind w:left="379" w:right="-86"/>
        <w:rPr>
          <w:rFonts w:ascii="Sakkal Majalla" w:hAnsi="Sakkal Majalla" w:cs="Sakkal Majalla"/>
          <w:b/>
          <w:bCs/>
          <w:noProof/>
          <w:sz w:val="28"/>
          <w:szCs w:val="28"/>
          <w:rtl/>
        </w:rPr>
      </w:pPr>
    </w:p>
    <w:p w14:paraId="366B3EE0" w14:textId="77777777" w:rsidR="003A3D31" w:rsidRDefault="003A3D31" w:rsidP="003A3D31">
      <w:pPr>
        <w:pStyle w:val="ListParagraph"/>
        <w:bidi w:val="0"/>
        <w:ind w:left="379" w:right="-86"/>
        <w:rPr>
          <w:rFonts w:ascii="Sakkal Majalla" w:hAnsi="Sakkal Majalla" w:cs="Sakkal Majalla"/>
          <w:b/>
          <w:bCs/>
          <w:noProof/>
          <w:sz w:val="28"/>
          <w:szCs w:val="28"/>
        </w:rPr>
      </w:pPr>
    </w:p>
    <w:p w14:paraId="61A121AA" w14:textId="77777777" w:rsidR="00335142" w:rsidRPr="00A279F8" w:rsidRDefault="00335142" w:rsidP="00335142">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7-Challenges</w:t>
      </w:r>
    </w:p>
    <w:p w14:paraId="7D9570E3" w14:textId="77777777" w:rsidR="00335142" w:rsidRDefault="00335142" w:rsidP="0033514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We Faced callnges as dataset was hard to be clean but we cleanned it at end and we was have no idea about time series analysis but after this project w gain a huge information about it</w:t>
      </w:r>
    </w:p>
    <w:p w14:paraId="6918B783" w14:textId="77777777" w:rsidR="00335142" w:rsidRDefault="00335142" w:rsidP="00335142">
      <w:pPr>
        <w:pStyle w:val="ListParagraph"/>
        <w:bidi w:val="0"/>
        <w:ind w:left="379" w:right="-86"/>
        <w:rPr>
          <w:rFonts w:ascii="Sakkal Majalla" w:hAnsi="Sakkal Majalla" w:cs="Sakkal Majalla"/>
          <w:b/>
          <w:bCs/>
          <w:noProof/>
          <w:sz w:val="28"/>
          <w:szCs w:val="28"/>
        </w:rPr>
      </w:pPr>
    </w:p>
    <w:p w14:paraId="744510F3" w14:textId="77777777" w:rsidR="00335142" w:rsidRPr="00B27DDA" w:rsidRDefault="00335142" w:rsidP="00335142">
      <w:pPr>
        <w:bidi w:val="0"/>
        <w:ind w:right="-86"/>
        <w:rPr>
          <w:rFonts w:ascii="Sakkal Majalla" w:hAnsi="Sakkal Majalla" w:cs="Sakkal Majalla"/>
          <w:b/>
          <w:bCs/>
          <w:noProof/>
          <w:sz w:val="28"/>
          <w:szCs w:val="28"/>
        </w:rPr>
      </w:pPr>
    </w:p>
    <w:p w14:paraId="18A83DDB" w14:textId="77777777" w:rsidR="00335142" w:rsidRDefault="00335142" w:rsidP="00335142">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 xml:space="preserve">8- Mitigation Actions </w:t>
      </w:r>
    </w:p>
    <w:p w14:paraId="0959AC8A" w14:textId="77777777" w:rsidR="00335142" w:rsidRDefault="00335142" w:rsidP="00335142">
      <w:pPr>
        <w:bidi w:val="0"/>
        <w:ind w:right="-86"/>
        <w:rPr>
          <w:rFonts w:ascii="Sakkal Majalla" w:hAnsi="Sakkal Majalla" w:cs="Sakkal Majalla"/>
          <w:noProof/>
          <w:sz w:val="28"/>
          <w:szCs w:val="28"/>
        </w:rPr>
      </w:pPr>
      <w:r>
        <w:rPr>
          <w:rFonts w:ascii="Sakkal Majalla" w:hAnsi="Sakkal Majalla" w:cs="Sakkal Majalla"/>
          <w:noProof/>
          <w:sz w:val="28"/>
          <w:szCs w:val="28"/>
        </w:rPr>
        <w:tab/>
      </w:r>
      <w:r w:rsidRPr="00B27DDA">
        <w:rPr>
          <w:rFonts w:ascii="Sakkal Majalla" w:hAnsi="Sakkal Majalla" w:cs="Sakkal Majalla"/>
          <w:b/>
          <w:bCs/>
          <w:noProof/>
          <w:sz w:val="28"/>
          <w:szCs w:val="28"/>
          <w:u w:val="single"/>
        </w:rPr>
        <w:t>Goals :</w:t>
      </w:r>
      <w:r>
        <w:rPr>
          <w:rFonts w:ascii="Sakkal Majalla" w:hAnsi="Sakkal Majalla" w:cs="Sakkal Majalla"/>
          <w:b/>
          <w:bCs/>
          <w:noProof/>
          <w:sz w:val="28"/>
          <w:szCs w:val="28"/>
          <w:u w:val="single"/>
        </w:rPr>
        <w:t xml:space="preserve"> </w:t>
      </w:r>
      <w:r>
        <w:rPr>
          <w:rFonts w:ascii="Sakkal Majalla" w:hAnsi="Sakkal Majalla" w:cs="Sakkal Majalla"/>
          <w:noProof/>
          <w:sz w:val="28"/>
          <w:szCs w:val="28"/>
        </w:rPr>
        <w:t xml:space="preserve"> Anomaly detection for temprature data that comes from statelite</w:t>
      </w:r>
    </w:p>
    <w:p w14:paraId="503CE387" w14:textId="77777777" w:rsidR="00335142" w:rsidRPr="00B27DDA" w:rsidRDefault="00335142" w:rsidP="00335142">
      <w:pPr>
        <w:bidi w:val="0"/>
        <w:ind w:right="-86"/>
        <w:rPr>
          <w:rFonts w:ascii="Sakkal Majalla" w:hAnsi="Sakkal Majalla" w:cs="Sakkal Majalla"/>
          <w:noProof/>
          <w:sz w:val="28"/>
          <w:szCs w:val="28"/>
        </w:rPr>
      </w:pPr>
      <w:r>
        <w:rPr>
          <w:rFonts w:ascii="Sakkal Majalla" w:hAnsi="Sakkal Majalla" w:cs="Sakkal Majalla"/>
          <w:noProof/>
          <w:sz w:val="28"/>
          <w:szCs w:val="28"/>
        </w:rPr>
        <w:tab/>
      </w:r>
      <w:r w:rsidRPr="00B27DDA">
        <w:rPr>
          <w:rFonts w:ascii="Sakkal Majalla" w:hAnsi="Sakkal Majalla" w:cs="Sakkal Majalla"/>
          <w:b/>
          <w:bCs/>
          <w:noProof/>
          <w:sz w:val="28"/>
          <w:szCs w:val="28"/>
          <w:u w:val="single"/>
        </w:rPr>
        <w:t>Objectives:</w:t>
      </w:r>
      <w:r>
        <w:rPr>
          <w:rFonts w:ascii="Sakkal Majalla" w:hAnsi="Sakkal Majalla" w:cs="Sakkal Majalla"/>
          <w:noProof/>
          <w:sz w:val="28"/>
          <w:szCs w:val="28"/>
        </w:rPr>
        <w:t xml:space="preserve"> use Different algorithms as Arima, Arma , GRU , LSTm , XGBoost to predict temprature</w:t>
      </w:r>
      <w:r>
        <w:rPr>
          <w:rFonts w:ascii="Sakkal Majalla" w:hAnsi="Sakkal Majalla" w:cs="Sakkal Majalla"/>
          <w:noProof/>
          <w:sz w:val="28"/>
          <w:szCs w:val="28"/>
        </w:rPr>
        <w:tab/>
      </w:r>
      <w:r>
        <w:rPr>
          <w:rFonts w:ascii="Sakkal Majalla" w:hAnsi="Sakkal Majalla" w:cs="Sakkal Majalla"/>
          <w:noProof/>
          <w:sz w:val="28"/>
          <w:szCs w:val="28"/>
        </w:rPr>
        <w:tab/>
      </w:r>
      <w:r w:rsidRPr="00B27DDA">
        <w:rPr>
          <w:rFonts w:ascii="Sakkal Majalla" w:hAnsi="Sakkal Majalla" w:cs="Sakkal Majalla"/>
          <w:b/>
          <w:bCs/>
          <w:noProof/>
          <w:sz w:val="28"/>
          <w:szCs w:val="28"/>
          <w:u w:val="single"/>
        </w:rPr>
        <w:t>Actions</w:t>
      </w:r>
      <w:r>
        <w:rPr>
          <w:rFonts w:ascii="Sakkal Majalla" w:hAnsi="Sakkal Majalla" w:cs="Sakkal Majalla"/>
          <w:noProof/>
          <w:sz w:val="28"/>
          <w:szCs w:val="28"/>
        </w:rPr>
        <w:t>: we clean datatsets then try to prepare model of algorithms and implemet algorithm for prediction</w:t>
      </w:r>
    </w:p>
    <w:p w14:paraId="4AF19120" w14:textId="77777777" w:rsidR="00335142" w:rsidRDefault="00335142" w:rsidP="00335142">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9- Next step</w:t>
      </w:r>
    </w:p>
    <w:p w14:paraId="305965B9" w14:textId="77777777" w:rsidR="00335142" w:rsidRPr="00B27DDA" w:rsidRDefault="00335142" w:rsidP="00335142">
      <w:pPr>
        <w:bidi w:val="0"/>
        <w:ind w:right="-86"/>
        <w:rPr>
          <w:rFonts w:ascii="Sakkal Majalla" w:hAnsi="Sakkal Majalla" w:cs="Sakkal Majalla"/>
          <w:noProof/>
          <w:sz w:val="28"/>
          <w:szCs w:val="28"/>
        </w:rPr>
      </w:pPr>
      <w:r>
        <w:rPr>
          <w:rFonts w:ascii="Sakkal Majalla" w:hAnsi="Sakkal Majalla" w:cs="Sakkal Majalla"/>
          <w:noProof/>
          <w:sz w:val="28"/>
          <w:szCs w:val="28"/>
        </w:rPr>
        <w:tab/>
        <w:t xml:space="preserve">Try To implemet model in Real Life </w:t>
      </w:r>
    </w:p>
    <w:p w14:paraId="5FF39AE3" w14:textId="6CDC5B0F" w:rsidR="00E71585" w:rsidRPr="00A279F8" w:rsidRDefault="00E71585" w:rsidP="00A279F8">
      <w:pPr>
        <w:bidi w:val="0"/>
        <w:ind w:right="-86"/>
        <w:rPr>
          <w:rFonts w:ascii="Sakkal Majalla" w:hAnsi="Sakkal Majalla" w:cs="Sakkal Majalla"/>
          <w:b/>
          <w:bCs/>
          <w:noProof/>
          <w:sz w:val="28"/>
          <w:szCs w:val="28"/>
        </w:rPr>
      </w:pPr>
    </w:p>
    <w:p w14:paraId="069E26F5" w14:textId="35731D4D" w:rsidR="004334F2" w:rsidRPr="004334F2" w:rsidRDefault="004334F2" w:rsidP="004334F2">
      <w:pPr>
        <w:bidi w:val="0"/>
        <w:ind w:right="-86"/>
        <w:rPr>
          <w:rFonts w:ascii="Sakkal Majalla" w:hAnsi="Sakkal Majalla" w:cs="Sakkal Majalla"/>
          <w:b/>
          <w:bCs/>
          <w:noProof/>
          <w:sz w:val="28"/>
          <w:szCs w:val="28"/>
        </w:rPr>
      </w:pPr>
      <w:r>
        <w:rPr>
          <w:rFonts w:ascii="Sakkal Majalla" w:hAnsi="Sakkal Majalla" w:cs="Sakkal Majalla"/>
          <w:b/>
          <w:bCs/>
          <w:noProof/>
          <w:sz w:val="28"/>
          <w:szCs w:val="28"/>
        </w:rPr>
        <w:t>10-</w:t>
      </w:r>
      <w:r w:rsidRPr="004334F2">
        <w:rPr>
          <w:rFonts w:ascii="Sakkal Majalla" w:hAnsi="Sakkal Majalla" w:cs="Sakkal Majalla"/>
          <w:b/>
          <w:bCs/>
          <w:noProof/>
          <w:sz w:val="28"/>
          <w:szCs w:val="28"/>
        </w:rPr>
        <w:t>Refrence</w:t>
      </w:r>
    </w:p>
    <w:p w14:paraId="051D311B" w14:textId="16924915" w:rsidR="00E71585" w:rsidRDefault="004334F2" w:rsidP="00E71585">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1-ARIMA</w:t>
      </w:r>
    </w:p>
    <w:p w14:paraId="050A73FD" w14:textId="2A984752" w:rsidR="004334F2" w:rsidRDefault="004334F2" w:rsidP="004334F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ab/>
      </w:r>
      <w:hyperlink r:id="rId41" w:history="1">
        <w:r w:rsidRPr="00CC098C">
          <w:rPr>
            <w:rStyle w:val="Hyperlink"/>
            <w:rFonts w:ascii="Sakkal Majalla" w:hAnsi="Sakkal Majalla" w:cs="Sakkal Majalla"/>
            <w:b/>
            <w:bCs/>
            <w:noProof/>
            <w:sz w:val="28"/>
            <w:szCs w:val="28"/>
          </w:rPr>
          <w:t>https://machinelearningmastery.com/arima-for-time-series-forecasting-with-python/</w:t>
        </w:r>
      </w:hyperlink>
      <w:r>
        <w:rPr>
          <w:rFonts w:ascii="Sakkal Majalla" w:hAnsi="Sakkal Majalla" w:cs="Sakkal Majalla"/>
          <w:b/>
          <w:bCs/>
          <w:noProof/>
          <w:sz w:val="28"/>
          <w:szCs w:val="28"/>
        </w:rPr>
        <w:t xml:space="preserve"> </w:t>
      </w:r>
    </w:p>
    <w:p w14:paraId="2EF4E989" w14:textId="58E7A5B1" w:rsidR="004334F2" w:rsidRDefault="004334F2" w:rsidP="004334F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ab/>
      </w:r>
      <w:hyperlink r:id="rId42" w:history="1">
        <w:r w:rsidRPr="00CC098C">
          <w:rPr>
            <w:rStyle w:val="Hyperlink"/>
            <w:rFonts w:ascii="Sakkal Majalla" w:hAnsi="Sakkal Majalla" w:cs="Sakkal Majalla"/>
            <w:b/>
            <w:bCs/>
            <w:noProof/>
            <w:sz w:val="28"/>
            <w:szCs w:val="28"/>
          </w:rPr>
          <w:t>https://www.machinelearningplus.com/time-series/arima-model-time-series-forecasting-python/</w:t>
        </w:r>
      </w:hyperlink>
      <w:r>
        <w:rPr>
          <w:rFonts w:ascii="Sakkal Majalla" w:hAnsi="Sakkal Majalla" w:cs="Sakkal Majalla"/>
          <w:b/>
          <w:bCs/>
          <w:noProof/>
          <w:sz w:val="28"/>
          <w:szCs w:val="28"/>
        </w:rPr>
        <w:t xml:space="preserve"> </w:t>
      </w:r>
    </w:p>
    <w:p w14:paraId="49CC5DF4" w14:textId="0AAE839F" w:rsidR="004334F2" w:rsidRDefault="004334F2" w:rsidP="004334F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ab/>
      </w:r>
      <w:hyperlink r:id="rId43" w:history="1">
        <w:r w:rsidRPr="00CC098C">
          <w:rPr>
            <w:rStyle w:val="Hyperlink"/>
            <w:rFonts w:ascii="Sakkal Majalla" w:hAnsi="Sakkal Majalla" w:cs="Sakkal Majalla"/>
            <w:b/>
            <w:bCs/>
            <w:noProof/>
            <w:sz w:val="28"/>
            <w:szCs w:val="28"/>
          </w:rPr>
          <w:t>https://people.duke.edu/~rnau/411arim.htm</w:t>
        </w:r>
      </w:hyperlink>
      <w:r>
        <w:rPr>
          <w:rFonts w:ascii="Sakkal Majalla" w:hAnsi="Sakkal Majalla" w:cs="Sakkal Majalla"/>
          <w:b/>
          <w:bCs/>
          <w:noProof/>
          <w:sz w:val="28"/>
          <w:szCs w:val="28"/>
        </w:rPr>
        <w:t xml:space="preserve"> </w:t>
      </w:r>
    </w:p>
    <w:p w14:paraId="63FC1877" w14:textId="06B0FB0F" w:rsidR="004334F2" w:rsidRDefault="004334F2" w:rsidP="004334F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ab/>
      </w:r>
      <w:hyperlink r:id="rId44" w:history="1">
        <w:r w:rsidRPr="00CC098C">
          <w:rPr>
            <w:rStyle w:val="Hyperlink"/>
            <w:rFonts w:ascii="Sakkal Majalla" w:hAnsi="Sakkal Majalla" w:cs="Sakkal Majalla"/>
            <w:b/>
            <w:bCs/>
            <w:noProof/>
            <w:sz w:val="28"/>
            <w:szCs w:val="28"/>
          </w:rPr>
          <w:t>https://alkaline-ml.com/pmdarima/modules/generated/pmdarima.arima.auto_arima.html</w:t>
        </w:r>
      </w:hyperlink>
      <w:r>
        <w:rPr>
          <w:rFonts w:ascii="Sakkal Majalla" w:hAnsi="Sakkal Majalla" w:cs="Sakkal Majalla"/>
          <w:b/>
          <w:bCs/>
          <w:noProof/>
          <w:sz w:val="28"/>
          <w:szCs w:val="28"/>
        </w:rPr>
        <w:t xml:space="preserve"> </w:t>
      </w:r>
    </w:p>
    <w:p w14:paraId="4E9C1BB5" w14:textId="10A2083C" w:rsidR="004F4412" w:rsidRDefault="004F4412" w:rsidP="004F441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2-ARMA</w:t>
      </w:r>
    </w:p>
    <w:p w14:paraId="33229142" w14:textId="00F152F6" w:rsidR="004F4412" w:rsidRDefault="004F4412" w:rsidP="004F441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ab/>
      </w:r>
      <w:hyperlink r:id="rId45" w:history="1">
        <w:r w:rsidRPr="00982F9F">
          <w:rPr>
            <w:rStyle w:val="Hyperlink"/>
            <w:rFonts w:ascii="Sakkal Majalla" w:hAnsi="Sakkal Majalla" w:cs="Sakkal Majalla"/>
            <w:b/>
            <w:bCs/>
            <w:noProof/>
            <w:sz w:val="28"/>
            <w:szCs w:val="28"/>
          </w:rPr>
          <w:t>https://people.duke.edu/~rnau/411diff.htm</w:t>
        </w:r>
      </w:hyperlink>
      <w:r>
        <w:rPr>
          <w:rFonts w:ascii="Sakkal Majalla" w:hAnsi="Sakkal Majalla" w:cs="Sakkal Majalla"/>
          <w:b/>
          <w:bCs/>
          <w:noProof/>
          <w:sz w:val="28"/>
          <w:szCs w:val="28"/>
        </w:rPr>
        <w:t xml:space="preserve"> </w:t>
      </w:r>
    </w:p>
    <w:p w14:paraId="4508511A" w14:textId="3E8E8407" w:rsidR="004F4412" w:rsidRDefault="004F4412" w:rsidP="004F441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 xml:space="preserve">      </w:t>
      </w:r>
      <w:hyperlink r:id="rId46" w:history="1">
        <w:r w:rsidRPr="00982F9F">
          <w:rPr>
            <w:rStyle w:val="Hyperlink"/>
            <w:rFonts w:ascii="Sakkal Majalla" w:hAnsi="Sakkal Majalla" w:cs="Sakkal Majalla"/>
            <w:b/>
            <w:bCs/>
            <w:noProof/>
            <w:sz w:val="28"/>
            <w:szCs w:val="28"/>
          </w:rPr>
          <w:t>https://www.statsmodels.org/stable/examples/notebooks/generated/tsa_arma_0.html</w:t>
        </w:r>
      </w:hyperlink>
      <w:r>
        <w:rPr>
          <w:rFonts w:ascii="Sakkal Majalla" w:hAnsi="Sakkal Majalla" w:cs="Sakkal Majalla"/>
          <w:b/>
          <w:bCs/>
          <w:noProof/>
          <w:sz w:val="28"/>
          <w:szCs w:val="28"/>
        </w:rPr>
        <w:t xml:space="preserve"> </w:t>
      </w:r>
    </w:p>
    <w:p w14:paraId="0DFB6E8C" w14:textId="46FF718C" w:rsidR="00E71585" w:rsidRDefault="00C570DD" w:rsidP="00E71585">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4-LSTM</w:t>
      </w:r>
    </w:p>
    <w:p w14:paraId="22BAE990" w14:textId="37222EE1" w:rsidR="00E71585" w:rsidRDefault="00C570DD" w:rsidP="00E71585">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ab/>
      </w:r>
      <w:hyperlink r:id="rId47" w:history="1">
        <w:r w:rsidRPr="00DC5407">
          <w:rPr>
            <w:rStyle w:val="Hyperlink"/>
            <w:rFonts w:ascii="Sakkal Majalla" w:hAnsi="Sakkal Majalla" w:cs="Sakkal Majalla"/>
            <w:b/>
            <w:bCs/>
            <w:noProof/>
            <w:sz w:val="28"/>
            <w:szCs w:val="28"/>
          </w:rPr>
          <w:t>https://www.deeplearning.ai/</w:t>
        </w:r>
      </w:hyperlink>
      <w:r>
        <w:rPr>
          <w:rFonts w:ascii="Sakkal Majalla" w:hAnsi="Sakkal Majalla" w:cs="Sakkal Majalla"/>
          <w:b/>
          <w:bCs/>
          <w:noProof/>
          <w:sz w:val="28"/>
          <w:szCs w:val="28"/>
        </w:rPr>
        <w:t xml:space="preserve"> </w:t>
      </w:r>
    </w:p>
    <w:p w14:paraId="356D4FD2" w14:textId="3F6F77DE" w:rsidR="00C570DD" w:rsidRDefault="00C570DD" w:rsidP="00C570DD">
      <w:pPr>
        <w:pStyle w:val="ListParagraph"/>
        <w:bidi w:val="0"/>
        <w:ind w:left="379" w:right="-86" w:firstLine="341"/>
        <w:rPr>
          <w:rFonts w:ascii="Sakkal Majalla" w:hAnsi="Sakkal Majalla" w:cs="Sakkal Majalla" w:hint="cs"/>
          <w:b/>
          <w:bCs/>
          <w:noProof/>
          <w:sz w:val="28"/>
          <w:szCs w:val="28"/>
          <w:rtl/>
          <w:lang w:bidi="ar-EG"/>
        </w:rPr>
      </w:pPr>
      <w:hyperlink r:id="rId48" w:history="1">
        <w:r w:rsidRPr="00DC5407">
          <w:rPr>
            <w:rStyle w:val="Hyperlink"/>
            <w:rFonts w:ascii="Sakkal Majalla" w:hAnsi="Sakkal Majalla" w:cs="Sakkal Majalla"/>
            <w:b/>
            <w:bCs/>
            <w:noProof/>
            <w:sz w:val="28"/>
            <w:szCs w:val="28"/>
            <w:lang w:bidi="ar-EG"/>
          </w:rPr>
          <w:t>https://www.coursera.org/instructor/andrewng</w:t>
        </w:r>
      </w:hyperlink>
      <w:r>
        <w:rPr>
          <w:rFonts w:ascii="Sakkal Majalla" w:hAnsi="Sakkal Majalla" w:cs="Sakkal Majalla" w:hint="cs"/>
          <w:b/>
          <w:bCs/>
          <w:noProof/>
          <w:sz w:val="28"/>
          <w:szCs w:val="28"/>
          <w:rtl/>
          <w:lang w:bidi="ar-EG"/>
        </w:rPr>
        <w:t xml:space="preserve"> </w:t>
      </w:r>
    </w:p>
    <w:p w14:paraId="29F42745" w14:textId="16935683" w:rsidR="00E71585" w:rsidRDefault="00E71585" w:rsidP="00E71585">
      <w:pPr>
        <w:pStyle w:val="ListParagraph"/>
        <w:bidi w:val="0"/>
        <w:ind w:left="379" w:right="-86"/>
        <w:rPr>
          <w:rFonts w:ascii="Sakkal Majalla" w:hAnsi="Sakkal Majalla" w:cs="Sakkal Majalla"/>
          <w:b/>
          <w:bCs/>
          <w:noProof/>
          <w:sz w:val="28"/>
          <w:szCs w:val="28"/>
        </w:rPr>
      </w:pPr>
    </w:p>
    <w:p w14:paraId="2D6AAE44" w14:textId="70AC35E6" w:rsidR="00E71585" w:rsidRDefault="00E71585" w:rsidP="00E71585">
      <w:pPr>
        <w:pStyle w:val="ListParagraph"/>
        <w:bidi w:val="0"/>
        <w:ind w:left="379" w:right="-86"/>
        <w:rPr>
          <w:rFonts w:ascii="Sakkal Majalla" w:hAnsi="Sakkal Majalla" w:cs="Sakkal Majalla"/>
          <w:b/>
          <w:bCs/>
          <w:noProof/>
          <w:sz w:val="28"/>
          <w:szCs w:val="28"/>
        </w:rPr>
      </w:pPr>
    </w:p>
    <w:p w14:paraId="199CB889" w14:textId="2C601C8A" w:rsidR="00E71585" w:rsidRDefault="00E71585" w:rsidP="00E71585">
      <w:pPr>
        <w:pStyle w:val="ListParagraph"/>
        <w:bidi w:val="0"/>
        <w:ind w:left="379" w:right="-86"/>
        <w:rPr>
          <w:rFonts w:ascii="Sakkal Majalla" w:hAnsi="Sakkal Majalla" w:cs="Sakkal Majalla"/>
          <w:b/>
          <w:bCs/>
          <w:noProof/>
          <w:sz w:val="28"/>
          <w:szCs w:val="28"/>
        </w:rPr>
      </w:pPr>
    </w:p>
    <w:p w14:paraId="7E339985" w14:textId="1C9576C9" w:rsidR="00E71585" w:rsidRDefault="00E71585" w:rsidP="00E71585">
      <w:pPr>
        <w:pStyle w:val="ListParagraph"/>
        <w:bidi w:val="0"/>
        <w:ind w:left="379" w:right="-86"/>
        <w:rPr>
          <w:rFonts w:ascii="Sakkal Majalla" w:hAnsi="Sakkal Majalla" w:cs="Sakkal Majalla"/>
          <w:b/>
          <w:bCs/>
          <w:noProof/>
          <w:sz w:val="28"/>
          <w:szCs w:val="28"/>
        </w:rPr>
      </w:pPr>
    </w:p>
    <w:p w14:paraId="2CFAAD0D" w14:textId="27CD8FC2" w:rsidR="00E71585" w:rsidRDefault="00E71585" w:rsidP="00E71585">
      <w:pPr>
        <w:pStyle w:val="ListParagraph"/>
        <w:bidi w:val="0"/>
        <w:ind w:left="379" w:right="-86"/>
        <w:rPr>
          <w:rFonts w:ascii="Sakkal Majalla" w:hAnsi="Sakkal Majalla" w:cs="Sakkal Majalla"/>
          <w:b/>
          <w:bCs/>
          <w:noProof/>
          <w:sz w:val="28"/>
          <w:szCs w:val="28"/>
        </w:rPr>
      </w:pPr>
    </w:p>
    <w:p w14:paraId="1410DC9F" w14:textId="65EC7CC0" w:rsidR="00E71585" w:rsidRDefault="00E71585" w:rsidP="00E71585">
      <w:pPr>
        <w:pStyle w:val="ListParagraph"/>
        <w:bidi w:val="0"/>
        <w:ind w:left="379" w:right="-86"/>
        <w:rPr>
          <w:rFonts w:ascii="Sakkal Majalla" w:hAnsi="Sakkal Majalla" w:cs="Sakkal Majalla"/>
          <w:b/>
          <w:bCs/>
          <w:noProof/>
          <w:sz w:val="28"/>
          <w:szCs w:val="28"/>
        </w:rPr>
      </w:pPr>
    </w:p>
    <w:p w14:paraId="3C7ACC68" w14:textId="4E0098E2" w:rsidR="00E71585" w:rsidRDefault="00E71585" w:rsidP="00E71585">
      <w:pPr>
        <w:pStyle w:val="ListParagraph"/>
        <w:bidi w:val="0"/>
        <w:ind w:left="379" w:right="-86"/>
        <w:rPr>
          <w:rFonts w:ascii="Sakkal Majalla" w:hAnsi="Sakkal Majalla" w:cs="Sakkal Majalla"/>
          <w:b/>
          <w:bCs/>
          <w:noProof/>
          <w:sz w:val="28"/>
          <w:szCs w:val="28"/>
        </w:rPr>
      </w:pPr>
    </w:p>
    <w:p w14:paraId="07F5ED8C" w14:textId="00A6C65E" w:rsidR="00E71585" w:rsidRDefault="00E71585" w:rsidP="00E71585">
      <w:pPr>
        <w:pStyle w:val="ListParagraph"/>
        <w:bidi w:val="0"/>
        <w:ind w:left="379" w:right="-86"/>
        <w:rPr>
          <w:rFonts w:ascii="Sakkal Majalla" w:hAnsi="Sakkal Majalla" w:cs="Sakkal Majalla"/>
          <w:b/>
          <w:bCs/>
          <w:noProof/>
          <w:sz w:val="28"/>
          <w:szCs w:val="28"/>
        </w:rPr>
      </w:pPr>
    </w:p>
    <w:p w14:paraId="1914A199" w14:textId="47882CD2" w:rsidR="00E71585" w:rsidRDefault="00E71585" w:rsidP="00E71585">
      <w:pPr>
        <w:pStyle w:val="ListParagraph"/>
        <w:bidi w:val="0"/>
        <w:ind w:left="379" w:right="-86"/>
        <w:rPr>
          <w:rFonts w:ascii="Sakkal Majalla" w:hAnsi="Sakkal Majalla" w:cs="Sakkal Majalla"/>
          <w:b/>
          <w:bCs/>
          <w:noProof/>
          <w:sz w:val="28"/>
          <w:szCs w:val="28"/>
        </w:rPr>
      </w:pPr>
    </w:p>
    <w:p w14:paraId="4E2C4925" w14:textId="13FEF24D" w:rsidR="00E71585" w:rsidRDefault="00E71585" w:rsidP="00E71585">
      <w:pPr>
        <w:pStyle w:val="ListParagraph"/>
        <w:bidi w:val="0"/>
        <w:ind w:left="379" w:right="-86"/>
        <w:rPr>
          <w:rFonts w:ascii="Sakkal Majalla" w:hAnsi="Sakkal Majalla" w:cs="Sakkal Majalla"/>
          <w:b/>
          <w:bCs/>
          <w:noProof/>
          <w:sz w:val="28"/>
          <w:szCs w:val="28"/>
        </w:rPr>
      </w:pPr>
    </w:p>
    <w:p w14:paraId="36A22FFE" w14:textId="0717E9B6" w:rsidR="00E71585" w:rsidRDefault="00E71585" w:rsidP="00E71585">
      <w:pPr>
        <w:pStyle w:val="ListParagraph"/>
        <w:bidi w:val="0"/>
        <w:ind w:left="379" w:right="-86"/>
        <w:rPr>
          <w:rFonts w:ascii="Sakkal Majalla" w:hAnsi="Sakkal Majalla" w:cs="Sakkal Majalla"/>
          <w:b/>
          <w:bCs/>
          <w:noProof/>
          <w:sz w:val="28"/>
          <w:szCs w:val="28"/>
        </w:rPr>
      </w:pPr>
    </w:p>
    <w:p w14:paraId="3B6D94B4" w14:textId="75EE8FF5" w:rsidR="00E71585" w:rsidRDefault="00E71585" w:rsidP="00E71585">
      <w:pPr>
        <w:pStyle w:val="ListParagraph"/>
        <w:bidi w:val="0"/>
        <w:ind w:left="379" w:right="-86"/>
        <w:rPr>
          <w:rFonts w:ascii="Sakkal Majalla" w:hAnsi="Sakkal Majalla" w:cs="Sakkal Majalla"/>
          <w:b/>
          <w:bCs/>
          <w:noProof/>
          <w:sz w:val="28"/>
          <w:szCs w:val="28"/>
        </w:rPr>
      </w:pPr>
    </w:p>
    <w:p w14:paraId="5C15B0A6" w14:textId="4726B9E1" w:rsidR="00E71585" w:rsidRDefault="00E71585" w:rsidP="00E71585">
      <w:pPr>
        <w:pStyle w:val="ListParagraph"/>
        <w:bidi w:val="0"/>
        <w:ind w:left="379" w:right="-86"/>
        <w:rPr>
          <w:rFonts w:ascii="Sakkal Majalla" w:hAnsi="Sakkal Majalla" w:cs="Sakkal Majalla"/>
          <w:b/>
          <w:bCs/>
          <w:noProof/>
          <w:sz w:val="28"/>
          <w:szCs w:val="28"/>
        </w:rPr>
      </w:pPr>
    </w:p>
    <w:p w14:paraId="33B5C3F5" w14:textId="5F2B51F6" w:rsidR="00E71585" w:rsidRDefault="00E71585" w:rsidP="00E71585">
      <w:pPr>
        <w:pStyle w:val="ListParagraph"/>
        <w:bidi w:val="0"/>
        <w:ind w:left="379" w:right="-86"/>
        <w:rPr>
          <w:rFonts w:ascii="Sakkal Majalla" w:hAnsi="Sakkal Majalla" w:cs="Sakkal Majalla"/>
          <w:b/>
          <w:bCs/>
          <w:noProof/>
          <w:sz w:val="28"/>
          <w:szCs w:val="28"/>
        </w:rPr>
      </w:pPr>
    </w:p>
    <w:p w14:paraId="1BF440E8" w14:textId="046AC566" w:rsidR="00E71585" w:rsidRDefault="00E71585" w:rsidP="00E71585">
      <w:pPr>
        <w:pStyle w:val="ListParagraph"/>
        <w:bidi w:val="0"/>
        <w:ind w:left="379" w:right="-86"/>
        <w:rPr>
          <w:rFonts w:ascii="Sakkal Majalla" w:hAnsi="Sakkal Majalla" w:cs="Sakkal Majalla"/>
          <w:b/>
          <w:bCs/>
          <w:noProof/>
          <w:sz w:val="28"/>
          <w:szCs w:val="28"/>
        </w:rPr>
      </w:pPr>
    </w:p>
    <w:p w14:paraId="0F23879D" w14:textId="6116564B" w:rsidR="00E71585" w:rsidRDefault="00E71585" w:rsidP="00E71585">
      <w:pPr>
        <w:pStyle w:val="ListParagraph"/>
        <w:bidi w:val="0"/>
        <w:ind w:left="379" w:right="-86"/>
        <w:rPr>
          <w:rFonts w:ascii="Sakkal Majalla" w:hAnsi="Sakkal Majalla" w:cs="Sakkal Majalla"/>
          <w:b/>
          <w:bCs/>
          <w:noProof/>
          <w:sz w:val="28"/>
          <w:szCs w:val="28"/>
        </w:rPr>
      </w:pPr>
    </w:p>
    <w:p w14:paraId="30F9674B" w14:textId="6AFC7F3C" w:rsidR="00E71585" w:rsidRDefault="00E71585" w:rsidP="00E71585">
      <w:pPr>
        <w:pStyle w:val="ListParagraph"/>
        <w:bidi w:val="0"/>
        <w:ind w:left="379" w:right="-86"/>
        <w:rPr>
          <w:rFonts w:ascii="Sakkal Majalla" w:hAnsi="Sakkal Majalla" w:cs="Sakkal Majalla"/>
          <w:b/>
          <w:bCs/>
          <w:noProof/>
          <w:sz w:val="28"/>
          <w:szCs w:val="28"/>
        </w:rPr>
      </w:pPr>
    </w:p>
    <w:p w14:paraId="73AA1C93" w14:textId="77777777" w:rsidR="00E71585" w:rsidRPr="00F20D53" w:rsidRDefault="00E71585" w:rsidP="00E71585">
      <w:pPr>
        <w:pStyle w:val="ListParagraph"/>
        <w:bidi w:val="0"/>
        <w:ind w:left="379" w:right="-86"/>
        <w:rPr>
          <w:rFonts w:ascii="Sakkal Majalla" w:hAnsi="Sakkal Majalla" w:cs="Sakkal Majalla"/>
          <w:b/>
          <w:bCs/>
          <w:noProof/>
          <w:sz w:val="28"/>
          <w:szCs w:val="28"/>
          <w:rtl/>
        </w:rPr>
      </w:pPr>
    </w:p>
    <w:sectPr w:rsidR="00E71585" w:rsidRPr="00F20D53" w:rsidSect="004C457A">
      <w:headerReference w:type="even" r:id="rId49"/>
      <w:headerReference w:type="default" r:id="rId50"/>
      <w:footerReference w:type="even" r:id="rId51"/>
      <w:footerReference w:type="default" r:id="rId52"/>
      <w:headerReference w:type="first" r:id="rId53"/>
      <w:pgSz w:w="11907" w:h="16839" w:code="9"/>
      <w:pgMar w:top="1008" w:right="994" w:bottom="1728" w:left="994" w:header="634" w:footer="1656" w:gutter="0"/>
      <w:pgBorders w:offsetFrom="page">
        <w:top w:val="single" w:sz="6" w:space="24" w:color="auto"/>
        <w:left w:val="single" w:sz="6" w:space="24" w:color="auto"/>
        <w:bottom w:val="single" w:sz="6" w:space="24" w:color="auto"/>
        <w:right w:val="single" w:sz="6" w:space="24" w:color="auto"/>
      </w:pgBorders>
      <w:cols w:space="720"/>
      <w:bidi/>
      <w:rtlGutter/>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5407EA" w14:textId="77777777" w:rsidR="009B0323" w:rsidRDefault="009B0323">
      <w:r>
        <w:separator/>
      </w:r>
    </w:p>
  </w:endnote>
  <w:endnote w:type="continuationSeparator" w:id="0">
    <w:p w14:paraId="5E06ED1E" w14:textId="77777777" w:rsidR="009B0323" w:rsidRDefault="009B0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akkal Majalla">
    <w:altName w:val="Sakkal Majalla"/>
    <w:panose1 w:val="02000000000000000000"/>
    <w:charset w:val="00"/>
    <w:family w:val="auto"/>
    <w:pitch w:val="variable"/>
    <w:sig w:usb0="A0002027" w:usb1="80000000" w:usb2="00000108" w:usb3="00000000" w:csb0="000000D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OpenSymbol">
    <w:altName w:val="Arial Unicode MS"/>
    <w:charset w:val="01"/>
    <w:family w:val="auto"/>
    <w:pitch w:val="variable"/>
  </w:font>
  <w:font w:name="Traditional Arabic">
    <w:panose1 w:val="02020603050405020304"/>
    <w:charset w:val="00"/>
    <w:family w:val="roman"/>
    <w:pitch w:val="variable"/>
    <w:sig w:usb0="00002003" w:usb1="80000000" w:usb2="00000008" w:usb3="00000000" w:csb0="00000041" w:csb1="00000000"/>
  </w:font>
  <w:font w:name="Arabic Transparent">
    <w:panose1 w:val="020B0604020202020204"/>
    <w:charset w:val="00"/>
    <w:family w:val="swiss"/>
    <w:pitch w:val="variable"/>
    <w:sig w:usb0="E0002EFF" w:usb1="C000785B" w:usb2="00000009" w:usb3="00000000" w:csb0="000001FF" w:csb1="00000000"/>
  </w:font>
  <w:font w:name="Mudir MT">
    <w:panose1 w:val="00000000000000000000"/>
    <w:charset w:val="B2"/>
    <w:family w:val="auto"/>
    <w:pitch w:val="variable"/>
    <w:sig w:usb0="00002000"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Calibri Light">
    <w:panose1 w:val="020F0302020204030204"/>
    <w:charset w:val="00"/>
    <w:family w:val="swiss"/>
    <w:pitch w:val="variable"/>
    <w:sig w:usb0="E4002EFF" w:usb1="C000247B" w:usb2="00000009" w:usb3="00000000" w:csb0="000001FF" w:csb1="00000000"/>
  </w:font>
  <w:font w:name="STZhongsong">
    <w:altName w:val="STZhongsong"/>
    <w:charset w:val="86"/>
    <w:family w:val="auto"/>
    <w:pitch w:val="variable"/>
    <w:sig w:usb0="00000287" w:usb1="080F0000" w:usb2="00000010" w:usb3="00000000" w:csb0="0004009F" w:csb1="00000000"/>
  </w:font>
  <w:font w:name="Andalus">
    <w:altName w:val="Arial"/>
    <w:panose1 w:val="02020603050405020304"/>
    <w:charset w:val="00"/>
    <w:family w:val="roman"/>
    <w:pitch w:val="variable"/>
    <w:sig w:usb0="00002003" w:usb1="80000000" w:usb2="00000008" w:usb3="00000000" w:csb0="00000041"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95891" w14:textId="77777777" w:rsidR="00746B1E" w:rsidRDefault="00746B1E">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63E54" w14:textId="43C2CFA2" w:rsidR="00746B1E" w:rsidRDefault="00746B1E" w:rsidP="00261B29">
    <w:pPr>
      <w:pStyle w:val="Footer"/>
      <w:tabs>
        <w:tab w:val="clear" w:pos="4153"/>
        <w:tab w:val="clear" w:pos="8306"/>
        <w:tab w:val="left" w:pos="3406"/>
      </w:tabs>
      <w:ind w:right="-567"/>
    </w:pPr>
    <w:r>
      <w:rPr>
        <w:noProof/>
        <w:rtl/>
      </w:rPr>
      <mc:AlternateContent>
        <mc:Choice Requires="wpg">
          <w:drawing>
            <wp:anchor distT="0" distB="0" distL="114300" distR="114300" simplePos="0" relativeHeight="251670528" behindDoc="1" locked="0" layoutInCell="1" allowOverlap="1" wp14:anchorId="275BD7B0" wp14:editId="51AB5F4F">
              <wp:simplePos x="0" y="0"/>
              <wp:positionH relativeFrom="column">
                <wp:posOffset>-488315</wp:posOffset>
              </wp:positionH>
              <wp:positionV relativeFrom="paragraph">
                <wp:posOffset>96520</wp:posOffset>
              </wp:positionV>
              <wp:extent cx="7117813" cy="628650"/>
              <wp:effectExtent l="0" t="0" r="6985" b="0"/>
              <wp:wrapNone/>
              <wp:docPr id="9" name="Group 9"/>
              <wp:cNvGraphicFramePr/>
              <a:graphic xmlns:a="http://schemas.openxmlformats.org/drawingml/2006/main">
                <a:graphicData uri="http://schemas.microsoft.com/office/word/2010/wordprocessingGroup">
                  <wpg:wgp>
                    <wpg:cNvGrpSpPr/>
                    <wpg:grpSpPr>
                      <a:xfrm>
                        <a:off x="0" y="0"/>
                        <a:ext cx="7117813" cy="628650"/>
                        <a:chOff x="-235133" y="9525"/>
                        <a:chExt cx="7261408" cy="628650"/>
                      </a:xfrm>
                    </wpg:grpSpPr>
                    <wps:wsp>
                      <wps:cNvPr id="10" name="Text Box 10"/>
                      <wps:cNvSpPr txBox="1">
                        <a:spLocks noChangeArrowheads="1"/>
                      </wps:cNvSpPr>
                      <wps:spPr bwMode="auto">
                        <a:xfrm>
                          <a:off x="3829050" y="57150"/>
                          <a:ext cx="3197225" cy="55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995A3" w14:textId="77777777" w:rsidR="00746B1E" w:rsidRDefault="00746B1E" w:rsidP="00643A29">
                            <w:pPr>
                              <w:pStyle w:val="Footer"/>
                              <w:rPr>
                                <w:rFonts w:cs="Arabic Transparent"/>
                                <w:b/>
                                <w:bCs/>
                                <w:color w:val="0000FF"/>
                                <w:sz w:val="16"/>
                                <w:szCs w:val="16"/>
                                <w:rtl/>
                              </w:rPr>
                            </w:pPr>
                            <w:r w:rsidRPr="00823D2E">
                              <w:rPr>
                                <w:rFonts w:cs="Arabic Transparent" w:hint="cs"/>
                                <w:b/>
                                <w:bCs/>
                                <w:color w:val="0000FF"/>
                                <w:sz w:val="18"/>
                                <w:szCs w:val="18"/>
                                <w:u w:val="single"/>
                                <w:rtl/>
                                <w:lang w:bidi="ar-EG"/>
                              </w:rPr>
                              <w:t>العنوان البريد:</w:t>
                            </w:r>
                            <w:r>
                              <w:rPr>
                                <w:rFonts w:cs="Arabic Transparent" w:hint="cs"/>
                                <w:b/>
                                <w:bCs/>
                                <w:color w:val="0000FF"/>
                                <w:sz w:val="18"/>
                                <w:szCs w:val="18"/>
                                <w:rtl/>
                                <w:lang w:bidi="ar-EG"/>
                              </w:rPr>
                              <w:t xml:space="preserve"> التجمع الخامس - </w:t>
                            </w:r>
                            <w:r>
                              <w:rPr>
                                <w:rFonts w:cs="Arabic Transparent"/>
                                <w:b/>
                                <w:bCs/>
                                <w:color w:val="0000FF"/>
                                <w:sz w:val="16"/>
                                <w:szCs w:val="16"/>
                                <w:rtl/>
                              </w:rPr>
                              <w:t xml:space="preserve"> الكيلو 6 الطريق الأوسطى-</w:t>
                            </w:r>
                          </w:p>
                          <w:p w14:paraId="0E2E76E5" w14:textId="77777777" w:rsidR="00746B1E" w:rsidRDefault="00746B1E" w:rsidP="00643A29">
                            <w:pPr>
                              <w:pStyle w:val="Footer"/>
                              <w:rPr>
                                <w:rFonts w:cs="Arabic Transparent"/>
                                <w:b/>
                                <w:bCs/>
                                <w:color w:val="0000FF"/>
                                <w:sz w:val="16"/>
                                <w:szCs w:val="16"/>
                              </w:rPr>
                            </w:pPr>
                            <w:r>
                              <w:rPr>
                                <w:rFonts w:cs="Arabic Transparent"/>
                                <w:b/>
                                <w:bCs/>
                                <w:color w:val="0000FF"/>
                                <w:sz w:val="16"/>
                                <w:szCs w:val="16"/>
                              </w:rPr>
                              <w:t xml:space="preserve"> </w:t>
                            </w:r>
                            <w:r>
                              <w:rPr>
                                <w:rFonts w:cs="Arabic Transparent"/>
                                <w:b/>
                                <w:bCs/>
                                <w:color w:val="0000FF"/>
                                <w:sz w:val="16"/>
                                <w:szCs w:val="16"/>
                                <w:rtl/>
                              </w:rPr>
                              <w:t>أمام مسجد الفتاح العليم – خلف مدينتى-القاهرة</w:t>
                            </w:r>
                          </w:p>
                          <w:p w14:paraId="2793D93A" w14:textId="77777777" w:rsidR="00746B1E" w:rsidRDefault="00746B1E" w:rsidP="00643A29">
                            <w:pPr>
                              <w:pStyle w:val="Footer"/>
                              <w:rPr>
                                <w:rFonts w:cs="Arabic Transparent"/>
                                <w:b/>
                                <w:bCs/>
                                <w:color w:val="0000FF"/>
                                <w:sz w:val="2"/>
                                <w:szCs w:val="8"/>
                                <w:rtl/>
                              </w:rPr>
                            </w:pPr>
                            <w:r>
                              <w:rPr>
                                <w:rFonts w:cs="Arabic Transparent"/>
                                <w:b/>
                                <w:bCs/>
                                <w:color w:val="0000FF"/>
                                <w:sz w:val="2"/>
                                <w:szCs w:val="8"/>
                              </w:rPr>
                              <w:t xml:space="preserve"> </w:t>
                            </w:r>
                          </w:p>
                          <w:p w14:paraId="6E015C16" w14:textId="77777777" w:rsidR="00746B1E" w:rsidRPr="00FB77D6" w:rsidRDefault="00746B1E" w:rsidP="00643A29">
                            <w:pPr>
                              <w:pStyle w:val="Footer"/>
                              <w:rPr>
                                <w:rFonts w:cs="Arabic Transparent"/>
                                <w:b/>
                                <w:bCs/>
                                <w:color w:val="0000FF"/>
                                <w:sz w:val="2"/>
                                <w:szCs w:val="8"/>
                                <w:rtl/>
                              </w:rPr>
                            </w:pPr>
                            <w:r>
                              <w:rPr>
                                <w:rFonts w:cs="Arabic Transparent"/>
                                <w:b/>
                                <w:bCs/>
                                <w:color w:val="0000FF"/>
                                <w:sz w:val="16"/>
                                <w:szCs w:val="16"/>
                              </w:rPr>
                              <w:t xml:space="preserve">  </w:t>
                            </w:r>
                            <w:r>
                              <w:rPr>
                                <w:rFonts w:cs="Arabic Transparent"/>
                                <w:b/>
                                <w:bCs/>
                                <w:color w:val="0000FF"/>
                                <w:sz w:val="16"/>
                                <w:szCs w:val="16"/>
                                <w:rtl/>
                              </w:rPr>
                              <w:t>تليفون:  26251200 - فاكس:  26225800</w:t>
                            </w:r>
                          </w:p>
                          <w:p w14:paraId="4536A5E9" w14:textId="77777777" w:rsidR="00746B1E" w:rsidRPr="00170B95" w:rsidRDefault="00746B1E" w:rsidP="00643A29">
                            <w:pPr>
                              <w:pStyle w:val="Heading5"/>
                              <w:spacing w:before="120" w:after="120"/>
                              <w:rPr>
                                <w:rFonts w:cs="Andalus"/>
                                <w:sz w:val="16"/>
                                <w:szCs w:val="16"/>
                                <w:rtl/>
                              </w:rPr>
                            </w:pPr>
                          </w:p>
                        </w:txbxContent>
                      </wps:txbx>
                      <wps:bodyPr rot="0" vert="horz" wrap="square" lIns="91440" tIns="45720" rIns="91440" bIns="45720" anchor="t" anchorCtr="0" upright="1">
                        <a:noAutofit/>
                      </wps:bodyPr>
                    </wps:wsp>
                    <wps:wsp>
                      <wps:cNvPr id="11" name="Text Box 11"/>
                      <wps:cNvSpPr txBox="1">
                        <a:spLocks noChangeArrowheads="1"/>
                      </wps:cNvSpPr>
                      <wps:spPr bwMode="auto">
                        <a:xfrm>
                          <a:off x="-235133" y="19050"/>
                          <a:ext cx="2886075" cy="619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7C777" w14:textId="77777777" w:rsidR="00746B1E" w:rsidRPr="000A68A7" w:rsidRDefault="00746B1E" w:rsidP="00643A29">
                            <w:pPr>
                              <w:pStyle w:val="Footer"/>
                              <w:rPr>
                                <w:rFonts w:ascii="Arial" w:hAnsi="Arial"/>
                                <w:b/>
                                <w:bCs/>
                                <w:color w:val="0000FF"/>
                                <w:sz w:val="18"/>
                                <w:szCs w:val="18"/>
                              </w:rPr>
                            </w:pPr>
                            <w:r w:rsidRPr="000A68A7">
                              <w:rPr>
                                <w:rFonts w:ascii="Arial" w:hAnsi="Arial"/>
                                <w:b/>
                                <w:bCs/>
                                <w:color w:val="0000FF"/>
                                <w:sz w:val="18"/>
                                <w:szCs w:val="18"/>
                              </w:rPr>
                              <w:t xml:space="preserve">23, Josef Tito St., Nozha El-Gedida, Cairo, Egypt.                    P. O. Box: </w:t>
                            </w:r>
                            <w:r>
                              <w:rPr>
                                <w:rFonts w:ascii="Arial" w:hAnsi="Arial"/>
                                <w:b/>
                                <w:bCs/>
                                <w:color w:val="0000FF"/>
                                <w:sz w:val="18"/>
                                <w:szCs w:val="18"/>
                              </w:rPr>
                              <w:t xml:space="preserve">1564 </w:t>
                            </w:r>
                            <w:r w:rsidRPr="000A68A7">
                              <w:rPr>
                                <w:rFonts w:ascii="Arial" w:hAnsi="Arial"/>
                                <w:b/>
                                <w:bCs/>
                                <w:color w:val="0000FF"/>
                                <w:sz w:val="18"/>
                                <w:szCs w:val="18"/>
                              </w:rPr>
                              <w:t xml:space="preserve"> Alf-Maskan</w:t>
                            </w:r>
                            <w:r w:rsidRPr="000A68A7">
                              <w:rPr>
                                <w:rFonts w:ascii="Arial" w:hAnsi="Arial"/>
                                <w:b/>
                                <w:bCs/>
                                <w:color w:val="0000FF"/>
                                <w:sz w:val="18"/>
                                <w:szCs w:val="18"/>
                                <w:rtl/>
                              </w:rPr>
                              <w:t xml:space="preserve">      </w:t>
                            </w:r>
                          </w:p>
                          <w:p w14:paraId="5FFC08AE" w14:textId="77777777" w:rsidR="00746B1E" w:rsidRPr="000A68A7" w:rsidRDefault="00746B1E" w:rsidP="00643A29">
                            <w:pPr>
                              <w:pStyle w:val="Footer"/>
                              <w:spacing w:before="120" w:after="120"/>
                              <w:rPr>
                                <w:rFonts w:ascii="Arial" w:hAnsi="Arial"/>
                                <w:b/>
                                <w:bCs/>
                                <w:color w:val="0000FF"/>
                                <w:sz w:val="18"/>
                                <w:szCs w:val="18"/>
                                <w:rtl/>
                              </w:rPr>
                            </w:pPr>
                            <w:r w:rsidRPr="000A68A7">
                              <w:rPr>
                                <w:rFonts w:ascii="Arial" w:hAnsi="Arial"/>
                                <w:b/>
                                <w:bCs/>
                                <w:color w:val="0000FF"/>
                                <w:sz w:val="18"/>
                                <w:szCs w:val="18"/>
                              </w:rPr>
                              <w:sym w:font="Wingdings" w:char="F028"/>
                            </w:r>
                            <w:r w:rsidRPr="00823D2E">
                              <w:rPr>
                                <w:rFonts w:ascii="Arial" w:hAnsi="Arial"/>
                                <w:b/>
                                <w:bCs/>
                                <w:color w:val="0000FF"/>
                                <w:sz w:val="18"/>
                                <w:szCs w:val="18"/>
                              </w:rPr>
                              <w:t xml:space="preserve"> +20 2 26251200, 299      </w:t>
                            </w:r>
                            <w:r w:rsidRPr="000A68A7">
                              <w:rPr>
                                <w:rFonts w:ascii="Arial" w:hAnsi="Arial"/>
                                <w:b/>
                                <w:bCs/>
                                <w:color w:val="0000FF"/>
                                <w:sz w:val="18"/>
                                <w:szCs w:val="18"/>
                              </w:rPr>
                              <w:sym w:font="Webdings" w:char="F0CA"/>
                            </w:r>
                            <w:r w:rsidRPr="00823D2E">
                              <w:rPr>
                                <w:rFonts w:ascii="Arial" w:hAnsi="Arial"/>
                                <w:b/>
                                <w:bCs/>
                                <w:color w:val="0000FF"/>
                                <w:sz w:val="18"/>
                                <w:szCs w:val="18"/>
                              </w:rPr>
                              <w:t xml:space="preserve"> +20 2 262258</w:t>
                            </w:r>
                            <w:r w:rsidRPr="000A68A7">
                              <w:rPr>
                                <w:rFonts w:ascii="Arial" w:hAnsi="Arial"/>
                                <w:b/>
                                <w:bCs/>
                                <w:color w:val="0000FF"/>
                                <w:sz w:val="18"/>
                                <w:szCs w:val="18"/>
                              </w:rPr>
                              <w:t>00</w:t>
                            </w:r>
                          </w:p>
                        </w:txbxContent>
                      </wps:txbx>
                      <wps:bodyPr rot="0" vert="horz" wrap="square" lIns="91440" tIns="45720" rIns="91440" bIns="45720" anchor="t" anchorCtr="0" upright="1">
                        <a:noAutofit/>
                      </wps:bodyPr>
                    </wps:wsp>
                    <wps:wsp>
                      <wps:cNvPr id="12" name="Straight Connector 12"/>
                      <wps:cNvCnPr/>
                      <wps:spPr>
                        <a:xfrm flipH="1">
                          <a:off x="-38101" y="9525"/>
                          <a:ext cx="7013099" cy="0"/>
                        </a:xfrm>
                        <a:prstGeom prst="line">
                          <a:avLst/>
                        </a:prstGeom>
                        <a:ln w="158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5BD7B0" id="Group 7" o:spid="_x0000_s1038" style="position:absolute;left:0;text-align:left;margin-left:-38.45pt;margin-top:7.6pt;width:560.45pt;height:49.5pt;z-index:-251645952;mso-width-relative:margin;mso-height-relative:margin" coordorigin="-2351,95" coordsize="72614,6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">
              <v:shapetype id="_x0000_t202" coordsize="21600,21600" o:spt="202" path="m,l,21600r21600,l21600,xe">
                <v:stroke joinstyle="miter"/>
                <v:path gradientshapeok="t" o:connecttype="rect"/>
              </v:shapetype>
              <v:shape id="Text Box 10" o:spid="_x0000_s1039" type="#_x0000_t202" style="position:absolute;left:38290;top:571;width:3197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A3995A3" w14:textId="77777777" w:rsidR="00746B1E" w:rsidRDefault="00746B1E" w:rsidP="00643A29">
                      <w:pPr>
                        <w:pStyle w:val="Footer"/>
                        <w:rPr>
                          <w:rFonts w:cs="Arabic Transparent"/>
                          <w:b/>
                          <w:bCs/>
                          <w:color w:val="0000FF"/>
                          <w:sz w:val="16"/>
                          <w:szCs w:val="16"/>
                          <w:rtl/>
                        </w:rPr>
                      </w:pPr>
                      <w:r w:rsidRPr="00823D2E">
                        <w:rPr>
                          <w:rFonts w:cs="Arabic Transparent" w:hint="cs"/>
                          <w:b/>
                          <w:bCs/>
                          <w:color w:val="0000FF"/>
                          <w:sz w:val="18"/>
                          <w:szCs w:val="18"/>
                          <w:u w:val="single"/>
                          <w:rtl/>
                          <w:lang w:bidi="ar-EG"/>
                        </w:rPr>
                        <w:t>العنوان البريد:</w:t>
                      </w:r>
                      <w:r>
                        <w:rPr>
                          <w:rFonts w:cs="Arabic Transparent" w:hint="cs"/>
                          <w:b/>
                          <w:bCs/>
                          <w:color w:val="0000FF"/>
                          <w:sz w:val="18"/>
                          <w:szCs w:val="18"/>
                          <w:rtl/>
                          <w:lang w:bidi="ar-EG"/>
                        </w:rPr>
                        <w:t xml:space="preserve"> التجمع الخامس - </w:t>
                      </w:r>
                      <w:r>
                        <w:rPr>
                          <w:rFonts w:cs="Arabic Transparent"/>
                          <w:b/>
                          <w:bCs/>
                          <w:color w:val="0000FF"/>
                          <w:sz w:val="16"/>
                          <w:szCs w:val="16"/>
                          <w:rtl/>
                        </w:rPr>
                        <w:t xml:space="preserve"> الكيلو 6 الطريق الأوسطى-</w:t>
                      </w:r>
                    </w:p>
                    <w:p w14:paraId="0E2E76E5" w14:textId="77777777" w:rsidR="00746B1E" w:rsidRDefault="00746B1E" w:rsidP="00643A29">
                      <w:pPr>
                        <w:pStyle w:val="Footer"/>
                        <w:rPr>
                          <w:rFonts w:cs="Arabic Transparent"/>
                          <w:b/>
                          <w:bCs/>
                          <w:color w:val="0000FF"/>
                          <w:sz w:val="16"/>
                          <w:szCs w:val="16"/>
                        </w:rPr>
                      </w:pPr>
                      <w:r>
                        <w:rPr>
                          <w:rFonts w:cs="Arabic Transparent"/>
                          <w:b/>
                          <w:bCs/>
                          <w:color w:val="0000FF"/>
                          <w:sz w:val="16"/>
                          <w:szCs w:val="16"/>
                        </w:rPr>
                        <w:t xml:space="preserve"> </w:t>
                      </w:r>
                      <w:r>
                        <w:rPr>
                          <w:rFonts w:cs="Arabic Transparent"/>
                          <w:b/>
                          <w:bCs/>
                          <w:color w:val="0000FF"/>
                          <w:sz w:val="16"/>
                          <w:szCs w:val="16"/>
                          <w:rtl/>
                        </w:rPr>
                        <w:t>أمام مسجد الفتاح العليم – خلف مدينتى-القاهرة</w:t>
                      </w:r>
                    </w:p>
                    <w:p w14:paraId="2793D93A" w14:textId="77777777" w:rsidR="00746B1E" w:rsidRDefault="00746B1E" w:rsidP="00643A29">
                      <w:pPr>
                        <w:pStyle w:val="Footer"/>
                        <w:rPr>
                          <w:rFonts w:cs="Arabic Transparent"/>
                          <w:b/>
                          <w:bCs/>
                          <w:color w:val="0000FF"/>
                          <w:sz w:val="2"/>
                          <w:szCs w:val="8"/>
                          <w:rtl/>
                        </w:rPr>
                      </w:pPr>
                      <w:r>
                        <w:rPr>
                          <w:rFonts w:cs="Arabic Transparent"/>
                          <w:b/>
                          <w:bCs/>
                          <w:color w:val="0000FF"/>
                          <w:sz w:val="2"/>
                          <w:szCs w:val="8"/>
                        </w:rPr>
                        <w:t xml:space="preserve"> </w:t>
                      </w:r>
                    </w:p>
                    <w:p w14:paraId="6E015C16" w14:textId="77777777" w:rsidR="00746B1E" w:rsidRPr="00FB77D6" w:rsidRDefault="00746B1E" w:rsidP="00643A29">
                      <w:pPr>
                        <w:pStyle w:val="Footer"/>
                        <w:rPr>
                          <w:rFonts w:cs="Arabic Transparent"/>
                          <w:b/>
                          <w:bCs/>
                          <w:color w:val="0000FF"/>
                          <w:sz w:val="2"/>
                          <w:szCs w:val="8"/>
                          <w:rtl/>
                        </w:rPr>
                      </w:pPr>
                      <w:r>
                        <w:rPr>
                          <w:rFonts w:cs="Arabic Transparent"/>
                          <w:b/>
                          <w:bCs/>
                          <w:color w:val="0000FF"/>
                          <w:sz w:val="16"/>
                          <w:szCs w:val="16"/>
                        </w:rPr>
                        <w:t xml:space="preserve">  </w:t>
                      </w:r>
                      <w:r>
                        <w:rPr>
                          <w:rFonts w:cs="Arabic Transparent"/>
                          <w:b/>
                          <w:bCs/>
                          <w:color w:val="0000FF"/>
                          <w:sz w:val="16"/>
                          <w:szCs w:val="16"/>
                          <w:rtl/>
                        </w:rPr>
                        <w:t>تليفون:  26251200 - فاكس:  26225800</w:t>
                      </w:r>
                    </w:p>
                    <w:p w14:paraId="4536A5E9" w14:textId="77777777" w:rsidR="00746B1E" w:rsidRPr="00170B95" w:rsidRDefault="00746B1E" w:rsidP="00643A29">
                      <w:pPr>
                        <w:pStyle w:val="Heading5"/>
                        <w:spacing w:before="120" w:after="120"/>
                        <w:rPr>
                          <w:rFonts w:cs="Andalus"/>
                          <w:sz w:val="16"/>
                          <w:szCs w:val="16"/>
                          <w:rtl/>
                        </w:rPr>
                      </w:pPr>
                    </w:p>
                  </w:txbxContent>
                </v:textbox>
              </v:shape>
              <v:shape id="Text Box 11" o:spid="_x0000_s1040" type="#_x0000_t202" style="position:absolute;left:-2351;top:190;width:28860;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5C87C777" w14:textId="77777777" w:rsidR="00746B1E" w:rsidRPr="000A68A7" w:rsidRDefault="00746B1E" w:rsidP="00643A29">
                      <w:pPr>
                        <w:pStyle w:val="Footer"/>
                        <w:rPr>
                          <w:rFonts w:ascii="Arial" w:hAnsi="Arial"/>
                          <w:b/>
                          <w:bCs/>
                          <w:color w:val="0000FF"/>
                          <w:sz w:val="18"/>
                          <w:szCs w:val="18"/>
                        </w:rPr>
                      </w:pPr>
                      <w:r w:rsidRPr="000A68A7">
                        <w:rPr>
                          <w:rFonts w:ascii="Arial" w:hAnsi="Arial"/>
                          <w:b/>
                          <w:bCs/>
                          <w:color w:val="0000FF"/>
                          <w:sz w:val="18"/>
                          <w:szCs w:val="18"/>
                        </w:rPr>
                        <w:t xml:space="preserve">23, Josef Tito St., </w:t>
                      </w:r>
                      <w:proofErr w:type="spellStart"/>
                      <w:r w:rsidRPr="000A68A7">
                        <w:rPr>
                          <w:rFonts w:ascii="Arial" w:hAnsi="Arial"/>
                          <w:b/>
                          <w:bCs/>
                          <w:color w:val="0000FF"/>
                          <w:sz w:val="18"/>
                          <w:szCs w:val="18"/>
                        </w:rPr>
                        <w:t>Nozha</w:t>
                      </w:r>
                      <w:proofErr w:type="spellEnd"/>
                      <w:r w:rsidRPr="000A68A7">
                        <w:rPr>
                          <w:rFonts w:ascii="Arial" w:hAnsi="Arial"/>
                          <w:b/>
                          <w:bCs/>
                          <w:color w:val="0000FF"/>
                          <w:sz w:val="18"/>
                          <w:szCs w:val="18"/>
                        </w:rPr>
                        <w:t xml:space="preserve"> El-</w:t>
                      </w:r>
                      <w:proofErr w:type="spellStart"/>
                      <w:r w:rsidRPr="000A68A7">
                        <w:rPr>
                          <w:rFonts w:ascii="Arial" w:hAnsi="Arial"/>
                          <w:b/>
                          <w:bCs/>
                          <w:color w:val="0000FF"/>
                          <w:sz w:val="18"/>
                          <w:szCs w:val="18"/>
                        </w:rPr>
                        <w:t>Gedida</w:t>
                      </w:r>
                      <w:proofErr w:type="spellEnd"/>
                      <w:r w:rsidRPr="000A68A7">
                        <w:rPr>
                          <w:rFonts w:ascii="Arial" w:hAnsi="Arial"/>
                          <w:b/>
                          <w:bCs/>
                          <w:color w:val="0000FF"/>
                          <w:sz w:val="18"/>
                          <w:szCs w:val="18"/>
                        </w:rPr>
                        <w:t xml:space="preserve">, Cairo, Egypt.                    P. O. Box: </w:t>
                      </w:r>
                      <w:proofErr w:type="gramStart"/>
                      <w:r>
                        <w:rPr>
                          <w:rFonts w:ascii="Arial" w:hAnsi="Arial"/>
                          <w:b/>
                          <w:bCs/>
                          <w:color w:val="0000FF"/>
                          <w:sz w:val="18"/>
                          <w:szCs w:val="18"/>
                        </w:rPr>
                        <w:t xml:space="preserve">1564 </w:t>
                      </w:r>
                      <w:r w:rsidRPr="000A68A7">
                        <w:rPr>
                          <w:rFonts w:ascii="Arial" w:hAnsi="Arial"/>
                          <w:b/>
                          <w:bCs/>
                          <w:color w:val="0000FF"/>
                          <w:sz w:val="18"/>
                          <w:szCs w:val="18"/>
                        </w:rPr>
                        <w:t xml:space="preserve"> Alf</w:t>
                      </w:r>
                      <w:proofErr w:type="gramEnd"/>
                      <w:r w:rsidRPr="000A68A7">
                        <w:rPr>
                          <w:rFonts w:ascii="Arial" w:hAnsi="Arial"/>
                          <w:b/>
                          <w:bCs/>
                          <w:color w:val="0000FF"/>
                          <w:sz w:val="18"/>
                          <w:szCs w:val="18"/>
                        </w:rPr>
                        <w:t>-</w:t>
                      </w:r>
                      <w:proofErr w:type="spellStart"/>
                      <w:r w:rsidRPr="000A68A7">
                        <w:rPr>
                          <w:rFonts w:ascii="Arial" w:hAnsi="Arial"/>
                          <w:b/>
                          <w:bCs/>
                          <w:color w:val="0000FF"/>
                          <w:sz w:val="18"/>
                          <w:szCs w:val="18"/>
                        </w:rPr>
                        <w:t>Maskan</w:t>
                      </w:r>
                      <w:proofErr w:type="spellEnd"/>
                      <w:r w:rsidRPr="000A68A7">
                        <w:rPr>
                          <w:rFonts w:ascii="Arial" w:hAnsi="Arial"/>
                          <w:b/>
                          <w:bCs/>
                          <w:color w:val="0000FF"/>
                          <w:sz w:val="18"/>
                          <w:szCs w:val="18"/>
                          <w:rtl/>
                        </w:rPr>
                        <w:t xml:space="preserve">      </w:t>
                      </w:r>
                    </w:p>
                    <w:p w14:paraId="5FFC08AE" w14:textId="77777777" w:rsidR="00746B1E" w:rsidRPr="000A68A7" w:rsidRDefault="00746B1E" w:rsidP="00643A29">
                      <w:pPr>
                        <w:pStyle w:val="Footer"/>
                        <w:spacing w:before="120" w:after="120"/>
                        <w:rPr>
                          <w:rFonts w:ascii="Arial" w:hAnsi="Arial"/>
                          <w:b/>
                          <w:bCs/>
                          <w:color w:val="0000FF"/>
                          <w:sz w:val="18"/>
                          <w:szCs w:val="18"/>
                          <w:rtl/>
                        </w:rPr>
                      </w:pPr>
                      <w:r w:rsidRPr="000A68A7">
                        <w:rPr>
                          <w:rFonts w:ascii="Arial" w:hAnsi="Arial"/>
                          <w:b/>
                          <w:bCs/>
                          <w:color w:val="0000FF"/>
                          <w:sz w:val="18"/>
                          <w:szCs w:val="18"/>
                        </w:rPr>
                        <w:sym w:font="Wingdings" w:char="F028"/>
                      </w:r>
                      <w:r w:rsidRPr="00823D2E">
                        <w:rPr>
                          <w:rFonts w:ascii="Arial" w:hAnsi="Arial"/>
                          <w:b/>
                          <w:bCs/>
                          <w:color w:val="0000FF"/>
                          <w:sz w:val="18"/>
                          <w:szCs w:val="18"/>
                        </w:rPr>
                        <w:t xml:space="preserve"> +20 2 26251200, 299      </w:t>
                      </w:r>
                      <w:r w:rsidRPr="000A68A7">
                        <w:rPr>
                          <w:rFonts w:ascii="Arial" w:hAnsi="Arial"/>
                          <w:b/>
                          <w:bCs/>
                          <w:color w:val="0000FF"/>
                          <w:sz w:val="18"/>
                          <w:szCs w:val="18"/>
                        </w:rPr>
                        <w:sym w:font="Webdings" w:char="F0CA"/>
                      </w:r>
                      <w:r w:rsidRPr="00823D2E">
                        <w:rPr>
                          <w:rFonts w:ascii="Arial" w:hAnsi="Arial"/>
                          <w:b/>
                          <w:bCs/>
                          <w:color w:val="0000FF"/>
                          <w:sz w:val="18"/>
                          <w:szCs w:val="18"/>
                        </w:rPr>
                        <w:t xml:space="preserve"> +20 2 262258</w:t>
                      </w:r>
                      <w:r w:rsidRPr="000A68A7">
                        <w:rPr>
                          <w:rFonts w:ascii="Arial" w:hAnsi="Arial"/>
                          <w:b/>
                          <w:bCs/>
                          <w:color w:val="0000FF"/>
                          <w:sz w:val="18"/>
                          <w:szCs w:val="18"/>
                        </w:rPr>
                        <w:t>00</w:t>
                      </w:r>
                    </w:p>
                  </w:txbxContent>
                </v:textbox>
              </v:shape>
              <v:line id="Straight Connector 12" o:spid="_x0000_s1041" style="position:absolute;flip:x;visibility:visible;mso-wrap-style:square" from="-381,95" to="6974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" strokecolor="black [3040]" strokeweight="1.25pt"/>
            </v:group>
          </w:pict>
        </mc:Fallback>
      </mc:AlternateContent>
    </w:r>
    <w:r>
      <w:rPr>
        <w:rFonts w:cs="Arabic Transparent"/>
        <w:b/>
        <w:bCs/>
        <w:noProof/>
        <w:color w:val="0000FF"/>
        <w:sz w:val="16"/>
        <w:szCs w:val="16"/>
        <w:rtl/>
      </w:rPr>
      <w:drawing>
        <wp:anchor distT="0" distB="0" distL="114300" distR="114300" simplePos="0" relativeHeight="251657216" behindDoc="0" locked="0" layoutInCell="1" allowOverlap="1" wp14:anchorId="043E411A" wp14:editId="769A07DF">
          <wp:simplePos x="0" y="0"/>
          <wp:positionH relativeFrom="column">
            <wp:posOffset>2291715</wp:posOffset>
          </wp:positionH>
          <wp:positionV relativeFrom="paragraph">
            <wp:posOffset>1327150</wp:posOffset>
          </wp:positionV>
          <wp:extent cx="940435" cy="467995"/>
          <wp:effectExtent l="0" t="0" r="0" b="0"/>
          <wp:wrapNone/>
          <wp:docPr id="23" name="Picture 23" descr="ISO 9001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O 9001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0435" cy="467995"/>
                  </a:xfrm>
                  <a:prstGeom prst="rect">
                    <a:avLst/>
                  </a:prstGeom>
                  <a:noFill/>
                  <a:ln>
                    <a:noFill/>
                  </a:ln>
                </pic:spPr>
              </pic:pic>
            </a:graphicData>
          </a:graphic>
        </wp:anchor>
      </w:drawing>
    </w:r>
    <w:r>
      <w:rPr>
        <w:rtl/>
      </w:rPr>
      <w:tab/>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FEE7F7" w14:textId="77777777" w:rsidR="009B0323" w:rsidRDefault="009B0323">
      <w:r>
        <w:separator/>
      </w:r>
    </w:p>
  </w:footnote>
  <w:footnote w:type="continuationSeparator" w:id="0">
    <w:p w14:paraId="0C893691" w14:textId="77777777" w:rsidR="009B0323" w:rsidRDefault="009B03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60F2" w14:textId="649D544C" w:rsidR="00746B1E" w:rsidRDefault="009B0323">
    <w:pPr>
      <w:pStyle w:val="Header"/>
    </w:pPr>
    <w:r>
      <w:rPr>
        <w:noProof/>
      </w:rPr>
      <w:pict w14:anchorId="02B7C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9427442" o:spid="_x0000_s2055" type="#_x0000_t75" style="position:absolute;left:0;text-align:left;margin-left:0;margin-top:0;width:495.6pt;height:263.3pt;z-index:-251643904;mso-position-horizontal:center;mso-position-horizontal-relative:margin;mso-position-vertical:center;mso-position-vertical-relative:margin" o:allowincell="f">
          <v:imagedata r:id="rId1" o:title="EUTS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10800" w:type="dxa"/>
      <w:jc w:val="center"/>
      <w:tblBorders>
        <w:bottom w:val="thickThinSmallGap" w:sz="12" w:space="0" w:color="000080"/>
      </w:tblBorders>
      <w:tblLayout w:type="fixed"/>
      <w:tblLook w:val="0000" w:firstRow="0" w:lastRow="0" w:firstColumn="0" w:lastColumn="0" w:noHBand="0" w:noVBand="0"/>
    </w:tblPr>
    <w:tblGrid>
      <w:gridCol w:w="4320"/>
      <w:gridCol w:w="1980"/>
      <w:gridCol w:w="4500"/>
    </w:tblGrid>
    <w:tr w:rsidR="00746B1E" w14:paraId="1199378D" w14:textId="77777777" w:rsidTr="00AC481B">
      <w:trPr>
        <w:trHeight w:val="1350"/>
        <w:jc w:val="center"/>
      </w:trPr>
      <w:tc>
        <w:tcPr>
          <w:tcW w:w="4320" w:type="dxa"/>
          <w:vAlign w:val="center"/>
        </w:tcPr>
        <w:p w14:paraId="6B81DCAC" w14:textId="78B5AC2F" w:rsidR="00746B1E" w:rsidRPr="009611CB" w:rsidRDefault="00746B1E" w:rsidP="00876557">
          <w:pPr>
            <w:pStyle w:val="Header"/>
            <w:tabs>
              <w:tab w:val="clear" w:pos="4153"/>
            </w:tabs>
            <w:ind w:left="34"/>
            <w:rPr>
              <w:b/>
              <w:bCs/>
              <w:sz w:val="26"/>
              <w:szCs w:val="26"/>
              <w:rtl/>
            </w:rPr>
          </w:pPr>
          <w:r>
            <w:rPr>
              <w:noProof/>
              <w:rtl/>
            </w:rPr>
            <w:drawing>
              <wp:inline distT="0" distB="0" distL="0" distR="0" wp14:anchorId="79C1A2BA" wp14:editId="295422A0">
                <wp:extent cx="1265407" cy="628015"/>
                <wp:effectExtent l="19050" t="0" r="11430" b="2101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UTS Logo.jpg"/>
                        <pic:cNvPicPr/>
                      </pic:nvPicPr>
                      <pic:blipFill>
                        <a:blip r:embed="rId1">
                          <a:extLst>
                            <a:ext uri="{28A0092B-C50C-407E-A947-70E740481C1C}">
                              <a14:useLocalDpi xmlns:a14="http://schemas.microsoft.com/office/drawing/2010/main" val="0"/>
                            </a:ext>
                          </a:extLst>
                        </a:blip>
                        <a:stretch>
                          <a:fillRect/>
                        </a:stretch>
                      </pic:blipFill>
                      <pic:spPr>
                        <a:xfrm>
                          <a:off x="0" y="0"/>
                          <a:ext cx="1268628" cy="62961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c>
        <w:tcPr>
          <w:tcW w:w="1980" w:type="dxa"/>
        </w:tcPr>
        <w:p w14:paraId="6FFBB5E8" w14:textId="1044CE7A" w:rsidR="00746B1E" w:rsidRPr="002D1E5C" w:rsidRDefault="00746B1E" w:rsidP="000C1A99">
          <w:pPr>
            <w:pStyle w:val="Header"/>
            <w:jc w:val="center"/>
            <w:rPr>
              <w:color w:val="000000"/>
              <w:rtl/>
            </w:rPr>
          </w:pPr>
        </w:p>
      </w:tc>
      <w:tc>
        <w:tcPr>
          <w:tcW w:w="4500" w:type="dxa"/>
          <w:vAlign w:val="center"/>
        </w:tcPr>
        <w:p w14:paraId="1B226569" w14:textId="5681D351" w:rsidR="00746B1E" w:rsidRPr="009611CB" w:rsidRDefault="00746B1E" w:rsidP="004E4387">
          <w:pPr>
            <w:pStyle w:val="Header"/>
            <w:tabs>
              <w:tab w:val="clear" w:pos="4153"/>
            </w:tabs>
            <w:bidi w:val="0"/>
            <w:spacing w:before="120"/>
            <w:ind w:left="34"/>
            <w:rPr>
              <w:b/>
              <w:bCs/>
              <w:i/>
              <w:iCs/>
              <w:sz w:val="30"/>
              <w:szCs w:val="30"/>
              <w:rtl/>
              <w:lang w:bidi="ar-EG"/>
            </w:rPr>
          </w:pPr>
        </w:p>
      </w:tc>
    </w:tr>
  </w:tbl>
  <w:p w14:paraId="75F01F41" w14:textId="614FF7B8" w:rsidR="00746B1E" w:rsidRDefault="00746B1E" w:rsidP="004E1FCE">
    <w:pPr>
      <w:pStyle w:val="Header"/>
      <w:tabs>
        <w:tab w:val="clear" w:pos="4153"/>
        <w:tab w:val="clear" w:pos="8306"/>
        <w:tab w:val="left" w:pos="720"/>
        <w:tab w:val="left" w:pos="1440"/>
        <w:tab w:val="left" w:pos="2160"/>
        <w:tab w:val="left" w:pos="2880"/>
      </w:tabs>
      <w:rPr>
        <w:lang w:bidi="ar-EG"/>
      </w:rPr>
    </w:pPr>
    <w:r>
      <w:rPr>
        <w:noProof/>
        <w:rtl/>
      </w:rPr>
      <mc:AlternateContent>
        <mc:Choice Requires="wpg">
          <w:drawing>
            <wp:anchor distT="0" distB="0" distL="114300" distR="114300" simplePos="0" relativeHeight="251668480" behindDoc="1" locked="0" layoutInCell="1" allowOverlap="1" wp14:anchorId="2D9CE4CB" wp14:editId="406C30FF">
              <wp:simplePos x="0" y="0"/>
              <wp:positionH relativeFrom="column">
                <wp:posOffset>-221615</wp:posOffset>
              </wp:positionH>
              <wp:positionV relativeFrom="paragraph">
                <wp:posOffset>-1012190</wp:posOffset>
              </wp:positionV>
              <wp:extent cx="4494530" cy="944060"/>
              <wp:effectExtent l="0" t="0" r="1270" b="8890"/>
              <wp:wrapNone/>
              <wp:docPr id="6" name="Group 6"/>
              <wp:cNvGraphicFramePr/>
              <a:graphic xmlns:a="http://schemas.openxmlformats.org/drawingml/2006/main">
                <a:graphicData uri="http://schemas.microsoft.com/office/word/2010/wordprocessingGroup">
                  <wpg:wgp>
                    <wpg:cNvGrpSpPr/>
                    <wpg:grpSpPr>
                      <a:xfrm>
                        <a:off x="0" y="0"/>
                        <a:ext cx="4494530" cy="944060"/>
                        <a:chOff x="0" y="47625"/>
                        <a:chExt cx="4495339" cy="966108"/>
                      </a:xfrm>
                    </wpg:grpSpPr>
                    <wps:wsp>
                      <wps:cNvPr id="4" name="Text Box 2"/>
                      <wps:cNvSpPr txBox="1">
                        <a:spLocks noChangeArrowheads="1"/>
                      </wps:cNvSpPr>
                      <wps:spPr bwMode="auto">
                        <a:xfrm>
                          <a:off x="2133442" y="87724"/>
                          <a:ext cx="2361897" cy="926009"/>
                        </a:xfrm>
                        <a:prstGeom prst="rect">
                          <a:avLst/>
                        </a:prstGeom>
                        <a:solidFill>
                          <a:srgbClr val="FFFFFF"/>
                        </a:solidFill>
                        <a:ln w="9525">
                          <a:noFill/>
                          <a:miter lim="800000"/>
                          <a:headEnd/>
                          <a:tailEnd/>
                        </a:ln>
                      </wps:spPr>
                      <wps:txbx>
                        <w:txbxContent>
                          <w:p w14:paraId="5EB49168" w14:textId="3E95F842" w:rsidR="00746B1E" w:rsidRPr="00AC481B" w:rsidRDefault="00746B1E" w:rsidP="004E4387">
                            <w:pPr>
                              <w:jc w:val="center"/>
                              <w:rPr>
                                <w:rFonts w:ascii="Calibri Light" w:hAnsi="Calibri Light"/>
                                <w:b/>
                                <w:bCs/>
                                <w:sz w:val="36"/>
                                <w:szCs w:val="36"/>
                                <w:rtl/>
                                <w:lang w:bidi="ar-EG"/>
                              </w:rPr>
                            </w:pPr>
                            <w:r w:rsidRPr="00AC481B">
                              <w:rPr>
                                <w:rFonts w:ascii="Calibri Light" w:hAnsi="Calibri Light"/>
                                <w:b/>
                                <w:bCs/>
                                <w:sz w:val="36"/>
                                <w:szCs w:val="36"/>
                                <w:rtl/>
                                <w:lang w:bidi="ar-EG"/>
                              </w:rPr>
                              <w:t>وكالة الفضاء المصريـــة</w:t>
                            </w:r>
                          </w:p>
                          <w:p w14:paraId="0D693621" w14:textId="134A4A31" w:rsidR="00746B1E" w:rsidRPr="00AC481B" w:rsidRDefault="00746B1E" w:rsidP="004E4387">
                            <w:pPr>
                              <w:jc w:val="center"/>
                              <w:rPr>
                                <w:b/>
                                <w:bCs/>
                                <w:sz w:val="24"/>
                                <w:szCs w:val="24"/>
                                <w:rtl/>
                                <w:lang w:bidi="ar-EG"/>
                              </w:rPr>
                            </w:pPr>
                            <w:r w:rsidRPr="00AC481B">
                              <w:rPr>
                                <w:rFonts w:hint="cs"/>
                                <w:b/>
                                <w:bCs/>
                                <w:sz w:val="24"/>
                                <w:szCs w:val="24"/>
                                <w:rtl/>
                                <w:lang w:bidi="ar-EG"/>
                              </w:rPr>
                              <w:t>مشروع قمر تدريب الجامعات المصرية</w:t>
                            </w:r>
                          </w:p>
                          <w:p w14:paraId="240CFBF7" w14:textId="46B8F23C" w:rsidR="00746B1E" w:rsidRPr="00AC481B" w:rsidRDefault="00746B1E" w:rsidP="004E4387">
                            <w:pPr>
                              <w:jc w:val="center"/>
                              <w:rPr>
                                <w:rFonts w:ascii="STZhongsong" w:eastAsia="STZhongsong" w:hAnsi="STZhongsong"/>
                                <w:i/>
                                <w:iCs/>
                                <w:sz w:val="24"/>
                                <w:szCs w:val="24"/>
                                <w:lang w:bidi="ar-EG"/>
                              </w:rPr>
                            </w:pPr>
                            <w:r w:rsidRPr="00AC481B">
                              <w:rPr>
                                <w:rFonts w:ascii="STZhongsong" w:eastAsia="STZhongsong" w:hAnsi="STZhongsong"/>
                                <w:i/>
                                <w:iCs/>
                                <w:sz w:val="24"/>
                                <w:szCs w:val="24"/>
                                <w:lang w:bidi="ar-EG"/>
                              </w:rPr>
                              <w:t>EUTS</w:t>
                            </w:r>
                          </w:p>
                        </w:txbxContent>
                      </wps:txbx>
                      <wps:bodyPr rot="0" vert="horz" wrap="square" lIns="91440" tIns="45720" rIns="91440" bIns="45720" anchor="t" anchorCtr="0">
                        <a:noAutofit/>
                      </wps:bodyPr>
                    </wps:wsp>
                    <pic:pic xmlns:pic="http://schemas.openxmlformats.org/drawingml/2006/picture">
                      <pic:nvPicPr>
                        <pic:cNvPr id="7" name="Picture 4"/>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47625"/>
                          <a:ext cx="1487170"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9CE4CB" id="Group 6" o:spid="_x0000_s1035" style="position:absolute;left:0;text-align:left;margin-left:-17.45pt;margin-top:-79.7pt;width:353.9pt;height:74.35pt;z-index:-251648000;mso-width-relative:margin;mso-height-relative:margin" coordorigin=",476" coordsize="44953,9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&#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&#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m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rz/wCOn7WPws/Zf/sv/hZnxL+H/wAO/wC3PN/s3/hJ/ENnpH9oeVs83yftEieZs82Pdtzt&#10;8xM43DIB6BRXH/BT9oXwD+0p4VuNd+HPjjwf4/0S0u2sJ9Q8N6zbaraw3CojtC0sDuiyBJI2KE5A&#10;kU4wwrsM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ZNAlym2RFkUkHD&#10;DI4OR+ozT6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">
              <v:shapetype id="_x0000_t202" coordsize="21600,21600" o:spt="202" path="m,l,21600r21600,l21600,xe">
                <v:stroke joinstyle="miter"/>
                <v:path gradientshapeok="t" o:connecttype="rect"/>
              </v:shapetype>
              <v:shape id="_x0000_s1036" type="#_x0000_t202" style="position:absolute;left:21334;top:877;width:23619;height:9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" stroked="f">
                <v:textbox>
                  <w:txbxContent>
                    <w:p w14:paraId="5EB49168" w14:textId="3E95F842" w:rsidR="00746B1E" w:rsidRPr="00AC481B" w:rsidRDefault="00746B1E" w:rsidP="004E4387">
                      <w:pPr>
                        <w:jc w:val="center"/>
                        <w:rPr>
                          <w:rFonts w:ascii="Calibri Light" w:hAnsi="Calibri Light"/>
                          <w:b/>
                          <w:bCs/>
                          <w:sz w:val="36"/>
                          <w:szCs w:val="36"/>
                          <w:rtl/>
                          <w:lang w:bidi="ar-EG"/>
                        </w:rPr>
                      </w:pPr>
                      <w:r w:rsidRPr="00AC481B">
                        <w:rPr>
                          <w:rFonts w:ascii="Calibri Light" w:hAnsi="Calibri Light"/>
                          <w:b/>
                          <w:bCs/>
                          <w:sz w:val="36"/>
                          <w:szCs w:val="36"/>
                          <w:rtl/>
                          <w:lang w:bidi="ar-EG"/>
                        </w:rPr>
                        <w:t>وكالة الفضاء المصريـــة</w:t>
                      </w:r>
                    </w:p>
                    <w:p w14:paraId="0D693621" w14:textId="134A4A31" w:rsidR="00746B1E" w:rsidRPr="00AC481B" w:rsidRDefault="00746B1E" w:rsidP="004E4387">
                      <w:pPr>
                        <w:jc w:val="center"/>
                        <w:rPr>
                          <w:b/>
                          <w:bCs/>
                          <w:sz w:val="24"/>
                          <w:szCs w:val="24"/>
                          <w:rtl/>
                          <w:lang w:bidi="ar-EG"/>
                        </w:rPr>
                      </w:pPr>
                      <w:r w:rsidRPr="00AC481B">
                        <w:rPr>
                          <w:rFonts w:hint="cs"/>
                          <w:b/>
                          <w:bCs/>
                          <w:sz w:val="24"/>
                          <w:szCs w:val="24"/>
                          <w:rtl/>
                          <w:lang w:bidi="ar-EG"/>
                        </w:rPr>
                        <w:t>مشروع قمر تدريب الجامعات المصرية</w:t>
                      </w:r>
                    </w:p>
                    <w:p w14:paraId="240CFBF7" w14:textId="46B8F23C" w:rsidR="00746B1E" w:rsidRPr="00AC481B" w:rsidRDefault="00746B1E" w:rsidP="004E4387">
                      <w:pPr>
                        <w:jc w:val="center"/>
                        <w:rPr>
                          <w:rFonts w:ascii="STZhongsong" w:eastAsia="STZhongsong" w:hAnsi="STZhongsong"/>
                          <w:i/>
                          <w:iCs/>
                          <w:sz w:val="24"/>
                          <w:szCs w:val="24"/>
                          <w:lang w:bidi="ar-EG"/>
                        </w:rPr>
                      </w:pPr>
                      <w:r w:rsidRPr="00AC481B">
                        <w:rPr>
                          <w:rFonts w:ascii="STZhongsong" w:eastAsia="STZhongsong" w:hAnsi="STZhongsong"/>
                          <w:i/>
                          <w:iCs/>
                          <w:sz w:val="24"/>
                          <w:szCs w:val="24"/>
                          <w:lang w:bidi="ar-EG"/>
                        </w:rPr>
                        <w:t>EUTS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7" type="#_x0000_t75" style="position:absolute;top:476;width:14871;height:7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">
                <v:imagedata r:id="rId3" o:title=""/>
              </v:shape>
            </v:group>
          </w:pict>
        </mc:Fallback>
      </mc:AlternateContent>
    </w:r>
    <w:r w:rsidR="009B0323">
      <w:rPr>
        <w:noProof/>
        <w:lang w:val="ar-EG" w:bidi="ar-EG"/>
      </w:rPr>
      <w:pict w14:anchorId="7894AD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9427443" o:spid="_x0000_s2056" type="#_x0000_t75" style="position:absolute;left:0;text-align:left;margin-left:0;margin-top:0;width:495.6pt;height:263.3pt;z-index:-251642880;mso-position-horizontal:center;mso-position-horizontal-relative:margin;mso-position-vertical:center;mso-position-vertical-relative:margin" o:allowincell="f">
          <v:imagedata r:id="rId4" o:title="EUTS Logo" gain="19661f" blacklevel="22938f"/>
          <w10:wrap anchorx="margin" anchory="margin"/>
        </v:shape>
      </w:pict>
    </w:r>
    <w:r>
      <w:rPr>
        <w:rtl/>
        <w:lang w:bidi="ar-EG"/>
      </w:rPr>
      <w:tab/>
    </w:r>
    <w:r>
      <w:rPr>
        <w:rtl/>
        <w:lang w:bidi="ar-EG"/>
      </w:rPr>
      <w:tab/>
    </w:r>
    <w:r>
      <w:rPr>
        <w:rtl/>
        <w:lang w:bidi="ar-EG"/>
      </w:rPr>
      <w:tab/>
    </w:r>
    <w:r>
      <w:rPr>
        <w:rtl/>
        <w:lang w:bidi="ar-EG"/>
      </w:rPr>
      <w:tab/>
    </w:r>
    <w:r>
      <w:rPr>
        <w:rtl/>
        <w:lang w:bidi="ar-EG"/>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62B80" w14:textId="776ED12D" w:rsidR="00746B1E" w:rsidRDefault="009B0323">
    <w:pPr>
      <w:pStyle w:val="Header"/>
    </w:pPr>
    <w:r>
      <w:rPr>
        <w:noProof/>
      </w:rPr>
      <w:pict w14:anchorId="715BAA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9427441" o:spid="_x0000_s2054" type="#_x0000_t75" style="position:absolute;left:0;text-align:left;margin-left:0;margin-top:0;width:495.6pt;height:263.3pt;z-index:-251644928;mso-position-horizontal:center;mso-position-horizontal-relative:margin;mso-position-vertical:center;mso-position-vertical-relative:margin" o:allowincell="f">
          <v:imagedata r:id="rId1" o:title="EUTS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34AF2"/>
    <w:multiLevelType w:val="hybridMultilevel"/>
    <w:tmpl w:val="1FDCA3EC"/>
    <w:lvl w:ilvl="0" w:tplc="2B187E2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164BE"/>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abstractNum w:abstractNumId="2" w15:restartNumberingAfterBreak="0">
    <w:nsid w:val="185C3C99"/>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abstractNum w:abstractNumId="3" w15:restartNumberingAfterBreak="0">
    <w:nsid w:val="1EB82F6D"/>
    <w:multiLevelType w:val="hybridMultilevel"/>
    <w:tmpl w:val="3782CE56"/>
    <w:lvl w:ilvl="0" w:tplc="077679C6">
      <w:start w:val="1"/>
      <w:numFmt w:val="bullet"/>
      <w:lvlText w:val="-"/>
      <w:lvlJc w:val="left"/>
      <w:pPr>
        <w:ind w:left="1800" w:hanging="360"/>
      </w:pPr>
      <w:rPr>
        <w:rFonts w:ascii="Sakkal Majalla" w:eastAsia="Times New Roman" w:hAnsi="Sakkal Majalla" w:cs="Sakkal Majall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FE705AE"/>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abstractNum w:abstractNumId="5" w15:restartNumberingAfterBreak="0">
    <w:nsid w:val="23606069"/>
    <w:multiLevelType w:val="multilevel"/>
    <w:tmpl w:val="E61C7412"/>
    <w:lvl w:ilvl="0">
      <w:start w:val="1"/>
      <w:numFmt w:val="decimal"/>
      <w:lvlText w:val="%1."/>
      <w:lvlJc w:val="left"/>
      <w:pPr>
        <w:tabs>
          <w:tab w:val="num" w:pos="1099"/>
        </w:tabs>
        <w:ind w:left="1099" w:hanging="360"/>
      </w:pPr>
    </w:lvl>
    <w:lvl w:ilvl="1">
      <w:start w:val="1"/>
      <w:numFmt w:val="decimal"/>
      <w:lvlText w:val="%2."/>
      <w:lvlJc w:val="left"/>
      <w:pPr>
        <w:tabs>
          <w:tab w:val="num" w:pos="1459"/>
        </w:tabs>
        <w:ind w:left="1459" w:hanging="360"/>
      </w:pPr>
    </w:lvl>
    <w:lvl w:ilvl="2">
      <w:start w:val="1"/>
      <w:numFmt w:val="decimal"/>
      <w:lvlText w:val="%3."/>
      <w:lvlJc w:val="left"/>
      <w:pPr>
        <w:tabs>
          <w:tab w:val="num" w:pos="1819"/>
        </w:tabs>
        <w:ind w:left="1819" w:hanging="360"/>
      </w:pPr>
    </w:lvl>
    <w:lvl w:ilvl="3">
      <w:start w:val="1"/>
      <w:numFmt w:val="decimal"/>
      <w:lvlText w:val="%4."/>
      <w:lvlJc w:val="left"/>
      <w:pPr>
        <w:tabs>
          <w:tab w:val="num" w:pos="2179"/>
        </w:tabs>
        <w:ind w:left="2179" w:hanging="360"/>
      </w:pPr>
    </w:lvl>
    <w:lvl w:ilvl="4">
      <w:start w:val="1"/>
      <w:numFmt w:val="decimal"/>
      <w:lvlText w:val="%5."/>
      <w:lvlJc w:val="left"/>
      <w:pPr>
        <w:tabs>
          <w:tab w:val="num" w:pos="2539"/>
        </w:tabs>
        <w:ind w:left="2539" w:hanging="360"/>
      </w:pPr>
    </w:lvl>
    <w:lvl w:ilvl="5">
      <w:start w:val="1"/>
      <w:numFmt w:val="decimal"/>
      <w:lvlText w:val="%6."/>
      <w:lvlJc w:val="left"/>
      <w:pPr>
        <w:tabs>
          <w:tab w:val="num" w:pos="2899"/>
        </w:tabs>
        <w:ind w:left="2899" w:hanging="360"/>
      </w:pPr>
    </w:lvl>
    <w:lvl w:ilvl="6">
      <w:start w:val="1"/>
      <w:numFmt w:val="decimal"/>
      <w:lvlText w:val="%7."/>
      <w:lvlJc w:val="left"/>
      <w:pPr>
        <w:tabs>
          <w:tab w:val="num" w:pos="3259"/>
        </w:tabs>
        <w:ind w:left="3259" w:hanging="360"/>
      </w:pPr>
    </w:lvl>
    <w:lvl w:ilvl="7">
      <w:start w:val="1"/>
      <w:numFmt w:val="decimal"/>
      <w:lvlText w:val="%8."/>
      <w:lvlJc w:val="left"/>
      <w:pPr>
        <w:tabs>
          <w:tab w:val="num" w:pos="3619"/>
        </w:tabs>
        <w:ind w:left="3619" w:hanging="360"/>
      </w:pPr>
    </w:lvl>
    <w:lvl w:ilvl="8">
      <w:start w:val="1"/>
      <w:numFmt w:val="decimal"/>
      <w:lvlText w:val="%9."/>
      <w:lvlJc w:val="left"/>
      <w:pPr>
        <w:tabs>
          <w:tab w:val="num" w:pos="3979"/>
        </w:tabs>
        <w:ind w:left="3979" w:hanging="360"/>
      </w:pPr>
    </w:lvl>
  </w:abstractNum>
  <w:abstractNum w:abstractNumId="6" w15:restartNumberingAfterBreak="0">
    <w:nsid w:val="25F572B2"/>
    <w:multiLevelType w:val="hybridMultilevel"/>
    <w:tmpl w:val="F1865B26"/>
    <w:lvl w:ilvl="0" w:tplc="54E0AC5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612879"/>
    <w:multiLevelType w:val="hybridMultilevel"/>
    <w:tmpl w:val="DC506A58"/>
    <w:lvl w:ilvl="0" w:tplc="47CA731A">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B76937"/>
    <w:multiLevelType w:val="hybridMultilevel"/>
    <w:tmpl w:val="75B2AF0A"/>
    <w:lvl w:ilvl="0" w:tplc="D3C605E4">
      <w:start w:val="1"/>
      <w:numFmt w:val="bullet"/>
      <w:lvlText w:val="-"/>
      <w:lvlJc w:val="left"/>
      <w:pPr>
        <w:ind w:left="739" w:hanging="360"/>
      </w:pPr>
      <w:rPr>
        <w:rFonts w:ascii="Sakkal Majalla" w:eastAsia="Times New Roman" w:hAnsi="Sakkal Majalla" w:cs="Sakkal Majalla" w:hint="default"/>
      </w:rPr>
    </w:lvl>
    <w:lvl w:ilvl="1" w:tplc="04090003" w:tentative="1">
      <w:start w:val="1"/>
      <w:numFmt w:val="bullet"/>
      <w:lvlText w:val="o"/>
      <w:lvlJc w:val="left"/>
      <w:pPr>
        <w:ind w:left="1459" w:hanging="360"/>
      </w:pPr>
      <w:rPr>
        <w:rFonts w:ascii="Courier New" w:hAnsi="Courier New" w:cs="Courier New" w:hint="default"/>
      </w:rPr>
    </w:lvl>
    <w:lvl w:ilvl="2" w:tplc="04090005" w:tentative="1">
      <w:start w:val="1"/>
      <w:numFmt w:val="bullet"/>
      <w:lvlText w:val=""/>
      <w:lvlJc w:val="left"/>
      <w:pPr>
        <w:ind w:left="2179" w:hanging="360"/>
      </w:pPr>
      <w:rPr>
        <w:rFonts w:ascii="Wingdings" w:hAnsi="Wingdings" w:hint="default"/>
      </w:rPr>
    </w:lvl>
    <w:lvl w:ilvl="3" w:tplc="04090001" w:tentative="1">
      <w:start w:val="1"/>
      <w:numFmt w:val="bullet"/>
      <w:lvlText w:val=""/>
      <w:lvlJc w:val="left"/>
      <w:pPr>
        <w:ind w:left="2899" w:hanging="360"/>
      </w:pPr>
      <w:rPr>
        <w:rFonts w:ascii="Symbol" w:hAnsi="Symbol" w:hint="default"/>
      </w:rPr>
    </w:lvl>
    <w:lvl w:ilvl="4" w:tplc="04090003" w:tentative="1">
      <w:start w:val="1"/>
      <w:numFmt w:val="bullet"/>
      <w:lvlText w:val="o"/>
      <w:lvlJc w:val="left"/>
      <w:pPr>
        <w:ind w:left="3619" w:hanging="360"/>
      </w:pPr>
      <w:rPr>
        <w:rFonts w:ascii="Courier New" w:hAnsi="Courier New" w:cs="Courier New" w:hint="default"/>
      </w:rPr>
    </w:lvl>
    <w:lvl w:ilvl="5" w:tplc="04090005" w:tentative="1">
      <w:start w:val="1"/>
      <w:numFmt w:val="bullet"/>
      <w:lvlText w:val=""/>
      <w:lvlJc w:val="left"/>
      <w:pPr>
        <w:ind w:left="4339" w:hanging="360"/>
      </w:pPr>
      <w:rPr>
        <w:rFonts w:ascii="Wingdings" w:hAnsi="Wingdings" w:hint="default"/>
      </w:rPr>
    </w:lvl>
    <w:lvl w:ilvl="6" w:tplc="04090001" w:tentative="1">
      <w:start w:val="1"/>
      <w:numFmt w:val="bullet"/>
      <w:lvlText w:val=""/>
      <w:lvlJc w:val="left"/>
      <w:pPr>
        <w:ind w:left="5059" w:hanging="360"/>
      </w:pPr>
      <w:rPr>
        <w:rFonts w:ascii="Symbol" w:hAnsi="Symbol" w:hint="default"/>
      </w:rPr>
    </w:lvl>
    <w:lvl w:ilvl="7" w:tplc="04090003" w:tentative="1">
      <w:start w:val="1"/>
      <w:numFmt w:val="bullet"/>
      <w:lvlText w:val="o"/>
      <w:lvlJc w:val="left"/>
      <w:pPr>
        <w:ind w:left="5779" w:hanging="360"/>
      </w:pPr>
      <w:rPr>
        <w:rFonts w:ascii="Courier New" w:hAnsi="Courier New" w:cs="Courier New" w:hint="default"/>
      </w:rPr>
    </w:lvl>
    <w:lvl w:ilvl="8" w:tplc="04090005" w:tentative="1">
      <w:start w:val="1"/>
      <w:numFmt w:val="bullet"/>
      <w:lvlText w:val=""/>
      <w:lvlJc w:val="left"/>
      <w:pPr>
        <w:ind w:left="6499" w:hanging="360"/>
      </w:pPr>
      <w:rPr>
        <w:rFonts w:ascii="Wingdings" w:hAnsi="Wingdings" w:hint="default"/>
      </w:rPr>
    </w:lvl>
  </w:abstractNum>
  <w:abstractNum w:abstractNumId="9" w15:restartNumberingAfterBreak="0">
    <w:nsid w:val="2FFC2145"/>
    <w:multiLevelType w:val="hybridMultilevel"/>
    <w:tmpl w:val="281C48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7F60F40"/>
    <w:multiLevelType w:val="hybridMultilevel"/>
    <w:tmpl w:val="6BCABAD6"/>
    <w:lvl w:ilvl="0" w:tplc="3426191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44C6B"/>
    <w:multiLevelType w:val="hybridMultilevel"/>
    <w:tmpl w:val="8CFE6D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406B094B"/>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13" w15:restartNumberingAfterBreak="0">
    <w:nsid w:val="4783212D"/>
    <w:multiLevelType w:val="hybridMultilevel"/>
    <w:tmpl w:val="6FF234AA"/>
    <w:lvl w:ilvl="0" w:tplc="F0300B1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81FBD"/>
    <w:multiLevelType w:val="hybridMultilevel"/>
    <w:tmpl w:val="084E1C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08F4597"/>
    <w:multiLevelType w:val="multilevel"/>
    <w:tmpl w:val="072A52A8"/>
    <w:lvl w:ilvl="0">
      <w:start w:val="1"/>
      <w:numFmt w:val="decimal"/>
      <w:lvlText w:val="%1."/>
      <w:lvlJc w:val="left"/>
      <w:pPr>
        <w:tabs>
          <w:tab w:val="num" w:pos="1009"/>
        </w:tabs>
        <w:ind w:left="1009" w:hanging="360"/>
      </w:pPr>
    </w:lvl>
    <w:lvl w:ilvl="1">
      <w:start w:val="1"/>
      <w:numFmt w:val="decimal"/>
      <w:lvlText w:val="%2."/>
      <w:lvlJc w:val="left"/>
      <w:pPr>
        <w:tabs>
          <w:tab w:val="num" w:pos="1369"/>
        </w:tabs>
        <w:ind w:left="1369" w:hanging="360"/>
      </w:pPr>
    </w:lvl>
    <w:lvl w:ilvl="2">
      <w:start w:val="1"/>
      <w:numFmt w:val="decimal"/>
      <w:lvlText w:val="%3."/>
      <w:lvlJc w:val="left"/>
      <w:pPr>
        <w:tabs>
          <w:tab w:val="num" w:pos="1729"/>
        </w:tabs>
        <w:ind w:left="1729" w:hanging="360"/>
      </w:pPr>
    </w:lvl>
    <w:lvl w:ilvl="3">
      <w:start w:val="1"/>
      <w:numFmt w:val="decimal"/>
      <w:lvlText w:val="%4."/>
      <w:lvlJc w:val="left"/>
      <w:pPr>
        <w:tabs>
          <w:tab w:val="num" w:pos="2089"/>
        </w:tabs>
        <w:ind w:left="2089" w:hanging="360"/>
      </w:pPr>
    </w:lvl>
    <w:lvl w:ilvl="4">
      <w:start w:val="1"/>
      <w:numFmt w:val="decimal"/>
      <w:lvlText w:val="%5."/>
      <w:lvlJc w:val="left"/>
      <w:pPr>
        <w:tabs>
          <w:tab w:val="num" w:pos="2449"/>
        </w:tabs>
        <w:ind w:left="2449" w:hanging="360"/>
      </w:pPr>
    </w:lvl>
    <w:lvl w:ilvl="5">
      <w:start w:val="1"/>
      <w:numFmt w:val="decimal"/>
      <w:lvlText w:val="%6."/>
      <w:lvlJc w:val="left"/>
      <w:pPr>
        <w:tabs>
          <w:tab w:val="num" w:pos="2809"/>
        </w:tabs>
        <w:ind w:left="2809" w:hanging="360"/>
      </w:pPr>
    </w:lvl>
    <w:lvl w:ilvl="6">
      <w:start w:val="1"/>
      <w:numFmt w:val="decimal"/>
      <w:lvlText w:val="%7."/>
      <w:lvlJc w:val="left"/>
      <w:pPr>
        <w:tabs>
          <w:tab w:val="num" w:pos="3169"/>
        </w:tabs>
        <w:ind w:left="3169" w:hanging="360"/>
      </w:pPr>
    </w:lvl>
    <w:lvl w:ilvl="7">
      <w:start w:val="1"/>
      <w:numFmt w:val="decimal"/>
      <w:lvlText w:val="%8."/>
      <w:lvlJc w:val="left"/>
      <w:pPr>
        <w:tabs>
          <w:tab w:val="num" w:pos="3529"/>
        </w:tabs>
        <w:ind w:left="3529" w:hanging="360"/>
      </w:pPr>
    </w:lvl>
    <w:lvl w:ilvl="8">
      <w:start w:val="1"/>
      <w:numFmt w:val="decimal"/>
      <w:lvlText w:val="%9."/>
      <w:lvlJc w:val="left"/>
      <w:pPr>
        <w:tabs>
          <w:tab w:val="num" w:pos="3889"/>
        </w:tabs>
        <w:ind w:left="3889" w:hanging="360"/>
      </w:pPr>
    </w:lvl>
  </w:abstractNum>
  <w:abstractNum w:abstractNumId="16" w15:restartNumberingAfterBreak="0">
    <w:nsid w:val="550B467E"/>
    <w:multiLevelType w:val="hybridMultilevel"/>
    <w:tmpl w:val="55C86DD8"/>
    <w:lvl w:ilvl="0" w:tplc="938E33D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461356"/>
    <w:multiLevelType w:val="hybridMultilevel"/>
    <w:tmpl w:val="2108ACC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595F49D0"/>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19" w15:restartNumberingAfterBreak="0">
    <w:nsid w:val="5C312065"/>
    <w:multiLevelType w:val="hybridMultilevel"/>
    <w:tmpl w:val="F372EE02"/>
    <w:lvl w:ilvl="0" w:tplc="57D63F82">
      <w:numFmt w:val="bullet"/>
      <w:lvlText w:val="-"/>
      <w:lvlJc w:val="left"/>
      <w:pPr>
        <w:ind w:left="720" w:hanging="360"/>
      </w:pPr>
      <w:rPr>
        <w:rFonts w:ascii="Sakkal Majalla" w:eastAsia="SimSun" w:hAnsi="Sakkal Majalla" w:cs="Sakkal Majall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925037"/>
    <w:multiLevelType w:val="multilevel"/>
    <w:tmpl w:val="1674AA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68100A42"/>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22" w15:restartNumberingAfterBreak="0">
    <w:nsid w:val="6D551580"/>
    <w:multiLevelType w:val="hybridMultilevel"/>
    <w:tmpl w:val="2272C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CE33F4"/>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abstractNum w:abstractNumId="24" w15:restartNumberingAfterBreak="0">
    <w:nsid w:val="774E472F"/>
    <w:multiLevelType w:val="multilevel"/>
    <w:tmpl w:val="303E111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5" w15:restartNumberingAfterBreak="0">
    <w:nsid w:val="7D3D5A04"/>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26" w15:restartNumberingAfterBreak="0">
    <w:nsid w:val="7FBB6EEB"/>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num w:numId="1">
    <w:abstractNumId w:val="9"/>
  </w:num>
  <w:num w:numId="2">
    <w:abstractNumId w:val="8"/>
  </w:num>
  <w:num w:numId="3">
    <w:abstractNumId w:val="7"/>
  </w:num>
  <w:num w:numId="4">
    <w:abstractNumId w:val="16"/>
  </w:num>
  <w:num w:numId="5">
    <w:abstractNumId w:val="6"/>
  </w:num>
  <w:num w:numId="6">
    <w:abstractNumId w:val="10"/>
  </w:num>
  <w:num w:numId="7">
    <w:abstractNumId w:val="13"/>
  </w:num>
  <w:num w:numId="8">
    <w:abstractNumId w:val="0"/>
  </w:num>
  <w:num w:numId="9">
    <w:abstractNumId w:val="19"/>
  </w:num>
  <w:num w:numId="10">
    <w:abstractNumId w:val="2"/>
  </w:num>
  <w:num w:numId="11">
    <w:abstractNumId w:val="14"/>
  </w:num>
  <w:num w:numId="12">
    <w:abstractNumId w:val="4"/>
  </w:num>
  <w:num w:numId="13">
    <w:abstractNumId w:val="23"/>
  </w:num>
  <w:num w:numId="14">
    <w:abstractNumId w:val="17"/>
  </w:num>
  <w:num w:numId="15">
    <w:abstractNumId w:val="15"/>
  </w:num>
  <w:num w:numId="1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3"/>
  </w:num>
  <w:num w:numId="19">
    <w:abstractNumId w:val="11"/>
  </w:num>
  <w:num w:numId="20">
    <w:abstractNumId w:val="18"/>
  </w:num>
  <w:num w:numId="21">
    <w:abstractNumId w:val="21"/>
  </w:num>
  <w:num w:numId="22">
    <w:abstractNumId w:val="12"/>
  </w:num>
  <w:num w:numId="23">
    <w:abstractNumId w:val="22"/>
  </w:num>
  <w:num w:numId="24">
    <w:abstractNumId w:val="20"/>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7">
      <o:colormru v:ext="edit" colors="#fc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66"/>
    <w:rsid w:val="000022CE"/>
    <w:rsid w:val="00002A24"/>
    <w:rsid w:val="00002E46"/>
    <w:rsid w:val="00003353"/>
    <w:rsid w:val="000033A9"/>
    <w:rsid w:val="000035C0"/>
    <w:rsid w:val="000035C6"/>
    <w:rsid w:val="000079D9"/>
    <w:rsid w:val="00007AD3"/>
    <w:rsid w:val="00007B3B"/>
    <w:rsid w:val="000112A1"/>
    <w:rsid w:val="00013EB3"/>
    <w:rsid w:val="00013F1A"/>
    <w:rsid w:val="0001409E"/>
    <w:rsid w:val="000144E9"/>
    <w:rsid w:val="0001610D"/>
    <w:rsid w:val="00020AB5"/>
    <w:rsid w:val="000231E6"/>
    <w:rsid w:val="000234FB"/>
    <w:rsid w:val="0002387B"/>
    <w:rsid w:val="0002498E"/>
    <w:rsid w:val="00024E41"/>
    <w:rsid w:val="000260FB"/>
    <w:rsid w:val="0002630C"/>
    <w:rsid w:val="000270E0"/>
    <w:rsid w:val="000271C4"/>
    <w:rsid w:val="0002776A"/>
    <w:rsid w:val="00030A98"/>
    <w:rsid w:val="0003105A"/>
    <w:rsid w:val="00031114"/>
    <w:rsid w:val="00031DE8"/>
    <w:rsid w:val="00032127"/>
    <w:rsid w:val="000322A5"/>
    <w:rsid w:val="00033F16"/>
    <w:rsid w:val="00034307"/>
    <w:rsid w:val="00036B9A"/>
    <w:rsid w:val="0003772E"/>
    <w:rsid w:val="00041698"/>
    <w:rsid w:val="0004386C"/>
    <w:rsid w:val="00044D06"/>
    <w:rsid w:val="00052187"/>
    <w:rsid w:val="00052401"/>
    <w:rsid w:val="000539CA"/>
    <w:rsid w:val="00053EFD"/>
    <w:rsid w:val="0005439C"/>
    <w:rsid w:val="00055206"/>
    <w:rsid w:val="00055B68"/>
    <w:rsid w:val="00056075"/>
    <w:rsid w:val="00056187"/>
    <w:rsid w:val="0005772B"/>
    <w:rsid w:val="00057F95"/>
    <w:rsid w:val="00061815"/>
    <w:rsid w:val="00061F33"/>
    <w:rsid w:val="00063CFF"/>
    <w:rsid w:val="000651D1"/>
    <w:rsid w:val="000703C0"/>
    <w:rsid w:val="00070CA0"/>
    <w:rsid w:val="00071B31"/>
    <w:rsid w:val="00071BD8"/>
    <w:rsid w:val="00073A68"/>
    <w:rsid w:val="00077035"/>
    <w:rsid w:val="000805F7"/>
    <w:rsid w:val="0008145A"/>
    <w:rsid w:val="000847D2"/>
    <w:rsid w:val="00086BFA"/>
    <w:rsid w:val="00086C20"/>
    <w:rsid w:val="00087306"/>
    <w:rsid w:val="000877BB"/>
    <w:rsid w:val="000879D0"/>
    <w:rsid w:val="000909FC"/>
    <w:rsid w:val="000911A0"/>
    <w:rsid w:val="00091378"/>
    <w:rsid w:val="000917C9"/>
    <w:rsid w:val="0009184E"/>
    <w:rsid w:val="00091A3A"/>
    <w:rsid w:val="00092F66"/>
    <w:rsid w:val="00093D56"/>
    <w:rsid w:val="000945FA"/>
    <w:rsid w:val="00094A8F"/>
    <w:rsid w:val="00095522"/>
    <w:rsid w:val="0009567F"/>
    <w:rsid w:val="00095881"/>
    <w:rsid w:val="00095F43"/>
    <w:rsid w:val="00097F56"/>
    <w:rsid w:val="000A050B"/>
    <w:rsid w:val="000A0C5F"/>
    <w:rsid w:val="000A17EA"/>
    <w:rsid w:val="000A5164"/>
    <w:rsid w:val="000A52B3"/>
    <w:rsid w:val="000A5414"/>
    <w:rsid w:val="000A5F8E"/>
    <w:rsid w:val="000A6601"/>
    <w:rsid w:val="000A6A71"/>
    <w:rsid w:val="000A6CE7"/>
    <w:rsid w:val="000B1E97"/>
    <w:rsid w:val="000B5095"/>
    <w:rsid w:val="000B64A7"/>
    <w:rsid w:val="000B7245"/>
    <w:rsid w:val="000B7E7D"/>
    <w:rsid w:val="000C0058"/>
    <w:rsid w:val="000C0EF6"/>
    <w:rsid w:val="000C12F7"/>
    <w:rsid w:val="000C13F3"/>
    <w:rsid w:val="000C1A99"/>
    <w:rsid w:val="000C2137"/>
    <w:rsid w:val="000C3A3E"/>
    <w:rsid w:val="000C41E9"/>
    <w:rsid w:val="000C6425"/>
    <w:rsid w:val="000C6F18"/>
    <w:rsid w:val="000C754B"/>
    <w:rsid w:val="000C7890"/>
    <w:rsid w:val="000D0315"/>
    <w:rsid w:val="000D462F"/>
    <w:rsid w:val="000D540F"/>
    <w:rsid w:val="000D5F3B"/>
    <w:rsid w:val="000D656F"/>
    <w:rsid w:val="000D745B"/>
    <w:rsid w:val="000D7BA4"/>
    <w:rsid w:val="000E300A"/>
    <w:rsid w:val="000E3818"/>
    <w:rsid w:val="000E38DB"/>
    <w:rsid w:val="000E3E76"/>
    <w:rsid w:val="000E42E4"/>
    <w:rsid w:val="000F2A28"/>
    <w:rsid w:val="000F4752"/>
    <w:rsid w:val="000F4946"/>
    <w:rsid w:val="000F60EF"/>
    <w:rsid w:val="000F61D9"/>
    <w:rsid w:val="000F62CE"/>
    <w:rsid w:val="000F69F6"/>
    <w:rsid w:val="001000F1"/>
    <w:rsid w:val="00100CF8"/>
    <w:rsid w:val="00101E33"/>
    <w:rsid w:val="00102508"/>
    <w:rsid w:val="0010404C"/>
    <w:rsid w:val="00105519"/>
    <w:rsid w:val="001064D7"/>
    <w:rsid w:val="00107802"/>
    <w:rsid w:val="00110851"/>
    <w:rsid w:val="00110A18"/>
    <w:rsid w:val="00111BB8"/>
    <w:rsid w:val="00111EF5"/>
    <w:rsid w:val="0011202B"/>
    <w:rsid w:val="001169A2"/>
    <w:rsid w:val="00117477"/>
    <w:rsid w:val="00117591"/>
    <w:rsid w:val="0012477A"/>
    <w:rsid w:val="001255B1"/>
    <w:rsid w:val="00125F0E"/>
    <w:rsid w:val="001270FA"/>
    <w:rsid w:val="001302BF"/>
    <w:rsid w:val="0013062F"/>
    <w:rsid w:val="00131D4B"/>
    <w:rsid w:val="00132EB1"/>
    <w:rsid w:val="001334E6"/>
    <w:rsid w:val="00133E29"/>
    <w:rsid w:val="00136D9E"/>
    <w:rsid w:val="00136FD1"/>
    <w:rsid w:val="0013781C"/>
    <w:rsid w:val="001400F6"/>
    <w:rsid w:val="001416CE"/>
    <w:rsid w:val="0014200F"/>
    <w:rsid w:val="00143352"/>
    <w:rsid w:val="0014395B"/>
    <w:rsid w:val="0014397C"/>
    <w:rsid w:val="001442EB"/>
    <w:rsid w:val="00145E7B"/>
    <w:rsid w:val="00146BAF"/>
    <w:rsid w:val="00147345"/>
    <w:rsid w:val="0014765D"/>
    <w:rsid w:val="00147C7F"/>
    <w:rsid w:val="00147FE4"/>
    <w:rsid w:val="00150CBB"/>
    <w:rsid w:val="001512BC"/>
    <w:rsid w:val="00152DBE"/>
    <w:rsid w:val="00153188"/>
    <w:rsid w:val="00154AFB"/>
    <w:rsid w:val="001559D4"/>
    <w:rsid w:val="00156869"/>
    <w:rsid w:val="00156F5E"/>
    <w:rsid w:val="00157282"/>
    <w:rsid w:val="001572D1"/>
    <w:rsid w:val="00157313"/>
    <w:rsid w:val="00160229"/>
    <w:rsid w:val="00160833"/>
    <w:rsid w:val="00161C02"/>
    <w:rsid w:val="00162D20"/>
    <w:rsid w:val="00166254"/>
    <w:rsid w:val="00167B99"/>
    <w:rsid w:val="001713FC"/>
    <w:rsid w:val="00171C62"/>
    <w:rsid w:val="00172E9F"/>
    <w:rsid w:val="00173399"/>
    <w:rsid w:val="00173D33"/>
    <w:rsid w:val="0017511A"/>
    <w:rsid w:val="00175332"/>
    <w:rsid w:val="00177B13"/>
    <w:rsid w:val="0018048A"/>
    <w:rsid w:val="00181675"/>
    <w:rsid w:val="00182A6A"/>
    <w:rsid w:val="0018303D"/>
    <w:rsid w:val="0018348E"/>
    <w:rsid w:val="00183AD7"/>
    <w:rsid w:val="0018495A"/>
    <w:rsid w:val="00185ED5"/>
    <w:rsid w:val="001863E5"/>
    <w:rsid w:val="00186EA5"/>
    <w:rsid w:val="00190111"/>
    <w:rsid w:val="001923CB"/>
    <w:rsid w:val="00193DD5"/>
    <w:rsid w:val="0019444C"/>
    <w:rsid w:val="00194F2C"/>
    <w:rsid w:val="001956CA"/>
    <w:rsid w:val="0019580C"/>
    <w:rsid w:val="00196524"/>
    <w:rsid w:val="0019662C"/>
    <w:rsid w:val="001966B0"/>
    <w:rsid w:val="00196B67"/>
    <w:rsid w:val="001971F0"/>
    <w:rsid w:val="001974CD"/>
    <w:rsid w:val="00197BDC"/>
    <w:rsid w:val="001A27B9"/>
    <w:rsid w:val="001A2A7E"/>
    <w:rsid w:val="001A3EA3"/>
    <w:rsid w:val="001A4261"/>
    <w:rsid w:val="001A55BD"/>
    <w:rsid w:val="001A7740"/>
    <w:rsid w:val="001A7B61"/>
    <w:rsid w:val="001B02AE"/>
    <w:rsid w:val="001B1FC7"/>
    <w:rsid w:val="001B2F27"/>
    <w:rsid w:val="001B3792"/>
    <w:rsid w:val="001B49AD"/>
    <w:rsid w:val="001B50CE"/>
    <w:rsid w:val="001B58DD"/>
    <w:rsid w:val="001B5AA4"/>
    <w:rsid w:val="001B5E7E"/>
    <w:rsid w:val="001B7A9A"/>
    <w:rsid w:val="001C2A7D"/>
    <w:rsid w:val="001C4871"/>
    <w:rsid w:val="001C5009"/>
    <w:rsid w:val="001C5798"/>
    <w:rsid w:val="001C6E4A"/>
    <w:rsid w:val="001D082F"/>
    <w:rsid w:val="001D48C1"/>
    <w:rsid w:val="001D4B57"/>
    <w:rsid w:val="001D5BB5"/>
    <w:rsid w:val="001D5D41"/>
    <w:rsid w:val="001D6646"/>
    <w:rsid w:val="001D7741"/>
    <w:rsid w:val="001E0A8D"/>
    <w:rsid w:val="001E1EA3"/>
    <w:rsid w:val="001E3617"/>
    <w:rsid w:val="001F21EC"/>
    <w:rsid w:val="001F28D5"/>
    <w:rsid w:val="001F35B0"/>
    <w:rsid w:val="001F377B"/>
    <w:rsid w:val="001F3E3D"/>
    <w:rsid w:val="001F400A"/>
    <w:rsid w:val="001F40EC"/>
    <w:rsid w:val="001F4262"/>
    <w:rsid w:val="001F53A0"/>
    <w:rsid w:val="001F5A1B"/>
    <w:rsid w:val="001F60CC"/>
    <w:rsid w:val="001F75F8"/>
    <w:rsid w:val="001F7ABB"/>
    <w:rsid w:val="0020000B"/>
    <w:rsid w:val="00200A1D"/>
    <w:rsid w:val="00201F3E"/>
    <w:rsid w:val="00204B12"/>
    <w:rsid w:val="00205C0A"/>
    <w:rsid w:val="00205DF0"/>
    <w:rsid w:val="00206624"/>
    <w:rsid w:val="00207DD8"/>
    <w:rsid w:val="0021132B"/>
    <w:rsid w:val="0021229D"/>
    <w:rsid w:val="0021300D"/>
    <w:rsid w:val="00213085"/>
    <w:rsid w:val="002135C1"/>
    <w:rsid w:val="0021646B"/>
    <w:rsid w:val="00217E5A"/>
    <w:rsid w:val="00220278"/>
    <w:rsid w:val="0022063B"/>
    <w:rsid w:val="00220C00"/>
    <w:rsid w:val="00220D87"/>
    <w:rsid w:val="00221E04"/>
    <w:rsid w:val="002228CA"/>
    <w:rsid w:val="00224119"/>
    <w:rsid w:val="00224876"/>
    <w:rsid w:val="00225240"/>
    <w:rsid w:val="00225D18"/>
    <w:rsid w:val="002265FC"/>
    <w:rsid w:val="0023339E"/>
    <w:rsid w:val="00233AF4"/>
    <w:rsid w:val="00233C22"/>
    <w:rsid w:val="002344AE"/>
    <w:rsid w:val="002359AB"/>
    <w:rsid w:val="002369DD"/>
    <w:rsid w:val="0024031A"/>
    <w:rsid w:val="00240437"/>
    <w:rsid w:val="0024173A"/>
    <w:rsid w:val="00241859"/>
    <w:rsid w:val="00242442"/>
    <w:rsid w:val="00245E28"/>
    <w:rsid w:val="0024679C"/>
    <w:rsid w:val="00246A31"/>
    <w:rsid w:val="002475AC"/>
    <w:rsid w:val="0024766E"/>
    <w:rsid w:val="00251B79"/>
    <w:rsid w:val="0025322E"/>
    <w:rsid w:val="002541BA"/>
    <w:rsid w:val="002545DA"/>
    <w:rsid w:val="0025517F"/>
    <w:rsid w:val="00255DFC"/>
    <w:rsid w:val="0025637B"/>
    <w:rsid w:val="00257470"/>
    <w:rsid w:val="00257AB3"/>
    <w:rsid w:val="00261B29"/>
    <w:rsid w:val="00262495"/>
    <w:rsid w:val="00262A68"/>
    <w:rsid w:val="002631F9"/>
    <w:rsid w:val="0026375E"/>
    <w:rsid w:val="00264C87"/>
    <w:rsid w:val="00265A60"/>
    <w:rsid w:val="00266727"/>
    <w:rsid w:val="00266B84"/>
    <w:rsid w:val="00266D4F"/>
    <w:rsid w:val="002670A4"/>
    <w:rsid w:val="00267A2D"/>
    <w:rsid w:val="002702A2"/>
    <w:rsid w:val="00270CC2"/>
    <w:rsid w:val="00270F9C"/>
    <w:rsid w:val="002717AA"/>
    <w:rsid w:val="00271BDD"/>
    <w:rsid w:val="002724D6"/>
    <w:rsid w:val="00272B49"/>
    <w:rsid w:val="00272E4E"/>
    <w:rsid w:val="00274B88"/>
    <w:rsid w:val="00275E1A"/>
    <w:rsid w:val="00275ED3"/>
    <w:rsid w:val="00276AB5"/>
    <w:rsid w:val="00277A5A"/>
    <w:rsid w:val="0028046D"/>
    <w:rsid w:val="0028226B"/>
    <w:rsid w:val="00287C10"/>
    <w:rsid w:val="00287CAA"/>
    <w:rsid w:val="00287EAB"/>
    <w:rsid w:val="00293B24"/>
    <w:rsid w:val="00293BDB"/>
    <w:rsid w:val="00293D8B"/>
    <w:rsid w:val="002A2360"/>
    <w:rsid w:val="002A286E"/>
    <w:rsid w:val="002A563C"/>
    <w:rsid w:val="002A6214"/>
    <w:rsid w:val="002B085B"/>
    <w:rsid w:val="002B182B"/>
    <w:rsid w:val="002B39B1"/>
    <w:rsid w:val="002B468F"/>
    <w:rsid w:val="002B4810"/>
    <w:rsid w:val="002B4C93"/>
    <w:rsid w:val="002B5255"/>
    <w:rsid w:val="002B52D3"/>
    <w:rsid w:val="002B5639"/>
    <w:rsid w:val="002B5EB6"/>
    <w:rsid w:val="002B6448"/>
    <w:rsid w:val="002B6670"/>
    <w:rsid w:val="002B7C2E"/>
    <w:rsid w:val="002C0EFC"/>
    <w:rsid w:val="002C12EF"/>
    <w:rsid w:val="002C2BFE"/>
    <w:rsid w:val="002C2D8B"/>
    <w:rsid w:val="002C341E"/>
    <w:rsid w:val="002C4797"/>
    <w:rsid w:val="002C48A5"/>
    <w:rsid w:val="002C5E37"/>
    <w:rsid w:val="002C69C7"/>
    <w:rsid w:val="002D04CA"/>
    <w:rsid w:val="002D0BEB"/>
    <w:rsid w:val="002D0EEB"/>
    <w:rsid w:val="002D15C5"/>
    <w:rsid w:val="002D2617"/>
    <w:rsid w:val="002D3E7C"/>
    <w:rsid w:val="002D509F"/>
    <w:rsid w:val="002D62C9"/>
    <w:rsid w:val="002D65FB"/>
    <w:rsid w:val="002D66CB"/>
    <w:rsid w:val="002D694C"/>
    <w:rsid w:val="002D729F"/>
    <w:rsid w:val="002D751F"/>
    <w:rsid w:val="002D7740"/>
    <w:rsid w:val="002D795D"/>
    <w:rsid w:val="002E1344"/>
    <w:rsid w:val="002E1498"/>
    <w:rsid w:val="002E1E95"/>
    <w:rsid w:val="002E1F24"/>
    <w:rsid w:val="002E2514"/>
    <w:rsid w:val="002E2F42"/>
    <w:rsid w:val="002E378F"/>
    <w:rsid w:val="002E5169"/>
    <w:rsid w:val="002E51DC"/>
    <w:rsid w:val="002E6999"/>
    <w:rsid w:val="002F1EB9"/>
    <w:rsid w:val="002F3C9D"/>
    <w:rsid w:val="002F4646"/>
    <w:rsid w:val="002F4F52"/>
    <w:rsid w:val="002F510D"/>
    <w:rsid w:val="002F6681"/>
    <w:rsid w:val="002F695E"/>
    <w:rsid w:val="002F7893"/>
    <w:rsid w:val="002F7F20"/>
    <w:rsid w:val="00300EBE"/>
    <w:rsid w:val="00301C4B"/>
    <w:rsid w:val="003028A5"/>
    <w:rsid w:val="00304225"/>
    <w:rsid w:val="0030493E"/>
    <w:rsid w:val="003068C8"/>
    <w:rsid w:val="00307167"/>
    <w:rsid w:val="003076FC"/>
    <w:rsid w:val="00310647"/>
    <w:rsid w:val="00311089"/>
    <w:rsid w:val="00311666"/>
    <w:rsid w:val="003131C2"/>
    <w:rsid w:val="00313256"/>
    <w:rsid w:val="00313F0C"/>
    <w:rsid w:val="0031458D"/>
    <w:rsid w:val="00314B31"/>
    <w:rsid w:val="003156E3"/>
    <w:rsid w:val="00315C36"/>
    <w:rsid w:val="00316728"/>
    <w:rsid w:val="00316D1B"/>
    <w:rsid w:val="003202B7"/>
    <w:rsid w:val="00320B54"/>
    <w:rsid w:val="00321187"/>
    <w:rsid w:val="00321485"/>
    <w:rsid w:val="00321C24"/>
    <w:rsid w:val="00322646"/>
    <w:rsid w:val="003227B6"/>
    <w:rsid w:val="003227CF"/>
    <w:rsid w:val="003231A2"/>
    <w:rsid w:val="003240FA"/>
    <w:rsid w:val="003243D5"/>
    <w:rsid w:val="00324685"/>
    <w:rsid w:val="003254FB"/>
    <w:rsid w:val="0032566B"/>
    <w:rsid w:val="00326FB4"/>
    <w:rsid w:val="00327130"/>
    <w:rsid w:val="00330B31"/>
    <w:rsid w:val="003313FB"/>
    <w:rsid w:val="0033222B"/>
    <w:rsid w:val="003332CA"/>
    <w:rsid w:val="0033354B"/>
    <w:rsid w:val="003340E9"/>
    <w:rsid w:val="00334948"/>
    <w:rsid w:val="00335142"/>
    <w:rsid w:val="00337ED4"/>
    <w:rsid w:val="00337F09"/>
    <w:rsid w:val="0034030C"/>
    <w:rsid w:val="00343B5A"/>
    <w:rsid w:val="0034406F"/>
    <w:rsid w:val="0035126F"/>
    <w:rsid w:val="003515F3"/>
    <w:rsid w:val="00353266"/>
    <w:rsid w:val="00354F1A"/>
    <w:rsid w:val="00355ACE"/>
    <w:rsid w:val="003568F5"/>
    <w:rsid w:val="00356982"/>
    <w:rsid w:val="003570C2"/>
    <w:rsid w:val="00357A2A"/>
    <w:rsid w:val="00361597"/>
    <w:rsid w:val="003617F8"/>
    <w:rsid w:val="0036261F"/>
    <w:rsid w:val="003638C0"/>
    <w:rsid w:val="003655DD"/>
    <w:rsid w:val="00365E76"/>
    <w:rsid w:val="003663CC"/>
    <w:rsid w:val="0037195F"/>
    <w:rsid w:val="003725F7"/>
    <w:rsid w:val="00372C2E"/>
    <w:rsid w:val="003738D8"/>
    <w:rsid w:val="00373C8D"/>
    <w:rsid w:val="00374645"/>
    <w:rsid w:val="00375153"/>
    <w:rsid w:val="003756C0"/>
    <w:rsid w:val="0038013A"/>
    <w:rsid w:val="00381255"/>
    <w:rsid w:val="003821EC"/>
    <w:rsid w:val="00382496"/>
    <w:rsid w:val="0038498C"/>
    <w:rsid w:val="00386BA1"/>
    <w:rsid w:val="0039187A"/>
    <w:rsid w:val="00392600"/>
    <w:rsid w:val="00392D48"/>
    <w:rsid w:val="00392EB6"/>
    <w:rsid w:val="00394331"/>
    <w:rsid w:val="00394DCB"/>
    <w:rsid w:val="00394F3E"/>
    <w:rsid w:val="00396C51"/>
    <w:rsid w:val="00397215"/>
    <w:rsid w:val="003A13D7"/>
    <w:rsid w:val="003A15F4"/>
    <w:rsid w:val="003A2592"/>
    <w:rsid w:val="003A3575"/>
    <w:rsid w:val="003A3D31"/>
    <w:rsid w:val="003A4490"/>
    <w:rsid w:val="003A4BF6"/>
    <w:rsid w:val="003A64D8"/>
    <w:rsid w:val="003A65E4"/>
    <w:rsid w:val="003A6FB0"/>
    <w:rsid w:val="003A70FD"/>
    <w:rsid w:val="003B070B"/>
    <w:rsid w:val="003B1462"/>
    <w:rsid w:val="003B3EE4"/>
    <w:rsid w:val="003B72CE"/>
    <w:rsid w:val="003B7D1B"/>
    <w:rsid w:val="003C057C"/>
    <w:rsid w:val="003C0A0F"/>
    <w:rsid w:val="003C0FAE"/>
    <w:rsid w:val="003C1330"/>
    <w:rsid w:val="003C170E"/>
    <w:rsid w:val="003C1920"/>
    <w:rsid w:val="003C2000"/>
    <w:rsid w:val="003C24D6"/>
    <w:rsid w:val="003C35C9"/>
    <w:rsid w:val="003C59F4"/>
    <w:rsid w:val="003C5C9E"/>
    <w:rsid w:val="003D061D"/>
    <w:rsid w:val="003D1695"/>
    <w:rsid w:val="003D2361"/>
    <w:rsid w:val="003D2A4C"/>
    <w:rsid w:val="003D373B"/>
    <w:rsid w:val="003D40FB"/>
    <w:rsid w:val="003D5488"/>
    <w:rsid w:val="003D5954"/>
    <w:rsid w:val="003D6082"/>
    <w:rsid w:val="003E163B"/>
    <w:rsid w:val="003E1685"/>
    <w:rsid w:val="003E1E2F"/>
    <w:rsid w:val="003E3E74"/>
    <w:rsid w:val="003E4B3A"/>
    <w:rsid w:val="003E5AF5"/>
    <w:rsid w:val="003E5C27"/>
    <w:rsid w:val="003E606E"/>
    <w:rsid w:val="003E64D9"/>
    <w:rsid w:val="003E687E"/>
    <w:rsid w:val="003E6C9B"/>
    <w:rsid w:val="003E7B0F"/>
    <w:rsid w:val="003F1A40"/>
    <w:rsid w:val="003F2647"/>
    <w:rsid w:val="003F405C"/>
    <w:rsid w:val="003F474D"/>
    <w:rsid w:val="003F5B19"/>
    <w:rsid w:val="003F66DA"/>
    <w:rsid w:val="003F67F8"/>
    <w:rsid w:val="0040065F"/>
    <w:rsid w:val="00400EE1"/>
    <w:rsid w:val="00402DAF"/>
    <w:rsid w:val="004049EF"/>
    <w:rsid w:val="004076EA"/>
    <w:rsid w:val="004116FA"/>
    <w:rsid w:val="00411F96"/>
    <w:rsid w:val="00414025"/>
    <w:rsid w:val="00414925"/>
    <w:rsid w:val="00414988"/>
    <w:rsid w:val="00414ECD"/>
    <w:rsid w:val="0041522F"/>
    <w:rsid w:val="0041547B"/>
    <w:rsid w:val="00417D2F"/>
    <w:rsid w:val="004213E8"/>
    <w:rsid w:val="00421C41"/>
    <w:rsid w:val="00422A83"/>
    <w:rsid w:val="004247FC"/>
    <w:rsid w:val="004255E3"/>
    <w:rsid w:val="004261DD"/>
    <w:rsid w:val="0042706D"/>
    <w:rsid w:val="00432865"/>
    <w:rsid w:val="00432C71"/>
    <w:rsid w:val="00432E17"/>
    <w:rsid w:val="0043300F"/>
    <w:rsid w:val="004334F2"/>
    <w:rsid w:val="004347D1"/>
    <w:rsid w:val="00434B98"/>
    <w:rsid w:val="0043550F"/>
    <w:rsid w:val="00436295"/>
    <w:rsid w:val="0043692D"/>
    <w:rsid w:val="004378B2"/>
    <w:rsid w:val="00437F7A"/>
    <w:rsid w:val="00441CE3"/>
    <w:rsid w:val="004424BB"/>
    <w:rsid w:val="00442545"/>
    <w:rsid w:val="00443D00"/>
    <w:rsid w:val="00447827"/>
    <w:rsid w:val="0045076A"/>
    <w:rsid w:val="0045207E"/>
    <w:rsid w:val="004545AD"/>
    <w:rsid w:val="00455AEB"/>
    <w:rsid w:val="00456921"/>
    <w:rsid w:val="00457A78"/>
    <w:rsid w:val="004620AE"/>
    <w:rsid w:val="004623BC"/>
    <w:rsid w:val="00462A5C"/>
    <w:rsid w:val="00464F13"/>
    <w:rsid w:val="00465B4A"/>
    <w:rsid w:val="00465ED0"/>
    <w:rsid w:val="00467814"/>
    <w:rsid w:val="00467B54"/>
    <w:rsid w:val="00474315"/>
    <w:rsid w:val="00474AFD"/>
    <w:rsid w:val="00477293"/>
    <w:rsid w:val="00480886"/>
    <w:rsid w:val="004808B2"/>
    <w:rsid w:val="00480F5C"/>
    <w:rsid w:val="00481D8D"/>
    <w:rsid w:val="0048234E"/>
    <w:rsid w:val="004867D7"/>
    <w:rsid w:val="00490E00"/>
    <w:rsid w:val="0049208E"/>
    <w:rsid w:val="004935AF"/>
    <w:rsid w:val="00495851"/>
    <w:rsid w:val="00496013"/>
    <w:rsid w:val="004960EB"/>
    <w:rsid w:val="00496182"/>
    <w:rsid w:val="00496E04"/>
    <w:rsid w:val="004A109A"/>
    <w:rsid w:val="004A1F4B"/>
    <w:rsid w:val="004A24C3"/>
    <w:rsid w:val="004A31F3"/>
    <w:rsid w:val="004A3801"/>
    <w:rsid w:val="004A4748"/>
    <w:rsid w:val="004A4D3D"/>
    <w:rsid w:val="004A7A4B"/>
    <w:rsid w:val="004A7ED4"/>
    <w:rsid w:val="004B0AEE"/>
    <w:rsid w:val="004B2BE4"/>
    <w:rsid w:val="004B2C95"/>
    <w:rsid w:val="004B5AD8"/>
    <w:rsid w:val="004B642E"/>
    <w:rsid w:val="004B68A2"/>
    <w:rsid w:val="004B78D8"/>
    <w:rsid w:val="004C0013"/>
    <w:rsid w:val="004C09C4"/>
    <w:rsid w:val="004C1E11"/>
    <w:rsid w:val="004C457A"/>
    <w:rsid w:val="004C4691"/>
    <w:rsid w:val="004C4E87"/>
    <w:rsid w:val="004C5034"/>
    <w:rsid w:val="004C55EA"/>
    <w:rsid w:val="004C5DD1"/>
    <w:rsid w:val="004C5EBF"/>
    <w:rsid w:val="004C70BE"/>
    <w:rsid w:val="004C71D9"/>
    <w:rsid w:val="004C7686"/>
    <w:rsid w:val="004D117A"/>
    <w:rsid w:val="004D43A4"/>
    <w:rsid w:val="004D57F0"/>
    <w:rsid w:val="004D5AAF"/>
    <w:rsid w:val="004D71B8"/>
    <w:rsid w:val="004E0935"/>
    <w:rsid w:val="004E1FCE"/>
    <w:rsid w:val="004E3D18"/>
    <w:rsid w:val="004E4243"/>
    <w:rsid w:val="004E4387"/>
    <w:rsid w:val="004E629B"/>
    <w:rsid w:val="004E6838"/>
    <w:rsid w:val="004E715B"/>
    <w:rsid w:val="004E7C46"/>
    <w:rsid w:val="004F0FD5"/>
    <w:rsid w:val="004F15D0"/>
    <w:rsid w:val="004F1868"/>
    <w:rsid w:val="004F22A9"/>
    <w:rsid w:val="004F248F"/>
    <w:rsid w:val="004F4412"/>
    <w:rsid w:val="004F4B3D"/>
    <w:rsid w:val="004F61EC"/>
    <w:rsid w:val="004F6B51"/>
    <w:rsid w:val="004F6C90"/>
    <w:rsid w:val="004F72CA"/>
    <w:rsid w:val="00500312"/>
    <w:rsid w:val="00500A54"/>
    <w:rsid w:val="005034CB"/>
    <w:rsid w:val="0050448D"/>
    <w:rsid w:val="005050A3"/>
    <w:rsid w:val="0050554A"/>
    <w:rsid w:val="00505961"/>
    <w:rsid w:val="00506099"/>
    <w:rsid w:val="005062FD"/>
    <w:rsid w:val="00514BCC"/>
    <w:rsid w:val="0051513F"/>
    <w:rsid w:val="0051702F"/>
    <w:rsid w:val="00517A1B"/>
    <w:rsid w:val="00520D4A"/>
    <w:rsid w:val="00522A30"/>
    <w:rsid w:val="0052364F"/>
    <w:rsid w:val="00523E07"/>
    <w:rsid w:val="005262A9"/>
    <w:rsid w:val="00527E6C"/>
    <w:rsid w:val="005306B3"/>
    <w:rsid w:val="005311A0"/>
    <w:rsid w:val="00531CDC"/>
    <w:rsid w:val="00533382"/>
    <w:rsid w:val="00533658"/>
    <w:rsid w:val="00533A27"/>
    <w:rsid w:val="005346EC"/>
    <w:rsid w:val="005356A3"/>
    <w:rsid w:val="00536090"/>
    <w:rsid w:val="00537701"/>
    <w:rsid w:val="00541476"/>
    <w:rsid w:val="00541C00"/>
    <w:rsid w:val="00541EA6"/>
    <w:rsid w:val="00541FAB"/>
    <w:rsid w:val="005420D1"/>
    <w:rsid w:val="005428B1"/>
    <w:rsid w:val="00542AC4"/>
    <w:rsid w:val="0054391A"/>
    <w:rsid w:val="00544711"/>
    <w:rsid w:val="00545BB3"/>
    <w:rsid w:val="005467E6"/>
    <w:rsid w:val="00546E93"/>
    <w:rsid w:val="00546EC3"/>
    <w:rsid w:val="00547FD9"/>
    <w:rsid w:val="00550337"/>
    <w:rsid w:val="005506B2"/>
    <w:rsid w:val="00551B7E"/>
    <w:rsid w:val="0055214F"/>
    <w:rsid w:val="00552C86"/>
    <w:rsid w:val="00552E06"/>
    <w:rsid w:val="0055322C"/>
    <w:rsid w:val="00554619"/>
    <w:rsid w:val="00554BDB"/>
    <w:rsid w:val="00554C51"/>
    <w:rsid w:val="00554CC3"/>
    <w:rsid w:val="005553F7"/>
    <w:rsid w:val="005563CF"/>
    <w:rsid w:val="00561360"/>
    <w:rsid w:val="005615DE"/>
    <w:rsid w:val="00564001"/>
    <w:rsid w:val="00565D7E"/>
    <w:rsid w:val="00566FD4"/>
    <w:rsid w:val="00567643"/>
    <w:rsid w:val="00570768"/>
    <w:rsid w:val="005715D4"/>
    <w:rsid w:val="005717D6"/>
    <w:rsid w:val="00572F91"/>
    <w:rsid w:val="0057315B"/>
    <w:rsid w:val="0057588C"/>
    <w:rsid w:val="00577756"/>
    <w:rsid w:val="00581942"/>
    <w:rsid w:val="00583748"/>
    <w:rsid w:val="005860B3"/>
    <w:rsid w:val="00586FE3"/>
    <w:rsid w:val="00587E05"/>
    <w:rsid w:val="00590839"/>
    <w:rsid w:val="0059148F"/>
    <w:rsid w:val="00591A7C"/>
    <w:rsid w:val="00592299"/>
    <w:rsid w:val="00594A73"/>
    <w:rsid w:val="005953ED"/>
    <w:rsid w:val="0059597A"/>
    <w:rsid w:val="00595CB5"/>
    <w:rsid w:val="005967E2"/>
    <w:rsid w:val="005A16EA"/>
    <w:rsid w:val="005A306F"/>
    <w:rsid w:val="005A46C4"/>
    <w:rsid w:val="005A4E04"/>
    <w:rsid w:val="005A4EF4"/>
    <w:rsid w:val="005A7C33"/>
    <w:rsid w:val="005B06DA"/>
    <w:rsid w:val="005B2004"/>
    <w:rsid w:val="005B2960"/>
    <w:rsid w:val="005B5690"/>
    <w:rsid w:val="005B6B3F"/>
    <w:rsid w:val="005B6ED7"/>
    <w:rsid w:val="005B79DF"/>
    <w:rsid w:val="005C0A44"/>
    <w:rsid w:val="005C1A04"/>
    <w:rsid w:val="005C2273"/>
    <w:rsid w:val="005C2A39"/>
    <w:rsid w:val="005C44F8"/>
    <w:rsid w:val="005C5A3B"/>
    <w:rsid w:val="005C69FD"/>
    <w:rsid w:val="005C7CEB"/>
    <w:rsid w:val="005D45F3"/>
    <w:rsid w:val="005D4BB4"/>
    <w:rsid w:val="005D54CA"/>
    <w:rsid w:val="005D5F6D"/>
    <w:rsid w:val="005D635F"/>
    <w:rsid w:val="005D6B2C"/>
    <w:rsid w:val="005D70BD"/>
    <w:rsid w:val="005D7201"/>
    <w:rsid w:val="005D7952"/>
    <w:rsid w:val="005E0862"/>
    <w:rsid w:val="005E2AEA"/>
    <w:rsid w:val="005E2E3B"/>
    <w:rsid w:val="005E3925"/>
    <w:rsid w:val="005E464C"/>
    <w:rsid w:val="005E53C0"/>
    <w:rsid w:val="005E6BA0"/>
    <w:rsid w:val="005E6F8B"/>
    <w:rsid w:val="005E70F2"/>
    <w:rsid w:val="005E764B"/>
    <w:rsid w:val="005F0037"/>
    <w:rsid w:val="005F0200"/>
    <w:rsid w:val="005F22A7"/>
    <w:rsid w:val="005F35C1"/>
    <w:rsid w:val="005F4C10"/>
    <w:rsid w:val="005F5037"/>
    <w:rsid w:val="005F6D9C"/>
    <w:rsid w:val="005F6FE7"/>
    <w:rsid w:val="00600377"/>
    <w:rsid w:val="00601D13"/>
    <w:rsid w:val="00602C84"/>
    <w:rsid w:val="00603338"/>
    <w:rsid w:val="0060377D"/>
    <w:rsid w:val="006040B9"/>
    <w:rsid w:val="006056D4"/>
    <w:rsid w:val="00607234"/>
    <w:rsid w:val="0060735F"/>
    <w:rsid w:val="0061007F"/>
    <w:rsid w:val="0061035A"/>
    <w:rsid w:val="00611A3A"/>
    <w:rsid w:val="00611EEF"/>
    <w:rsid w:val="0061305B"/>
    <w:rsid w:val="006134EB"/>
    <w:rsid w:val="00614B2D"/>
    <w:rsid w:val="0061555F"/>
    <w:rsid w:val="00615784"/>
    <w:rsid w:val="00616F5F"/>
    <w:rsid w:val="006220BB"/>
    <w:rsid w:val="00622C7E"/>
    <w:rsid w:val="0062332E"/>
    <w:rsid w:val="006235C1"/>
    <w:rsid w:val="006240B0"/>
    <w:rsid w:val="00624869"/>
    <w:rsid w:val="00625209"/>
    <w:rsid w:val="0062690F"/>
    <w:rsid w:val="00626F4D"/>
    <w:rsid w:val="0062745A"/>
    <w:rsid w:val="0062750D"/>
    <w:rsid w:val="00627719"/>
    <w:rsid w:val="00627DE4"/>
    <w:rsid w:val="00627E3B"/>
    <w:rsid w:val="00630AB0"/>
    <w:rsid w:val="0063122F"/>
    <w:rsid w:val="00631472"/>
    <w:rsid w:val="00631693"/>
    <w:rsid w:val="006325B3"/>
    <w:rsid w:val="00633F74"/>
    <w:rsid w:val="00635045"/>
    <w:rsid w:val="006360C7"/>
    <w:rsid w:val="00636C51"/>
    <w:rsid w:val="00641FD4"/>
    <w:rsid w:val="00642B56"/>
    <w:rsid w:val="006432B8"/>
    <w:rsid w:val="0064372C"/>
    <w:rsid w:val="00643A29"/>
    <w:rsid w:val="00643A89"/>
    <w:rsid w:val="00645068"/>
    <w:rsid w:val="00647153"/>
    <w:rsid w:val="006471EF"/>
    <w:rsid w:val="00647320"/>
    <w:rsid w:val="006509A2"/>
    <w:rsid w:val="006521E2"/>
    <w:rsid w:val="0065338A"/>
    <w:rsid w:val="00653DBD"/>
    <w:rsid w:val="00660779"/>
    <w:rsid w:val="00662027"/>
    <w:rsid w:val="00663695"/>
    <w:rsid w:val="00665000"/>
    <w:rsid w:val="006658BA"/>
    <w:rsid w:val="0066684B"/>
    <w:rsid w:val="00666A0C"/>
    <w:rsid w:val="00666A82"/>
    <w:rsid w:val="00666C76"/>
    <w:rsid w:val="0066707A"/>
    <w:rsid w:val="0066771D"/>
    <w:rsid w:val="006726C0"/>
    <w:rsid w:val="00673A35"/>
    <w:rsid w:val="006743BA"/>
    <w:rsid w:val="00674B1C"/>
    <w:rsid w:val="006761D7"/>
    <w:rsid w:val="00680006"/>
    <w:rsid w:val="00681023"/>
    <w:rsid w:val="00681BB8"/>
    <w:rsid w:val="006827FB"/>
    <w:rsid w:val="00683B52"/>
    <w:rsid w:val="0068488A"/>
    <w:rsid w:val="00684DC1"/>
    <w:rsid w:val="006857DA"/>
    <w:rsid w:val="006870B8"/>
    <w:rsid w:val="006876B8"/>
    <w:rsid w:val="006878BD"/>
    <w:rsid w:val="0069154F"/>
    <w:rsid w:val="0069192D"/>
    <w:rsid w:val="00692F28"/>
    <w:rsid w:val="0069326B"/>
    <w:rsid w:val="00694142"/>
    <w:rsid w:val="00694BF1"/>
    <w:rsid w:val="00695564"/>
    <w:rsid w:val="006967C9"/>
    <w:rsid w:val="00696D7C"/>
    <w:rsid w:val="00696DD6"/>
    <w:rsid w:val="00697466"/>
    <w:rsid w:val="006A118D"/>
    <w:rsid w:val="006A1721"/>
    <w:rsid w:val="006A2AF1"/>
    <w:rsid w:val="006A301C"/>
    <w:rsid w:val="006A3BAC"/>
    <w:rsid w:val="006A3FD6"/>
    <w:rsid w:val="006A48FB"/>
    <w:rsid w:val="006A4BAB"/>
    <w:rsid w:val="006A7931"/>
    <w:rsid w:val="006B0510"/>
    <w:rsid w:val="006B125E"/>
    <w:rsid w:val="006B34B8"/>
    <w:rsid w:val="006B4557"/>
    <w:rsid w:val="006B5099"/>
    <w:rsid w:val="006B5FA3"/>
    <w:rsid w:val="006B70C0"/>
    <w:rsid w:val="006C2BC3"/>
    <w:rsid w:val="006C2DE1"/>
    <w:rsid w:val="006C3C6C"/>
    <w:rsid w:val="006C4BFA"/>
    <w:rsid w:val="006C6059"/>
    <w:rsid w:val="006C6535"/>
    <w:rsid w:val="006C70D4"/>
    <w:rsid w:val="006C7B99"/>
    <w:rsid w:val="006C7C99"/>
    <w:rsid w:val="006D0770"/>
    <w:rsid w:val="006D173B"/>
    <w:rsid w:val="006D21D8"/>
    <w:rsid w:val="006D2296"/>
    <w:rsid w:val="006D3742"/>
    <w:rsid w:val="006D51E5"/>
    <w:rsid w:val="006D52E4"/>
    <w:rsid w:val="006D5E8A"/>
    <w:rsid w:val="006E15D3"/>
    <w:rsid w:val="006E35C3"/>
    <w:rsid w:val="006E3B38"/>
    <w:rsid w:val="006E635A"/>
    <w:rsid w:val="006E69BA"/>
    <w:rsid w:val="006E78A8"/>
    <w:rsid w:val="006F1D95"/>
    <w:rsid w:val="006F203E"/>
    <w:rsid w:val="006F334E"/>
    <w:rsid w:val="006F481D"/>
    <w:rsid w:val="006F5DF6"/>
    <w:rsid w:val="006F729C"/>
    <w:rsid w:val="006F77AF"/>
    <w:rsid w:val="0070096C"/>
    <w:rsid w:val="00701D72"/>
    <w:rsid w:val="007039B1"/>
    <w:rsid w:val="00703F93"/>
    <w:rsid w:val="00704AB2"/>
    <w:rsid w:val="0070583B"/>
    <w:rsid w:val="00705BFD"/>
    <w:rsid w:val="007069C5"/>
    <w:rsid w:val="00707481"/>
    <w:rsid w:val="0070753A"/>
    <w:rsid w:val="00707CE1"/>
    <w:rsid w:val="0071120F"/>
    <w:rsid w:val="00712EFA"/>
    <w:rsid w:val="00714D41"/>
    <w:rsid w:val="00715C14"/>
    <w:rsid w:val="00716C54"/>
    <w:rsid w:val="00717183"/>
    <w:rsid w:val="007212E0"/>
    <w:rsid w:val="00723129"/>
    <w:rsid w:val="00723643"/>
    <w:rsid w:val="00723F9F"/>
    <w:rsid w:val="00725209"/>
    <w:rsid w:val="007252F0"/>
    <w:rsid w:val="007259B6"/>
    <w:rsid w:val="007263B6"/>
    <w:rsid w:val="00726522"/>
    <w:rsid w:val="0072792F"/>
    <w:rsid w:val="00731B0C"/>
    <w:rsid w:val="00732014"/>
    <w:rsid w:val="0073225A"/>
    <w:rsid w:val="00732332"/>
    <w:rsid w:val="007329BE"/>
    <w:rsid w:val="0073345C"/>
    <w:rsid w:val="007334CF"/>
    <w:rsid w:val="00734772"/>
    <w:rsid w:val="007349D3"/>
    <w:rsid w:val="00734F4B"/>
    <w:rsid w:val="007351AE"/>
    <w:rsid w:val="00735BD4"/>
    <w:rsid w:val="007365EF"/>
    <w:rsid w:val="00742097"/>
    <w:rsid w:val="00742BA4"/>
    <w:rsid w:val="00743B0A"/>
    <w:rsid w:val="00745917"/>
    <w:rsid w:val="00746841"/>
    <w:rsid w:val="00746B1E"/>
    <w:rsid w:val="00753B55"/>
    <w:rsid w:val="00753FF1"/>
    <w:rsid w:val="00754ECE"/>
    <w:rsid w:val="00754F0C"/>
    <w:rsid w:val="00755781"/>
    <w:rsid w:val="007558EE"/>
    <w:rsid w:val="00756A92"/>
    <w:rsid w:val="00756E5E"/>
    <w:rsid w:val="007577E2"/>
    <w:rsid w:val="00757DD8"/>
    <w:rsid w:val="00757FD7"/>
    <w:rsid w:val="0076000C"/>
    <w:rsid w:val="00761EFA"/>
    <w:rsid w:val="0076251B"/>
    <w:rsid w:val="00762A91"/>
    <w:rsid w:val="007645A0"/>
    <w:rsid w:val="0076594F"/>
    <w:rsid w:val="0076644E"/>
    <w:rsid w:val="007668FA"/>
    <w:rsid w:val="00767CE7"/>
    <w:rsid w:val="00770164"/>
    <w:rsid w:val="00770165"/>
    <w:rsid w:val="00770175"/>
    <w:rsid w:val="00771A2F"/>
    <w:rsid w:val="007750CA"/>
    <w:rsid w:val="0077579A"/>
    <w:rsid w:val="00780142"/>
    <w:rsid w:val="00780778"/>
    <w:rsid w:val="007809EC"/>
    <w:rsid w:val="00780D7E"/>
    <w:rsid w:val="00781B00"/>
    <w:rsid w:val="007823C1"/>
    <w:rsid w:val="00782A3A"/>
    <w:rsid w:val="00782DFC"/>
    <w:rsid w:val="00782FA1"/>
    <w:rsid w:val="007842C6"/>
    <w:rsid w:val="007850EA"/>
    <w:rsid w:val="00785453"/>
    <w:rsid w:val="00790733"/>
    <w:rsid w:val="00795BF6"/>
    <w:rsid w:val="0079663C"/>
    <w:rsid w:val="00796DE8"/>
    <w:rsid w:val="00797052"/>
    <w:rsid w:val="007A064B"/>
    <w:rsid w:val="007A1B09"/>
    <w:rsid w:val="007A23CA"/>
    <w:rsid w:val="007A2877"/>
    <w:rsid w:val="007A29AA"/>
    <w:rsid w:val="007A34FB"/>
    <w:rsid w:val="007A4885"/>
    <w:rsid w:val="007A7240"/>
    <w:rsid w:val="007B0021"/>
    <w:rsid w:val="007B0E8D"/>
    <w:rsid w:val="007B1228"/>
    <w:rsid w:val="007B12B7"/>
    <w:rsid w:val="007B1659"/>
    <w:rsid w:val="007B189C"/>
    <w:rsid w:val="007B21D1"/>
    <w:rsid w:val="007B23F4"/>
    <w:rsid w:val="007B4119"/>
    <w:rsid w:val="007B6D15"/>
    <w:rsid w:val="007B6F9C"/>
    <w:rsid w:val="007C0082"/>
    <w:rsid w:val="007C2BEF"/>
    <w:rsid w:val="007C55BC"/>
    <w:rsid w:val="007C5E64"/>
    <w:rsid w:val="007C5FD7"/>
    <w:rsid w:val="007D1202"/>
    <w:rsid w:val="007D17D1"/>
    <w:rsid w:val="007D2AA3"/>
    <w:rsid w:val="007D3409"/>
    <w:rsid w:val="007D3B1B"/>
    <w:rsid w:val="007D5E0E"/>
    <w:rsid w:val="007E3B55"/>
    <w:rsid w:val="007E52F2"/>
    <w:rsid w:val="007E5B25"/>
    <w:rsid w:val="007E5E37"/>
    <w:rsid w:val="007E62E5"/>
    <w:rsid w:val="007F1625"/>
    <w:rsid w:val="007F2643"/>
    <w:rsid w:val="007F26CB"/>
    <w:rsid w:val="007F2EEF"/>
    <w:rsid w:val="007F30C8"/>
    <w:rsid w:val="007F3221"/>
    <w:rsid w:val="007F3891"/>
    <w:rsid w:val="007F3E2A"/>
    <w:rsid w:val="007F5FC8"/>
    <w:rsid w:val="007F6205"/>
    <w:rsid w:val="007F6584"/>
    <w:rsid w:val="007F67F1"/>
    <w:rsid w:val="00800B80"/>
    <w:rsid w:val="00803001"/>
    <w:rsid w:val="00803010"/>
    <w:rsid w:val="00803054"/>
    <w:rsid w:val="00803F4F"/>
    <w:rsid w:val="0080465E"/>
    <w:rsid w:val="0080487C"/>
    <w:rsid w:val="0080729A"/>
    <w:rsid w:val="00810731"/>
    <w:rsid w:val="00810F76"/>
    <w:rsid w:val="008114E2"/>
    <w:rsid w:val="00813277"/>
    <w:rsid w:val="0081348A"/>
    <w:rsid w:val="0081381B"/>
    <w:rsid w:val="00815366"/>
    <w:rsid w:val="00816B69"/>
    <w:rsid w:val="008176C8"/>
    <w:rsid w:val="0082034E"/>
    <w:rsid w:val="00820F7F"/>
    <w:rsid w:val="00820FB4"/>
    <w:rsid w:val="00822803"/>
    <w:rsid w:val="00822A4F"/>
    <w:rsid w:val="00822A58"/>
    <w:rsid w:val="00822ACB"/>
    <w:rsid w:val="00825A68"/>
    <w:rsid w:val="008266C4"/>
    <w:rsid w:val="00826748"/>
    <w:rsid w:val="00826CFE"/>
    <w:rsid w:val="00827027"/>
    <w:rsid w:val="00830971"/>
    <w:rsid w:val="00832C60"/>
    <w:rsid w:val="0083339B"/>
    <w:rsid w:val="00834F03"/>
    <w:rsid w:val="00836DAF"/>
    <w:rsid w:val="00837D17"/>
    <w:rsid w:val="00840184"/>
    <w:rsid w:val="00841C4A"/>
    <w:rsid w:val="0084277A"/>
    <w:rsid w:val="00847419"/>
    <w:rsid w:val="0084788D"/>
    <w:rsid w:val="00850F4D"/>
    <w:rsid w:val="0085174E"/>
    <w:rsid w:val="0085185A"/>
    <w:rsid w:val="00853160"/>
    <w:rsid w:val="00853DFF"/>
    <w:rsid w:val="00854B9C"/>
    <w:rsid w:val="0085545E"/>
    <w:rsid w:val="00856BCB"/>
    <w:rsid w:val="00857F0A"/>
    <w:rsid w:val="008609DD"/>
    <w:rsid w:val="0086177E"/>
    <w:rsid w:val="0086223D"/>
    <w:rsid w:val="0086294F"/>
    <w:rsid w:val="00863D07"/>
    <w:rsid w:val="00866391"/>
    <w:rsid w:val="00866BD7"/>
    <w:rsid w:val="00870597"/>
    <w:rsid w:val="00871B7F"/>
    <w:rsid w:val="00871D8F"/>
    <w:rsid w:val="008723B3"/>
    <w:rsid w:val="00873869"/>
    <w:rsid w:val="008743A2"/>
    <w:rsid w:val="008744F8"/>
    <w:rsid w:val="0087560D"/>
    <w:rsid w:val="00876557"/>
    <w:rsid w:val="008805CB"/>
    <w:rsid w:val="008813F4"/>
    <w:rsid w:val="008834A8"/>
    <w:rsid w:val="008837FE"/>
    <w:rsid w:val="00883C3A"/>
    <w:rsid w:val="0088428D"/>
    <w:rsid w:val="0088469C"/>
    <w:rsid w:val="008858D0"/>
    <w:rsid w:val="00886EDE"/>
    <w:rsid w:val="00887EC4"/>
    <w:rsid w:val="00890ADB"/>
    <w:rsid w:val="00890B64"/>
    <w:rsid w:val="00890F7C"/>
    <w:rsid w:val="008914F7"/>
    <w:rsid w:val="008935D7"/>
    <w:rsid w:val="00895427"/>
    <w:rsid w:val="008972B1"/>
    <w:rsid w:val="0089731B"/>
    <w:rsid w:val="008A034D"/>
    <w:rsid w:val="008A234C"/>
    <w:rsid w:val="008A25EF"/>
    <w:rsid w:val="008A2FB1"/>
    <w:rsid w:val="008A3DAB"/>
    <w:rsid w:val="008A5D13"/>
    <w:rsid w:val="008A69CA"/>
    <w:rsid w:val="008A73BB"/>
    <w:rsid w:val="008B08A1"/>
    <w:rsid w:val="008B1451"/>
    <w:rsid w:val="008B19D4"/>
    <w:rsid w:val="008B275D"/>
    <w:rsid w:val="008B3915"/>
    <w:rsid w:val="008B771A"/>
    <w:rsid w:val="008C0D37"/>
    <w:rsid w:val="008C1A51"/>
    <w:rsid w:val="008C2113"/>
    <w:rsid w:val="008C221E"/>
    <w:rsid w:val="008C253D"/>
    <w:rsid w:val="008C2B1D"/>
    <w:rsid w:val="008C2B77"/>
    <w:rsid w:val="008C3153"/>
    <w:rsid w:val="008C5ADF"/>
    <w:rsid w:val="008C75E4"/>
    <w:rsid w:val="008C77FB"/>
    <w:rsid w:val="008D0ED0"/>
    <w:rsid w:val="008D1FE0"/>
    <w:rsid w:val="008D280F"/>
    <w:rsid w:val="008D3CDB"/>
    <w:rsid w:val="008D4573"/>
    <w:rsid w:val="008D4AAF"/>
    <w:rsid w:val="008E073E"/>
    <w:rsid w:val="008E0FB6"/>
    <w:rsid w:val="008E2BDC"/>
    <w:rsid w:val="008E36BA"/>
    <w:rsid w:val="008E37BE"/>
    <w:rsid w:val="008E64F5"/>
    <w:rsid w:val="008E784C"/>
    <w:rsid w:val="008E7A1F"/>
    <w:rsid w:val="008E7CE4"/>
    <w:rsid w:val="008F1973"/>
    <w:rsid w:val="008F2339"/>
    <w:rsid w:val="008F2D1D"/>
    <w:rsid w:val="008F30D9"/>
    <w:rsid w:val="008F6057"/>
    <w:rsid w:val="008F744D"/>
    <w:rsid w:val="008F75A8"/>
    <w:rsid w:val="009000AA"/>
    <w:rsid w:val="00901CEB"/>
    <w:rsid w:val="00905CAA"/>
    <w:rsid w:val="00906A14"/>
    <w:rsid w:val="0090791E"/>
    <w:rsid w:val="00910B75"/>
    <w:rsid w:val="00911972"/>
    <w:rsid w:val="00912BA4"/>
    <w:rsid w:val="009151BF"/>
    <w:rsid w:val="0091690D"/>
    <w:rsid w:val="00917D29"/>
    <w:rsid w:val="0092116B"/>
    <w:rsid w:val="00921DB5"/>
    <w:rsid w:val="009221E3"/>
    <w:rsid w:val="009222B7"/>
    <w:rsid w:val="00923082"/>
    <w:rsid w:val="009265ED"/>
    <w:rsid w:val="00926812"/>
    <w:rsid w:val="00930044"/>
    <w:rsid w:val="00931E77"/>
    <w:rsid w:val="00932B84"/>
    <w:rsid w:val="00933902"/>
    <w:rsid w:val="00936DEC"/>
    <w:rsid w:val="0093753C"/>
    <w:rsid w:val="00937B49"/>
    <w:rsid w:val="009406D8"/>
    <w:rsid w:val="00940E3E"/>
    <w:rsid w:val="00941F89"/>
    <w:rsid w:val="00943FB0"/>
    <w:rsid w:val="00944DFA"/>
    <w:rsid w:val="00946B08"/>
    <w:rsid w:val="009502CF"/>
    <w:rsid w:val="00950951"/>
    <w:rsid w:val="00950C64"/>
    <w:rsid w:val="00950E60"/>
    <w:rsid w:val="00951687"/>
    <w:rsid w:val="00951F4D"/>
    <w:rsid w:val="009529B7"/>
    <w:rsid w:val="00953029"/>
    <w:rsid w:val="0095413B"/>
    <w:rsid w:val="0095413D"/>
    <w:rsid w:val="009541BB"/>
    <w:rsid w:val="00955017"/>
    <w:rsid w:val="009559AF"/>
    <w:rsid w:val="00955B03"/>
    <w:rsid w:val="009570F4"/>
    <w:rsid w:val="009611CB"/>
    <w:rsid w:val="00961759"/>
    <w:rsid w:val="00964EC0"/>
    <w:rsid w:val="009666B5"/>
    <w:rsid w:val="0096702B"/>
    <w:rsid w:val="0096717D"/>
    <w:rsid w:val="00970E6F"/>
    <w:rsid w:val="00980321"/>
    <w:rsid w:val="0098168D"/>
    <w:rsid w:val="009822EC"/>
    <w:rsid w:val="00982F00"/>
    <w:rsid w:val="0098643C"/>
    <w:rsid w:val="0098757C"/>
    <w:rsid w:val="00987C8B"/>
    <w:rsid w:val="009911A7"/>
    <w:rsid w:val="00991847"/>
    <w:rsid w:val="009926C5"/>
    <w:rsid w:val="0099366B"/>
    <w:rsid w:val="00996FA3"/>
    <w:rsid w:val="009976E1"/>
    <w:rsid w:val="009A045A"/>
    <w:rsid w:val="009A117C"/>
    <w:rsid w:val="009A1DB9"/>
    <w:rsid w:val="009A374D"/>
    <w:rsid w:val="009A505D"/>
    <w:rsid w:val="009A65FC"/>
    <w:rsid w:val="009B0323"/>
    <w:rsid w:val="009B0375"/>
    <w:rsid w:val="009B088F"/>
    <w:rsid w:val="009B13DE"/>
    <w:rsid w:val="009B3021"/>
    <w:rsid w:val="009B3522"/>
    <w:rsid w:val="009B6F63"/>
    <w:rsid w:val="009B7DAF"/>
    <w:rsid w:val="009C17EB"/>
    <w:rsid w:val="009C1BDD"/>
    <w:rsid w:val="009C3040"/>
    <w:rsid w:val="009C4D9C"/>
    <w:rsid w:val="009C4F91"/>
    <w:rsid w:val="009C5829"/>
    <w:rsid w:val="009C7D63"/>
    <w:rsid w:val="009D10BD"/>
    <w:rsid w:val="009D129C"/>
    <w:rsid w:val="009D1FD1"/>
    <w:rsid w:val="009D22AB"/>
    <w:rsid w:val="009D5845"/>
    <w:rsid w:val="009D5F21"/>
    <w:rsid w:val="009D7119"/>
    <w:rsid w:val="009D7326"/>
    <w:rsid w:val="009E2E07"/>
    <w:rsid w:val="009E3708"/>
    <w:rsid w:val="009E4E19"/>
    <w:rsid w:val="009E5BE9"/>
    <w:rsid w:val="009E6B42"/>
    <w:rsid w:val="009E7B49"/>
    <w:rsid w:val="009F207C"/>
    <w:rsid w:val="009F4418"/>
    <w:rsid w:val="009F486C"/>
    <w:rsid w:val="009F5282"/>
    <w:rsid w:val="009F58B7"/>
    <w:rsid w:val="009F5D7D"/>
    <w:rsid w:val="009F643E"/>
    <w:rsid w:val="00A00027"/>
    <w:rsid w:val="00A019AF"/>
    <w:rsid w:val="00A02869"/>
    <w:rsid w:val="00A0342A"/>
    <w:rsid w:val="00A04E7D"/>
    <w:rsid w:val="00A052B8"/>
    <w:rsid w:val="00A059C4"/>
    <w:rsid w:val="00A065C2"/>
    <w:rsid w:val="00A10613"/>
    <w:rsid w:val="00A112A1"/>
    <w:rsid w:val="00A13D62"/>
    <w:rsid w:val="00A14C12"/>
    <w:rsid w:val="00A14DCF"/>
    <w:rsid w:val="00A154D5"/>
    <w:rsid w:val="00A17194"/>
    <w:rsid w:val="00A210A8"/>
    <w:rsid w:val="00A22104"/>
    <w:rsid w:val="00A23635"/>
    <w:rsid w:val="00A241BD"/>
    <w:rsid w:val="00A24477"/>
    <w:rsid w:val="00A25E7C"/>
    <w:rsid w:val="00A279F8"/>
    <w:rsid w:val="00A3012D"/>
    <w:rsid w:val="00A33930"/>
    <w:rsid w:val="00A33BA7"/>
    <w:rsid w:val="00A344CE"/>
    <w:rsid w:val="00A34F88"/>
    <w:rsid w:val="00A353ED"/>
    <w:rsid w:val="00A36E08"/>
    <w:rsid w:val="00A36EB4"/>
    <w:rsid w:val="00A3779D"/>
    <w:rsid w:val="00A401B7"/>
    <w:rsid w:val="00A403B3"/>
    <w:rsid w:val="00A4129E"/>
    <w:rsid w:val="00A423D3"/>
    <w:rsid w:val="00A42D08"/>
    <w:rsid w:val="00A43A41"/>
    <w:rsid w:val="00A444F1"/>
    <w:rsid w:val="00A44C63"/>
    <w:rsid w:val="00A46C86"/>
    <w:rsid w:val="00A47C93"/>
    <w:rsid w:val="00A47DCD"/>
    <w:rsid w:val="00A50F8F"/>
    <w:rsid w:val="00A5112D"/>
    <w:rsid w:val="00A512BF"/>
    <w:rsid w:val="00A51356"/>
    <w:rsid w:val="00A52565"/>
    <w:rsid w:val="00A52666"/>
    <w:rsid w:val="00A52A00"/>
    <w:rsid w:val="00A534CB"/>
    <w:rsid w:val="00A5451C"/>
    <w:rsid w:val="00A547BD"/>
    <w:rsid w:val="00A55150"/>
    <w:rsid w:val="00A5687E"/>
    <w:rsid w:val="00A568AB"/>
    <w:rsid w:val="00A6035C"/>
    <w:rsid w:val="00A61907"/>
    <w:rsid w:val="00A6206E"/>
    <w:rsid w:val="00A63E20"/>
    <w:rsid w:val="00A6444F"/>
    <w:rsid w:val="00A6463D"/>
    <w:rsid w:val="00A66769"/>
    <w:rsid w:val="00A70C5D"/>
    <w:rsid w:val="00A70DDD"/>
    <w:rsid w:val="00A71275"/>
    <w:rsid w:val="00A715A4"/>
    <w:rsid w:val="00A71ADE"/>
    <w:rsid w:val="00A71CAA"/>
    <w:rsid w:val="00A7228C"/>
    <w:rsid w:val="00A730E9"/>
    <w:rsid w:val="00A733A3"/>
    <w:rsid w:val="00A74470"/>
    <w:rsid w:val="00A74A12"/>
    <w:rsid w:val="00A769A6"/>
    <w:rsid w:val="00A804E2"/>
    <w:rsid w:val="00A80E87"/>
    <w:rsid w:val="00A829CE"/>
    <w:rsid w:val="00A83636"/>
    <w:rsid w:val="00A83F64"/>
    <w:rsid w:val="00A84494"/>
    <w:rsid w:val="00A84D5A"/>
    <w:rsid w:val="00A84D62"/>
    <w:rsid w:val="00A85E95"/>
    <w:rsid w:val="00A90578"/>
    <w:rsid w:val="00A92603"/>
    <w:rsid w:val="00A92C67"/>
    <w:rsid w:val="00A9369F"/>
    <w:rsid w:val="00A950DF"/>
    <w:rsid w:val="00A96F76"/>
    <w:rsid w:val="00A97C27"/>
    <w:rsid w:val="00A97FC5"/>
    <w:rsid w:val="00AA0412"/>
    <w:rsid w:val="00AA22C6"/>
    <w:rsid w:val="00AA2BD9"/>
    <w:rsid w:val="00AA33E7"/>
    <w:rsid w:val="00AA377F"/>
    <w:rsid w:val="00AA4785"/>
    <w:rsid w:val="00AA6303"/>
    <w:rsid w:val="00AA69E5"/>
    <w:rsid w:val="00AA71FC"/>
    <w:rsid w:val="00AB3E5C"/>
    <w:rsid w:val="00AB434C"/>
    <w:rsid w:val="00AB4A71"/>
    <w:rsid w:val="00AB6BAC"/>
    <w:rsid w:val="00AB6C0D"/>
    <w:rsid w:val="00AB6D1E"/>
    <w:rsid w:val="00AC089E"/>
    <w:rsid w:val="00AC0F5F"/>
    <w:rsid w:val="00AC481B"/>
    <w:rsid w:val="00AC5B4E"/>
    <w:rsid w:val="00AC641C"/>
    <w:rsid w:val="00AD01F9"/>
    <w:rsid w:val="00AD0A5C"/>
    <w:rsid w:val="00AD260B"/>
    <w:rsid w:val="00AD451D"/>
    <w:rsid w:val="00AD4670"/>
    <w:rsid w:val="00AD4F0E"/>
    <w:rsid w:val="00AD6F85"/>
    <w:rsid w:val="00AD7297"/>
    <w:rsid w:val="00AE19D2"/>
    <w:rsid w:val="00AE2581"/>
    <w:rsid w:val="00AE3113"/>
    <w:rsid w:val="00AE4430"/>
    <w:rsid w:val="00AE5C4E"/>
    <w:rsid w:val="00AE689F"/>
    <w:rsid w:val="00AF1882"/>
    <w:rsid w:val="00AF20C5"/>
    <w:rsid w:val="00AF4F8B"/>
    <w:rsid w:val="00AF64A5"/>
    <w:rsid w:val="00AF76DD"/>
    <w:rsid w:val="00B00670"/>
    <w:rsid w:val="00B01E69"/>
    <w:rsid w:val="00B01EFE"/>
    <w:rsid w:val="00B021BE"/>
    <w:rsid w:val="00B0264D"/>
    <w:rsid w:val="00B02776"/>
    <w:rsid w:val="00B03332"/>
    <w:rsid w:val="00B03EA6"/>
    <w:rsid w:val="00B06CFB"/>
    <w:rsid w:val="00B07966"/>
    <w:rsid w:val="00B10171"/>
    <w:rsid w:val="00B1051C"/>
    <w:rsid w:val="00B138D9"/>
    <w:rsid w:val="00B140FC"/>
    <w:rsid w:val="00B147EB"/>
    <w:rsid w:val="00B147F8"/>
    <w:rsid w:val="00B23BA2"/>
    <w:rsid w:val="00B26A71"/>
    <w:rsid w:val="00B276BD"/>
    <w:rsid w:val="00B3059B"/>
    <w:rsid w:val="00B307D7"/>
    <w:rsid w:val="00B308D3"/>
    <w:rsid w:val="00B30B99"/>
    <w:rsid w:val="00B336D2"/>
    <w:rsid w:val="00B342C5"/>
    <w:rsid w:val="00B34FCC"/>
    <w:rsid w:val="00B36377"/>
    <w:rsid w:val="00B36E73"/>
    <w:rsid w:val="00B403A9"/>
    <w:rsid w:val="00B4072B"/>
    <w:rsid w:val="00B40CF2"/>
    <w:rsid w:val="00B40D79"/>
    <w:rsid w:val="00B410BB"/>
    <w:rsid w:val="00B413DB"/>
    <w:rsid w:val="00B42046"/>
    <w:rsid w:val="00B432B2"/>
    <w:rsid w:val="00B439F2"/>
    <w:rsid w:val="00B446F0"/>
    <w:rsid w:val="00B468B7"/>
    <w:rsid w:val="00B47E95"/>
    <w:rsid w:val="00B551E4"/>
    <w:rsid w:val="00B55973"/>
    <w:rsid w:val="00B61D81"/>
    <w:rsid w:val="00B62594"/>
    <w:rsid w:val="00B64094"/>
    <w:rsid w:val="00B6478D"/>
    <w:rsid w:val="00B64CF0"/>
    <w:rsid w:val="00B651F7"/>
    <w:rsid w:val="00B66296"/>
    <w:rsid w:val="00B70A94"/>
    <w:rsid w:val="00B726D6"/>
    <w:rsid w:val="00B73427"/>
    <w:rsid w:val="00B74989"/>
    <w:rsid w:val="00B7500C"/>
    <w:rsid w:val="00B75E20"/>
    <w:rsid w:val="00B76399"/>
    <w:rsid w:val="00B807A7"/>
    <w:rsid w:val="00B8144F"/>
    <w:rsid w:val="00B81776"/>
    <w:rsid w:val="00B81A3D"/>
    <w:rsid w:val="00B81E87"/>
    <w:rsid w:val="00B8412E"/>
    <w:rsid w:val="00B85120"/>
    <w:rsid w:val="00B87857"/>
    <w:rsid w:val="00B87C14"/>
    <w:rsid w:val="00B929D7"/>
    <w:rsid w:val="00B92FC0"/>
    <w:rsid w:val="00B93208"/>
    <w:rsid w:val="00B949CC"/>
    <w:rsid w:val="00B94D6C"/>
    <w:rsid w:val="00B94E11"/>
    <w:rsid w:val="00B94F84"/>
    <w:rsid w:val="00B95015"/>
    <w:rsid w:val="00B950EA"/>
    <w:rsid w:val="00B95230"/>
    <w:rsid w:val="00B95609"/>
    <w:rsid w:val="00B95965"/>
    <w:rsid w:val="00B96037"/>
    <w:rsid w:val="00B96DA9"/>
    <w:rsid w:val="00BA08A7"/>
    <w:rsid w:val="00BA21BA"/>
    <w:rsid w:val="00BA23A3"/>
    <w:rsid w:val="00BA2B43"/>
    <w:rsid w:val="00BA3C6B"/>
    <w:rsid w:val="00BA3D74"/>
    <w:rsid w:val="00BA5F51"/>
    <w:rsid w:val="00BA6BDF"/>
    <w:rsid w:val="00BB0B16"/>
    <w:rsid w:val="00BB1C8C"/>
    <w:rsid w:val="00BB269F"/>
    <w:rsid w:val="00BB28F6"/>
    <w:rsid w:val="00BB3572"/>
    <w:rsid w:val="00BB5FC4"/>
    <w:rsid w:val="00BC0723"/>
    <w:rsid w:val="00BC162E"/>
    <w:rsid w:val="00BC1799"/>
    <w:rsid w:val="00BC238C"/>
    <w:rsid w:val="00BC45D5"/>
    <w:rsid w:val="00BC5360"/>
    <w:rsid w:val="00BC67AA"/>
    <w:rsid w:val="00BD346D"/>
    <w:rsid w:val="00BD3892"/>
    <w:rsid w:val="00BD39C3"/>
    <w:rsid w:val="00BD496C"/>
    <w:rsid w:val="00BD5EEB"/>
    <w:rsid w:val="00BD6D7C"/>
    <w:rsid w:val="00BE0D44"/>
    <w:rsid w:val="00BE1198"/>
    <w:rsid w:val="00BE1691"/>
    <w:rsid w:val="00BE2560"/>
    <w:rsid w:val="00BE27D7"/>
    <w:rsid w:val="00BE3577"/>
    <w:rsid w:val="00BE4ACA"/>
    <w:rsid w:val="00BE4FD7"/>
    <w:rsid w:val="00BE54BC"/>
    <w:rsid w:val="00BE5A83"/>
    <w:rsid w:val="00BE6E2D"/>
    <w:rsid w:val="00BE78DE"/>
    <w:rsid w:val="00BF0D01"/>
    <w:rsid w:val="00BF19A2"/>
    <w:rsid w:val="00BF38D6"/>
    <w:rsid w:val="00BF3B46"/>
    <w:rsid w:val="00BF46F6"/>
    <w:rsid w:val="00BF5B9A"/>
    <w:rsid w:val="00BF6293"/>
    <w:rsid w:val="00BF6FBE"/>
    <w:rsid w:val="00BF7D14"/>
    <w:rsid w:val="00C00797"/>
    <w:rsid w:val="00C01D96"/>
    <w:rsid w:val="00C0208F"/>
    <w:rsid w:val="00C03DE1"/>
    <w:rsid w:val="00C063A6"/>
    <w:rsid w:val="00C07D4B"/>
    <w:rsid w:val="00C1019B"/>
    <w:rsid w:val="00C10313"/>
    <w:rsid w:val="00C10498"/>
    <w:rsid w:val="00C10A05"/>
    <w:rsid w:val="00C10C08"/>
    <w:rsid w:val="00C124D5"/>
    <w:rsid w:val="00C13DBF"/>
    <w:rsid w:val="00C15631"/>
    <w:rsid w:val="00C1632F"/>
    <w:rsid w:val="00C16385"/>
    <w:rsid w:val="00C17C3D"/>
    <w:rsid w:val="00C20CD6"/>
    <w:rsid w:val="00C21527"/>
    <w:rsid w:val="00C2586E"/>
    <w:rsid w:val="00C262D5"/>
    <w:rsid w:val="00C26DAC"/>
    <w:rsid w:val="00C2707B"/>
    <w:rsid w:val="00C30C17"/>
    <w:rsid w:val="00C31EE8"/>
    <w:rsid w:val="00C32537"/>
    <w:rsid w:val="00C34826"/>
    <w:rsid w:val="00C406D7"/>
    <w:rsid w:val="00C40D95"/>
    <w:rsid w:val="00C431AA"/>
    <w:rsid w:val="00C43428"/>
    <w:rsid w:val="00C449D7"/>
    <w:rsid w:val="00C45D93"/>
    <w:rsid w:val="00C4606D"/>
    <w:rsid w:val="00C46093"/>
    <w:rsid w:val="00C47926"/>
    <w:rsid w:val="00C47D70"/>
    <w:rsid w:val="00C50C11"/>
    <w:rsid w:val="00C51385"/>
    <w:rsid w:val="00C53208"/>
    <w:rsid w:val="00C5396B"/>
    <w:rsid w:val="00C55BF1"/>
    <w:rsid w:val="00C55EED"/>
    <w:rsid w:val="00C567FF"/>
    <w:rsid w:val="00C570DD"/>
    <w:rsid w:val="00C611C6"/>
    <w:rsid w:val="00C616DA"/>
    <w:rsid w:val="00C62708"/>
    <w:rsid w:val="00C62F3B"/>
    <w:rsid w:val="00C6410D"/>
    <w:rsid w:val="00C65737"/>
    <w:rsid w:val="00C670B5"/>
    <w:rsid w:val="00C7037F"/>
    <w:rsid w:val="00C716DE"/>
    <w:rsid w:val="00C73633"/>
    <w:rsid w:val="00C766BF"/>
    <w:rsid w:val="00C76B4D"/>
    <w:rsid w:val="00C76E78"/>
    <w:rsid w:val="00C77B4A"/>
    <w:rsid w:val="00C77DEA"/>
    <w:rsid w:val="00C81652"/>
    <w:rsid w:val="00C8239D"/>
    <w:rsid w:val="00C833ED"/>
    <w:rsid w:val="00C83F8D"/>
    <w:rsid w:val="00C846A1"/>
    <w:rsid w:val="00C85D47"/>
    <w:rsid w:val="00C90BB2"/>
    <w:rsid w:val="00C90EF6"/>
    <w:rsid w:val="00C92583"/>
    <w:rsid w:val="00C93098"/>
    <w:rsid w:val="00C936E2"/>
    <w:rsid w:val="00C94BCB"/>
    <w:rsid w:val="00C959D7"/>
    <w:rsid w:val="00C95E9E"/>
    <w:rsid w:val="00C96910"/>
    <w:rsid w:val="00C9699B"/>
    <w:rsid w:val="00C96D15"/>
    <w:rsid w:val="00C97DD4"/>
    <w:rsid w:val="00CA0CE7"/>
    <w:rsid w:val="00CA456F"/>
    <w:rsid w:val="00CA5243"/>
    <w:rsid w:val="00CA5FAC"/>
    <w:rsid w:val="00CA7A9D"/>
    <w:rsid w:val="00CB360F"/>
    <w:rsid w:val="00CB43ED"/>
    <w:rsid w:val="00CB5B60"/>
    <w:rsid w:val="00CB5FA9"/>
    <w:rsid w:val="00CB636D"/>
    <w:rsid w:val="00CB65F2"/>
    <w:rsid w:val="00CB69B2"/>
    <w:rsid w:val="00CB7556"/>
    <w:rsid w:val="00CC0377"/>
    <w:rsid w:val="00CC12F3"/>
    <w:rsid w:val="00CC2749"/>
    <w:rsid w:val="00CC2962"/>
    <w:rsid w:val="00CC3B82"/>
    <w:rsid w:val="00CC6A4A"/>
    <w:rsid w:val="00CD16BA"/>
    <w:rsid w:val="00CD2971"/>
    <w:rsid w:val="00CD2AF9"/>
    <w:rsid w:val="00CD2F85"/>
    <w:rsid w:val="00CD3332"/>
    <w:rsid w:val="00CD36B9"/>
    <w:rsid w:val="00CD39E1"/>
    <w:rsid w:val="00CE189B"/>
    <w:rsid w:val="00CE1998"/>
    <w:rsid w:val="00CE19B1"/>
    <w:rsid w:val="00CE1A0D"/>
    <w:rsid w:val="00CE4266"/>
    <w:rsid w:val="00CE49B7"/>
    <w:rsid w:val="00CE4EDA"/>
    <w:rsid w:val="00CE54B6"/>
    <w:rsid w:val="00CE5B7D"/>
    <w:rsid w:val="00CF0550"/>
    <w:rsid w:val="00CF244B"/>
    <w:rsid w:val="00CF2464"/>
    <w:rsid w:val="00CF2C93"/>
    <w:rsid w:val="00CF34B8"/>
    <w:rsid w:val="00CF3F1F"/>
    <w:rsid w:val="00CF4AD7"/>
    <w:rsid w:val="00CF51CB"/>
    <w:rsid w:val="00CF7FD9"/>
    <w:rsid w:val="00D01BC3"/>
    <w:rsid w:val="00D01CF4"/>
    <w:rsid w:val="00D02B0D"/>
    <w:rsid w:val="00D036CA"/>
    <w:rsid w:val="00D03845"/>
    <w:rsid w:val="00D03BFA"/>
    <w:rsid w:val="00D0492B"/>
    <w:rsid w:val="00D04C86"/>
    <w:rsid w:val="00D06BD9"/>
    <w:rsid w:val="00D1006C"/>
    <w:rsid w:val="00D10AEF"/>
    <w:rsid w:val="00D112F4"/>
    <w:rsid w:val="00D14B3D"/>
    <w:rsid w:val="00D17248"/>
    <w:rsid w:val="00D20A98"/>
    <w:rsid w:val="00D22287"/>
    <w:rsid w:val="00D24D76"/>
    <w:rsid w:val="00D26329"/>
    <w:rsid w:val="00D2651B"/>
    <w:rsid w:val="00D2769A"/>
    <w:rsid w:val="00D27B42"/>
    <w:rsid w:val="00D303C8"/>
    <w:rsid w:val="00D31F3C"/>
    <w:rsid w:val="00D34933"/>
    <w:rsid w:val="00D3586B"/>
    <w:rsid w:val="00D37DC1"/>
    <w:rsid w:val="00D37F4B"/>
    <w:rsid w:val="00D400B4"/>
    <w:rsid w:val="00D40F15"/>
    <w:rsid w:val="00D4191F"/>
    <w:rsid w:val="00D42E60"/>
    <w:rsid w:val="00D431F7"/>
    <w:rsid w:val="00D433B8"/>
    <w:rsid w:val="00D43ABD"/>
    <w:rsid w:val="00D44BD5"/>
    <w:rsid w:val="00D45515"/>
    <w:rsid w:val="00D45C51"/>
    <w:rsid w:val="00D46CEA"/>
    <w:rsid w:val="00D50638"/>
    <w:rsid w:val="00D50AE5"/>
    <w:rsid w:val="00D511EB"/>
    <w:rsid w:val="00D51E18"/>
    <w:rsid w:val="00D52AC4"/>
    <w:rsid w:val="00D52B69"/>
    <w:rsid w:val="00D52ED0"/>
    <w:rsid w:val="00D54793"/>
    <w:rsid w:val="00D566F8"/>
    <w:rsid w:val="00D5670E"/>
    <w:rsid w:val="00D62F1E"/>
    <w:rsid w:val="00D63C02"/>
    <w:rsid w:val="00D65602"/>
    <w:rsid w:val="00D666E8"/>
    <w:rsid w:val="00D67309"/>
    <w:rsid w:val="00D728DE"/>
    <w:rsid w:val="00D736E6"/>
    <w:rsid w:val="00D74229"/>
    <w:rsid w:val="00D751AF"/>
    <w:rsid w:val="00D75569"/>
    <w:rsid w:val="00D76C0E"/>
    <w:rsid w:val="00D80496"/>
    <w:rsid w:val="00D8072A"/>
    <w:rsid w:val="00D849AF"/>
    <w:rsid w:val="00D857D9"/>
    <w:rsid w:val="00D87694"/>
    <w:rsid w:val="00D90293"/>
    <w:rsid w:val="00D90B6C"/>
    <w:rsid w:val="00D915CF"/>
    <w:rsid w:val="00D930BF"/>
    <w:rsid w:val="00D942FB"/>
    <w:rsid w:val="00D95BAB"/>
    <w:rsid w:val="00D9739C"/>
    <w:rsid w:val="00DA024D"/>
    <w:rsid w:val="00DA16D4"/>
    <w:rsid w:val="00DA19BB"/>
    <w:rsid w:val="00DA2475"/>
    <w:rsid w:val="00DA2EBB"/>
    <w:rsid w:val="00DA365B"/>
    <w:rsid w:val="00DA5054"/>
    <w:rsid w:val="00DA7DF4"/>
    <w:rsid w:val="00DB1088"/>
    <w:rsid w:val="00DB12AC"/>
    <w:rsid w:val="00DB2F8A"/>
    <w:rsid w:val="00DB577C"/>
    <w:rsid w:val="00DB6177"/>
    <w:rsid w:val="00DB6C2C"/>
    <w:rsid w:val="00DC0257"/>
    <w:rsid w:val="00DC197A"/>
    <w:rsid w:val="00DC1BB5"/>
    <w:rsid w:val="00DC2972"/>
    <w:rsid w:val="00DC3107"/>
    <w:rsid w:val="00DC5C5B"/>
    <w:rsid w:val="00DC6795"/>
    <w:rsid w:val="00DC732E"/>
    <w:rsid w:val="00DD03B2"/>
    <w:rsid w:val="00DD0E9C"/>
    <w:rsid w:val="00DD12DC"/>
    <w:rsid w:val="00DD1EA3"/>
    <w:rsid w:val="00DD2423"/>
    <w:rsid w:val="00DD2916"/>
    <w:rsid w:val="00DD3BBF"/>
    <w:rsid w:val="00DD456C"/>
    <w:rsid w:val="00DD487B"/>
    <w:rsid w:val="00DD49E5"/>
    <w:rsid w:val="00DD5505"/>
    <w:rsid w:val="00DD6EEB"/>
    <w:rsid w:val="00DD7462"/>
    <w:rsid w:val="00DD7CBF"/>
    <w:rsid w:val="00DE44FC"/>
    <w:rsid w:val="00DE60C7"/>
    <w:rsid w:val="00DF08C6"/>
    <w:rsid w:val="00DF3A1E"/>
    <w:rsid w:val="00DF5E80"/>
    <w:rsid w:val="00DF712B"/>
    <w:rsid w:val="00DF7230"/>
    <w:rsid w:val="00DF7626"/>
    <w:rsid w:val="00DF7BF2"/>
    <w:rsid w:val="00DF7FCC"/>
    <w:rsid w:val="00E0012E"/>
    <w:rsid w:val="00E001E8"/>
    <w:rsid w:val="00E01443"/>
    <w:rsid w:val="00E01536"/>
    <w:rsid w:val="00E0272B"/>
    <w:rsid w:val="00E0297C"/>
    <w:rsid w:val="00E031ED"/>
    <w:rsid w:val="00E0348B"/>
    <w:rsid w:val="00E0559B"/>
    <w:rsid w:val="00E060AD"/>
    <w:rsid w:val="00E06B3E"/>
    <w:rsid w:val="00E07217"/>
    <w:rsid w:val="00E11EB7"/>
    <w:rsid w:val="00E12455"/>
    <w:rsid w:val="00E1275A"/>
    <w:rsid w:val="00E12861"/>
    <w:rsid w:val="00E12B93"/>
    <w:rsid w:val="00E14F0F"/>
    <w:rsid w:val="00E151FE"/>
    <w:rsid w:val="00E16A5E"/>
    <w:rsid w:val="00E16C69"/>
    <w:rsid w:val="00E17018"/>
    <w:rsid w:val="00E170AE"/>
    <w:rsid w:val="00E171F0"/>
    <w:rsid w:val="00E2132C"/>
    <w:rsid w:val="00E23FDA"/>
    <w:rsid w:val="00E26252"/>
    <w:rsid w:val="00E266A7"/>
    <w:rsid w:val="00E26983"/>
    <w:rsid w:val="00E27AD8"/>
    <w:rsid w:val="00E310CA"/>
    <w:rsid w:val="00E34108"/>
    <w:rsid w:val="00E34EE9"/>
    <w:rsid w:val="00E371E3"/>
    <w:rsid w:val="00E414C5"/>
    <w:rsid w:val="00E420FE"/>
    <w:rsid w:val="00E427FA"/>
    <w:rsid w:val="00E42A41"/>
    <w:rsid w:val="00E43833"/>
    <w:rsid w:val="00E4524E"/>
    <w:rsid w:val="00E47DE7"/>
    <w:rsid w:val="00E52A0F"/>
    <w:rsid w:val="00E5432A"/>
    <w:rsid w:val="00E556B8"/>
    <w:rsid w:val="00E56F03"/>
    <w:rsid w:val="00E57A4D"/>
    <w:rsid w:val="00E602C4"/>
    <w:rsid w:val="00E60DDA"/>
    <w:rsid w:val="00E6107C"/>
    <w:rsid w:val="00E631CB"/>
    <w:rsid w:val="00E64F6B"/>
    <w:rsid w:val="00E651B3"/>
    <w:rsid w:val="00E65722"/>
    <w:rsid w:val="00E662C3"/>
    <w:rsid w:val="00E66B43"/>
    <w:rsid w:val="00E66D3E"/>
    <w:rsid w:val="00E710C0"/>
    <w:rsid w:val="00E71401"/>
    <w:rsid w:val="00E71585"/>
    <w:rsid w:val="00E7186A"/>
    <w:rsid w:val="00E75822"/>
    <w:rsid w:val="00E75AAB"/>
    <w:rsid w:val="00E766D8"/>
    <w:rsid w:val="00E76A37"/>
    <w:rsid w:val="00E776ED"/>
    <w:rsid w:val="00E80F9F"/>
    <w:rsid w:val="00E80FA4"/>
    <w:rsid w:val="00E81C21"/>
    <w:rsid w:val="00E8215F"/>
    <w:rsid w:val="00E82F68"/>
    <w:rsid w:val="00E859A3"/>
    <w:rsid w:val="00E8792D"/>
    <w:rsid w:val="00E9077C"/>
    <w:rsid w:val="00E90FFD"/>
    <w:rsid w:val="00E91118"/>
    <w:rsid w:val="00E926D1"/>
    <w:rsid w:val="00E92ED0"/>
    <w:rsid w:val="00E946AD"/>
    <w:rsid w:val="00E953F9"/>
    <w:rsid w:val="00E958AE"/>
    <w:rsid w:val="00E97660"/>
    <w:rsid w:val="00EA0D0F"/>
    <w:rsid w:val="00EA27E2"/>
    <w:rsid w:val="00EA2CE6"/>
    <w:rsid w:val="00EA3984"/>
    <w:rsid w:val="00EA4992"/>
    <w:rsid w:val="00EA587E"/>
    <w:rsid w:val="00EA7149"/>
    <w:rsid w:val="00EA7458"/>
    <w:rsid w:val="00EB082B"/>
    <w:rsid w:val="00EB0B98"/>
    <w:rsid w:val="00EB1B97"/>
    <w:rsid w:val="00EB26F1"/>
    <w:rsid w:val="00EB34A9"/>
    <w:rsid w:val="00EB3A6D"/>
    <w:rsid w:val="00EB523C"/>
    <w:rsid w:val="00EC2515"/>
    <w:rsid w:val="00EC4A7F"/>
    <w:rsid w:val="00EC6436"/>
    <w:rsid w:val="00ED00C6"/>
    <w:rsid w:val="00ED0643"/>
    <w:rsid w:val="00ED40FB"/>
    <w:rsid w:val="00ED572A"/>
    <w:rsid w:val="00ED5C41"/>
    <w:rsid w:val="00ED5D87"/>
    <w:rsid w:val="00ED6201"/>
    <w:rsid w:val="00ED6784"/>
    <w:rsid w:val="00ED7438"/>
    <w:rsid w:val="00EE1F06"/>
    <w:rsid w:val="00EE31C7"/>
    <w:rsid w:val="00EE3E26"/>
    <w:rsid w:val="00EE41C2"/>
    <w:rsid w:val="00EE4FFF"/>
    <w:rsid w:val="00EE52D3"/>
    <w:rsid w:val="00EE6A53"/>
    <w:rsid w:val="00EE6DF2"/>
    <w:rsid w:val="00EE73BA"/>
    <w:rsid w:val="00EE78AA"/>
    <w:rsid w:val="00EF032E"/>
    <w:rsid w:val="00EF07C5"/>
    <w:rsid w:val="00EF4D2F"/>
    <w:rsid w:val="00EF58FA"/>
    <w:rsid w:val="00F020C5"/>
    <w:rsid w:val="00F031C3"/>
    <w:rsid w:val="00F03378"/>
    <w:rsid w:val="00F03AEE"/>
    <w:rsid w:val="00F04ADC"/>
    <w:rsid w:val="00F05B07"/>
    <w:rsid w:val="00F070E9"/>
    <w:rsid w:val="00F07322"/>
    <w:rsid w:val="00F1139E"/>
    <w:rsid w:val="00F11938"/>
    <w:rsid w:val="00F11E58"/>
    <w:rsid w:val="00F12455"/>
    <w:rsid w:val="00F12F91"/>
    <w:rsid w:val="00F131D3"/>
    <w:rsid w:val="00F14879"/>
    <w:rsid w:val="00F15C03"/>
    <w:rsid w:val="00F166F6"/>
    <w:rsid w:val="00F17AA8"/>
    <w:rsid w:val="00F17F2F"/>
    <w:rsid w:val="00F207DB"/>
    <w:rsid w:val="00F20D53"/>
    <w:rsid w:val="00F20EDA"/>
    <w:rsid w:val="00F211DD"/>
    <w:rsid w:val="00F22C92"/>
    <w:rsid w:val="00F2320B"/>
    <w:rsid w:val="00F23488"/>
    <w:rsid w:val="00F24A14"/>
    <w:rsid w:val="00F25D75"/>
    <w:rsid w:val="00F2721C"/>
    <w:rsid w:val="00F27DB5"/>
    <w:rsid w:val="00F27FAF"/>
    <w:rsid w:val="00F31284"/>
    <w:rsid w:val="00F31B08"/>
    <w:rsid w:val="00F37F6F"/>
    <w:rsid w:val="00F40CB1"/>
    <w:rsid w:val="00F43131"/>
    <w:rsid w:val="00F44B23"/>
    <w:rsid w:val="00F45BB7"/>
    <w:rsid w:val="00F46A35"/>
    <w:rsid w:val="00F50ACA"/>
    <w:rsid w:val="00F51CCB"/>
    <w:rsid w:val="00F53243"/>
    <w:rsid w:val="00F601E7"/>
    <w:rsid w:val="00F612A4"/>
    <w:rsid w:val="00F61DF0"/>
    <w:rsid w:val="00F625D3"/>
    <w:rsid w:val="00F62BAC"/>
    <w:rsid w:val="00F6344E"/>
    <w:rsid w:val="00F6350E"/>
    <w:rsid w:val="00F664C3"/>
    <w:rsid w:val="00F667B2"/>
    <w:rsid w:val="00F72F2A"/>
    <w:rsid w:val="00F732F3"/>
    <w:rsid w:val="00F733E8"/>
    <w:rsid w:val="00F73D51"/>
    <w:rsid w:val="00F74421"/>
    <w:rsid w:val="00F7478A"/>
    <w:rsid w:val="00F74C7C"/>
    <w:rsid w:val="00F75017"/>
    <w:rsid w:val="00F760F9"/>
    <w:rsid w:val="00F76A9C"/>
    <w:rsid w:val="00F77C3D"/>
    <w:rsid w:val="00F800D3"/>
    <w:rsid w:val="00F80929"/>
    <w:rsid w:val="00F812A6"/>
    <w:rsid w:val="00F81577"/>
    <w:rsid w:val="00F81D79"/>
    <w:rsid w:val="00F82A31"/>
    <w:rsid w:val="00F8358B"/>
    <w:rsid w:val="00F835FE"/>
    <w:rsid w:val="00F83B78"/>
    <w:rsid w:val="00F849CC"/>
    <w:rsid w:val="00F86192"/>
    <w:rsid w:val="00F86DB9"/>
    <w:rsid w:val="00F87170"/>
    <w:rsid w:val="00F87914"/>
    <w:rsid w:val="00F90CB9"/>
    <w:rsid w:val="00F932A5"/>
    <w:rsid w:val="00F9441E"/>
    <w:rsid w:val="00F944D6"/>
    <w:rsid w:val="00F94B7E"/>
    <w:rsid w:val="00F959C8"/>
    <w:rsid w:val="00F96956"/>
    <w:rsid w:val="00F97472"/>
    <w:rsid w:val="00FA3185"/>
    <w:rsid w:val="00FA635B"/>
    <w:rsid w:val="00FA7FF5"/>
    <w:rsid w:val="00FB0C88"/>
    <w:rsid w:val="00FB132F"/>
    <w:rsid w:val="00FB3E1A"/>
    <w:rsid w:val="00FB5D47"/>
    <w:rsid w:val="00FB607B"/>
    <w:rsid w:val="00FB79E4"/>
    <w:rsid w:val="00FC07E6"/>
    <w:rsid w:val="00FC0C17"/>
    <w:rsid w:val="00FC1E6C"/>
    <w:rsid w:val="00FC369B"/>
    <w:rsid w:val="00FC36E9"/>
    <w:rsid w:val="00FC5533"/>
    <w:rsid w:val="00FC5DFE"/>
    <w:rsid w:val="00FC6642"/>
    <w:rsid w:val="00FC6A87"/>
    <w:rsid w:val="00FC7168"/>
    <w:rsid w:val="00FC7199"/>
    <w:rsid w:val="00FC7B78"/>
    <w:rsid w:val="00FD0BBB"/>
    <w:rsid w:val="00FD15EB"/>
    <w:rsid w:val="00FD17CE"/>
    <w:rsid w:val="00FD1C98"/>
    <w:rsid w:val="00FD396C"/>
    <w:rsid w:val="00FD4DF7"/>
    <w:rsid w:val="00FD67C2"/>
    <w:rsid w:val="00FD780D"/>
    <w:rsid w:val="00FD7A91"/>
    <w:rsid w:val="00FD7D02"/>
    <w:rsid w:val="00FD7F14"/>
    <w:rsid w:val="00FE06A2"/>
    <w:rsid w:val="00FE1695"/>
    <w:rsid w:val="00FE3106"/>
    <w:rsid w:val="00FE34BB"/>
    <w:rsid w:val="00FE3552"/>
    <w:rsid w:val="00FE3B3A"/>
    <w:rsid w:val="00FE4CEE"/>
    <w:rsid w:val="00FE5509"/>
    <w:rsid w:val="00FE6404"/>
    <w:rsid w:val="00FF0B4F"/>
    <w:rsid w:val="00FF0E11"/>
    <w:rsid w:val="00FF3176"/>
    <w:rsid w:val="00FF380E"/>
    <w:rsid w:val="00FF3943"/>
    <w:rsid w:val="00FF3A19"/>
    <w:rsid w:val="00FF5349"/>
    <w:rsid w:val="00FF6679"/>
    <w:rsid w:val="00FF6801"/>
    <w:rsid w:val="00FF6B7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o:colormru v:ext="edit" colors="#fcf"/>
    </o:shapedefaults>
    <o:shapelayout v:ext="edit">
      <o:idmap v:ext="edit" data="1"/>
    </o:shapelayout>
  </w:shapeDefaults>
  <w:decimalSymbol w:val="."/>
  <w:listSeparator w:val=","/>
  <w14:docId w14:val="644C6A26"/>
  <w15:docId w15:val="{F2366BC1-7A65-41B4-B009-13CD1EAE4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raditional Arabic"/>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C69FD"/>
    <w:pPr>
      <w:bidi/>
    </w:pPr>
  </w:style>
  <w:style w:type="paragraph" w:styleId="Heading1">
    <w:name w:val="heading 1"/>
    <w:basedOn w:val="Normal"/>
    <w:next w:val="Normal"/>
    <w:link w:val="Heading1Char"/>
    <w:qFormat/>
    <w:pPr>
      <w:keepNext/>
      <w:spacing w:after="480"/>
      <w:jc w:val="lowKashida"/>
      <w:outlineLvl w:val="0"/>
    </w:pPr>
    <w:rPr>
      <w:rFonts w:cs="Times New Roman"/>
      <w:b/>
      <w:bCs/>
      <w:szCs w:val="32"/>
      <w:lang w:val="x-none" w:eastAsia="x-none"/>
    </w:rPr>
  </w:style>
  <w:style w:type="paragraph" w:styleId="Heading2">
    <w:name w:val="heading 2"/>
    <w:basedOn w:val="Normal"/>
    <w:next w:val="Normal"/>
    <w:qFormat/>
    <w:pPr>
      <w:keepNext/>
      <w:spacing w:before="240"/>
      <w:jc w:val="center"/>
      <w:outlineLvl w:val="1"/>
    </w:pPr>
    <w:rPr>
      <w:b/>
      <w:bCs/>
      <w:u w:val="single"/>
    </w:rPr>
  </w:style>
  <w:style w:type="paragraph" w:styleId="Heading3">
    <w:name w:val="heading 3"/>
    <w:basedOn w:val="Normal"/>
    <w:next w:val="Normal"/>
    <w:qFormat/>
    <w:pPr>
      <w:keepNext/>
      <w:ind w:left="7200" w:firstLine="170"/>
      <w:outlineLvl w:val="2"/>
    </w:pPr>
    <w:rPr>
      <w:b/>
      <w:bCs/>
      <w:szCs w:val="32"/>
    </w:rPr>
  </w:style>
  <w:style w:type="paragraph" w:styleId="Heading4">
    <w:name w:val="heading 4"/>
    <w:basedOn w:val="Normal"/>
    <w:next w:val="Normal"/>
    <w:link w:val="Heading4Char"/>
    <w:qFormat/>
    <w:pPr>
      <w:keepNext/>
      <w:spacing w:before="600"/>
      <w:ind w:firstLine="794"/>
      <w:jc w:val="right"/>
      <w:outlineLvl w:val="3"/>
    </w:pPr>
    <w:rPr>
      <w:b/>
      <w:bCs/>
      <w:szCs w:val="32"/>
    </w:rPr>
  </w:style>
  <w:style w:type="paragraph" w:styleId="Heading5">
    <w:name w:val="heading 5"/>
    <w:basedOn w:val="Normal"/>
    <w:next w:val="Normal"/>
    <w:qFormat/>
    <w:pPr>
      <w:keepNext/>
      <w:ind w:firstLine="793"/>
      <w:jc w:val="right"/>
      <w:outlineLvl w:val="4"/>
    </w:pPr>
    <w:rPr>
      <w:b/>
      <w:bCs/>
      <w:szCs w:val="32"/>
    </w:rPr>
  </w:style>
  <w:style w:type="paragraph" w:styleId="Heading6">
    <w:name w:val="heading 6"/>
    <w:basedOn w:val="Normal"/>
    <w:next w:val="Normal"/>
    <w:qFormat/>
    <w:pPr>
      <w:keepNext/>
      <w:ind w:left="7200" w:hanging="113"/>
      <w:jc w:val="lowKashida"/>
      <w:outlineLvl w:val="5"/>
    </w:pPr>
    <w:rPr>
      <w:b/>
      <w:bCs/>
      <w:szCs w:val="32"/>
    </w:rPr>
  </w:style>
  <w:style w:type="paragraph" w:styleId="Heading7">
    <w:name w:val="heading 7"/>
    <w:basedOn w:val="Normal"/>
    <w:next w:val="Normal"/>
    <w:qFormat/>
    <w:pPr>
      <w:keepNext/>
      <w:bidi w:val="0"/>
      <w:spacing w:before="120" w:after="120"/>
      <w:ind w:firstLine="720"/>
      <w:jc w:val="lowKashida"/>
      <w:outlineLvl w:val="6"/>
    </w:pPr>
    <w:rPr>
      <w:rFonts w:cs="Arabic Transparent"/>
      <w:b/>
      <w:bCs/>
      <w:szCs w:val="28"/>
    </w:rPr>
  </w:style>
  <w:style w:type="paragraph" w:styleId="Heading8">
    <w:name w:val="heading 8"/>
    <w:basedOn w:val="Normal"/>
    <w:next w:val="Normal"/>
    <w:qFormat/>
    <w:pPr>
      <w:keepNext/>
      <w:spacing w:before="120" w:after="120"/>
      <w:ind w:hanging="1"/>
      <w:jc w:val="center"/>
      <w:outlineLvl w:val="7"/>
    </w:pPr>
    <w:rPr>
      <w:rFonts w:cs="Arabic Transparent"/>
      <w:b/>
      <w:bCs/>
      <w:sz w:val="24"/>
      <w:szCs w:val="28"/>
    </w:rPr>
  </w:style>
  <w:style w:type="paragraph" w:styleId="Heading9">
    <w:name w:val="heading 9"/>
    <w:basedOn w:val="Normal"/>
    <w:next w:val="Normal"/>
    <w:qFormat/>
    <w:pPr>
      <w:keepNext/>
      <w:jc w:val="center"/>
      <w:outlineLvl w:val="8"/>
    </w:pPr>
    <w:rPr>
      <w:rFonts w:cs="Mudir MT"/>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paragraph" w:styleId="BlockText">
    <w:name w:val="Block Text"/>
    <w:basedOn w:val="Normal"/>
    <w:pPr>
      <w:spacing w:before="120"/>
      <w:ind w:left="566" w:hanging="566"/>
    </w:pPr>
    <w:rPr>
      <w:rFonts w:cs="Arabic Transparent"/>
      <w:szCs w:val="28"/>
    </w:rPr>
  </w:style>
  <w:style w:type="paragraph" w:styleId="BodyTextIndent">
    <w:name w:val="Body Text Indent"/>
    <w:basedOn w:val="Normal"/>
    <w:pPr>
      <w:spacing w:before="120" w:after="120"/>
      <w:ind w:firstLine="720"/>
      <w:jc w:val="lowKashida"/>
    </w:pPr>
    <w:rPr>
      <w:rFonts w:cs="Arabic Transparent"/>
      <w:szCs w:val="32"/>
    </w:rPr>
  </w:style>
  <w:style w:type="paragraph" w:styleId="BodyText">
    <w:name w:val="Body Text"/>
    <w:basedOn w:val="Normal"/>
    <w:rPr>
      <w:rFonts w:cs="Arabic Transparent"/>
      <w:szCs w:val="28"/>
    </w:rPr>
  </w:style>
  <w:style w:type="paragraph" w:styleId="BodyText2">
    <w:name w:val="Body Text 2"/>
    <w:basedOn w:val="Normal"/>
    <w:rPr>
      <w:rFonts w:cs="Arabic Transparent"/>
      <w:szCs w:val="28"/>
    </w:rPr>
  </w:style>
  <w:style w:type="paragraph" w:styleId="BodyText3">
    <w:name w:val="Body Text 3"/>
    <w:basedOn w:val="Normal"/>
    <w:pPr>
      <w:jc w:val="lowKashida"/>
    </w:pPr>
    <w:rPr>
      <w:rFonts w:cs="Arabic Transparent"/>
      <w:szCs w:val="28"/>
    </w:rPr>
  </w:style>
  <w:style w:type="paragraph" w:styleId="BodyTextIndent2">
    <w:name w:val="Body Text Indent 2"/>
    <w:basedOn w:val="Normal"/>
    <w:pPr>
      <w:spacing w:before="120" w:after="120"/>
      <w:ind w:firstLine="720"/>
      <w:jc w:val="lowKashida"/>
    </w:pPr>
    <w:rPr>
      <w:rFonts w:cs="Arabic Transparent"/>
      <w:b/>
      <w:bCs/>
      <w:szCs w:val="28"/>
    </w:rPr>
  </w:style>
  <w:style w:type="paragraph" w:styleId="BodyTextIndent3">
    <w:name w:val="Body Text Indent 3"/>
    <w:basedOn w:val="Normal"/>
    <w:pPr>
      <w:spacing w:before="120" w:after="120" w:line="360" w:lineRule="auto"/>
      <w:ind w:firstLine="720"/>
      <w:jc w:val="lowKashida"/>
    </w:pPr>
    <w:rPr>
      <w:rFonts w:cs="Arabic Transparent"/>
      <w:szCs w:val="28"/>
    </w:rPr>
  </w:style>
  <w:style w:type="paragraph" w:styleId="Title">
    <w:name w:val="Title"/>
    <w:basedOn w:val="Normal"/>
    <w:qFormat/>
    <w:rsid w:val="00826CFE"/>
    <w:pPr>
      <w:jc w:val="center"/>
    </w:pPr>
    <w:rPr>
      <w:rFonts w:cs="Times New Roman"/>
      <w:b/>
      <w:bCs/>
      <w:sz w:val="28"/>
      <w:szCs w:val="28"/>
      <w:lang w:bidi="ar-EG"/>
    </w:rPr>
  </w:style>
  <w:style w:type="table" w:styleId="TableGrid">
    <w:name w:val="Table Grid"/>
    <w:basedOn w:val="TableNormal"/>
    <w:uiPriority w:val="39"/>
    <w:rsid w:val="00767CE7"/>
    <w:pPr>
      <w:bidi/>
    </w:pPr>
    <w:rPr>
      <w:rFonts w:eastAsia="SimSu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rsid w:val="00D01CF4"/>
    <w:rPr>
      <w:rFonts w:ascii="Courier New"/>
    </w:rPr>
  </w:style>
  <w:style w:type="paragraph" w:styleId="Date">
    <w:name w:val="Date"/>
    <w:basedOn w:val="Normal"/>
    <w:next w:val="Normal"/>
    <w:rsid w:val="0018495A"/>
  </w:style>
  <w:style w:type="paragraph" w:styleId="BalloonText">
    <w:name w:val="Balloon Text"/>
    <w:basedOn w:val="Normal"/>
    <w:semiHidden/>
    <w:rsid w:val="00313256"/>
    <w:rPr>
      <w:rFonts w:ascii="Tahoma" w:hAnsi="Tahoma" w:cs="Tahoma"/>
      <w:sz w:val="16"/>
      <w:szCs w:val="16"/>
    </w:rPr>
  </w:style>
  <w:style w:type="paragraph" w:styleId="DocumentMap">
    <w:name w:val="Document Map"/>
    <w:basedOn w:val="Normal"/>
    <w:link w:val="DocumentMapChar"/>
    <w:rsid w:val="00E9077C"/>
    <w:rPr>
      <w:rFonts w:ascii="Tahoma" w:hAnsi="Tahoma" w:cs="Times New Roman"/>
      <w:sz w:val="16"/>
      <w:szCs w:val="16"/>
      <w:lang w:val="x-none" w:eastAsia="x-none"/>
    </w:rPr>
  </w:style>
  <w:style w:type="character" w:customStyle="1" w:styleId="DocumentMapChar">
    <w:name w:val="Document Map Char"/>
    <w:link w:val="DocumentMap"/>
    <w:rsid w:val="00E9077C"/>
    <w:rPr>
      <w:rFonts w:ascii="Tahoma" w:hAnsi="Tahoma" w:cs="Tahoma"/>
      <w:sz w:val="16"/>
      <w:szCs w:val="16"/>
    </w:rPr>
  </w:style>
  <w:style w:type="character" w:customStyle="1" w:styleId="HeaderChar">
    <w:name w:val="Header Char"/>
    <w:basedOn w:val="DefaultParagraphFont"/>
    <w:link w:val="Header"/>
    <w:uiPriority w:val="99"/>
    <w:rsid w:val="00660779"/>
  </w:style>
  <w:style w:type="character" w:customStyle="1" w:styleId="Heading1Char">
    <w:name w:val="Heading 1 Char"/>
    <w:link w:val="Heading1"/>
    <w:rsid w:val="009B3522"/>
    <w:rPr>
      <w:b/>
      <w:bCs/>
      <w:szCs w:val="32"/>
    </w:rPr>
  </w:style>
  <w:style w:type="paragraph" w:styleId="ListParagraph">
    <w:name w:val="List Paragraph"/>
    <w:aliases w:val="Numbered List"/>
    <w:basedOn w:val="Normal"/>
    <w:link w:val="ListParagraphChar"/>
    <w:uiPriority w:val="34"/>
    <w:qFormat/>
    <w:rsid w:val="009B3522"/>
    <w:pPr>
      <w:spacing w:before="200" w:after="200" w:line="276" w:lineRule="auto"/>
      <w:ind w:left="720"/>
      <w:contextualSpacing/>
    </w:pPr>
    <w:rPr>
      <w:rFonts w:ascii="Calibri" w:hAnsi="Calibri" w:cs="Arial"/>
    </w:rPr>
  </w:style>
  <w:style w:type="character" w:customStyle="1" w:styleId="shorttext">
    <w:name w:val="short_text"/>
    <w:rsid w:val="009B3522"/>
  </w:style>
  <w:style w:type="character" w:customStyle="1" w:styleId="hps">
    <w:name w:val="hps"/>
    <w:rsid w:val="009B3522"/>
  </w:style>
  <w:style w:type="character" w:customStyle="1" w:styleId="NoSpacingChar">
    <w:name w:val="No Spacing Char"/>
    <w:link w:val="NoSpacing"/>
    <w:uiPriority w:val="1"/>
    <w:locked/>
    <w:rsid w:val="00D849AF"/>
  </w:style>
  <w:style w:type="paragraph" w:styleId="NoSpacing">
    <w:name w:val="No Spacing"/>
    <w:basedOn w:val="Normal"/>
    <w:link w:val="NoSpacingChar"/>
    <w:uiPriority w:val="1"/>
    <w:qFormat/>
    <w:rsid w:val="00D849AF"/>
    <w:pPr>
      <w:bidi w:val="0"/>
    </w:pPr>
  </w:style>
  <w:style w:type="character" w:customStyle="1" w:styleId="FooterChar">
    <w:name w:val="Footer Char"/>
    <w:link w:val="Footer"/>
    <w:uiPriority w:val="99"/>
    <w:rsid w:val="00D849AF"/>
  </w:style>
  <w:style w:type="table" w:customStyle="1" w:styleId="TableGrid1">
    <w:name w:val="Table Grid1"/>
    <w:basedOn w:val="TableNormal"/>
    <w:next w:val="TableGrid"/>
    <w:uiPriority w:val="59"/>
    <w:rsid w:val="00D849AF"/>
    <w:rPr>
      <w:rFonts w:ascii="Calibri" w:eastAsia="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D849AF"/>
    <w:rPr>
      <w:color w:val="0000FF"/>
      <w:u w:val="single"/>
    </w:rPr>
  </w:style>
  <w:style w:type="paragraph" w:styleId="EndnoteText">
    <w:name w:val="endnote text"/>
    <w:basedOn w:val="Normal"/>
    <w:link w:val="EndnoteTextChar"/>
    <w:rsid w:val="00D849AF"/>
  </w:style>
  <w:style w:type="character" w:customStyle="1" w:styleId="EndnoteTextChar">
    <w:name w:val="Endnote Text Char"/>
    <w:basedOn w:val="DefaultParagraphFont"/>
    <w:link w:val="EndnoteText"/>
    <w:rsid w:val="00D849AF"/>
  </w:style>
  <w:style w:type="character" w:styleId="EndnoteReference">
    <w:name w:val="endnote reference"/>
    <w:rsid w:val="00D849AF"/>
    <w:rPr>
      <w:vertAlign w:val="superscript"/>
    </w:rPr>
  </w:style>
  <w:style w:type="character" w:styleId="BookTitle">
    <w:name w:val="Book Title"/>
    <w:uiPriority w:val="33"/>
    <w:qFormat/>
    <w:rsid w:val="00D849AF"/>
    <w:rPr>
      <w:b/>
      <w:bCs/>
      <w:smallCaps/>
      <w:spacing w:val="5"/>
    </w:rPr>
  </w:style>
  <w:style w:type="table" w:customStyle="1" w:styleId="TableGrid2">
    <w:name w:val="Table Grid2"/>
    <w:basedOn w:val="TableNormal"/>
    <w:next w:val="TableGrid"/>
    <w:uiPriority w:val="59"/>
    <w:rsid w:val="00D849AF"/>
    <w:rPr>
      <w:rFonts w:ascii="Calibri" w:eastAsia="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qFormat/>
    <w:rsid w:val="00D849AF"/>
    <w:rPr>
      <w:i/>
      <w:iCs/>
    </w:rPr>
  </w:style>
  <w:style w:type="paragraph" w:styleId="TOCHeading">
    <w:name w:val="TOC Heading"/>
    <w:basedOn w:val="Heading1"/>
    <w:next w:val="Normal"/>
    <w:uiPriority w:val="39"/>
    <w:semiHidden/>
    <w:unhideWhenUsed/>
    <w:qFormat/>
    <w:rsid w:val="002A563C"/>
    <w:pPr>
      <w:spacing w:before="240" w:after="60"/>
      <w:jc w:val="left"/>
      <w:outlineLvl w:val="9"/>
    </w:pPr>
    <w:rPr>
      <w:rFonts w:ascii="Cambria" w:hAnsi="Cambria"/>
      <w:kern w:val="32"/>
      <w:sz w:val="32"/>
      <w:lang w:val="en-US" w:eastAsia="en-US"/>
    </w:rPr>
  </w:style>
  <w:style w:type="character" w:customStyle="1" w:styleId="ListParagraphChar">
    <w:name w:val="List Paragraph Char"/>
    <w:aliases w:val="Numbered List Char"/>
    <w:basedOn w:val="DefaultParagraphFont"/>
    <w:link w:val="ListParagraph"/>
    <w:uiPriority w:val="34"/>
    <w:qFormat/>
    <w:rsid w:val="006509A2"/>
    <w:rPr>
      <w:rFonts w:ascii="Calibri" w:hAnsi="Calibri" w:cs="Arial"/>
    </w:rPr>
  </w:style>
  <w:style w:type="character" w:customStyle="1" w:styleId="Heading4Char">
    <w:name w:val="Heading 4 Char"/>
    <w:basedOn w:val="DefaultParagraphFont"/>
    <w:link w:val="Heading4"/>
    <w:rsid w:val="00C8239D"/>
    <w:rPr>
      <w:b/>
      <w:bCs/>
      <w:szCs w:val="32"/>
    </w:rPr>
  </w:style>
  <w:style w:type="paragraph" w:styleId="HTMLPreformatted">
    <w:name w:val="HTML Preformatted"/>
    <w:basedOn w:val="Normal"/>
    <w:link w:val="HTMLPreformattedChar"/>
    <w:uiPriority w:val="99"/>
    <w:unhideWhenUsed/>
    <w:rsid w:val="00753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hAnsi="Courier New" w:cs="Courier New"/>
    </w:rPr>
  </w:style>
  <w:style w:type="character" w:customStyle="1" w:styleId="HTMLPreformattedChar">
    <w:name w:val="HTML Preformatted Char"/>
    <w:basedOn w:val="DefaultParagraphFont"/>
    <w:link w:val="HTMLPreformatted"/>
    <w:uiPriority w:val="99"/>
    <w:rsid w:val="00753FF1"/>
    <w:rPr>
      <w:rFonts w:ascii="Courier New" w:hAnsi="Courier New" w:cs="Courier New"/>
    </w:rPr>
  </w:style>
  <w:style w:type="character" w:customStyle="1" w:styleId="y2iqfc">
    <w:name w:val="y2iqfc"/>
    <w:basedOn w:val="DefaultParagraphFont"/>
    <w:rsid w:val="00753FF1"/>
  </w:style>
  <w:style w:type="table" w:styleId="GridTable4-Accent4">
    <w:name w:val="Grid Table 4 Accent 4"/>
    <w:basedOn w:val="TableNormal"/>
    <w:uiPriority w:val="49"/>
    <w:rsid w:val="00A279F8"/>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TitleandContentLTGliederung1">
    <w:name w:val="Title and Content~LT~Gliederung 1"/>
    <w:qFormat/>
    <w:rsid w:val="0003772E"/>
    <w:pPr>
      <w:suppressAutoHyphens/>
      <w:spacing w:before="283" w:line="288" w:lineRule="auto"/>
    </w:pPr>
    <w:rPr>
      <w:rFonts w:ascii="Arial" w:eastAsia="Tahoma" w:hAnsi="Arial" w:cs="Liberation Sans"/>
      <w:color w:val="000000"/>
      <w:kern w:val="2"/>
      <w:sz w:val="40"/>
      <w:szCs w:val="24"/>
    </w:rPr>
  </w:style>
  <w:style w:type="character" w:styleId="UnresolvedMention">
    <w:name w:val="Unresolved Mention"/>
    <w:basedOn w:val="DefaultParagraphFont"/>
    <w:uiPriority w:val="99"/>
    <w:semiHidden/>
    <w:unhideWhenUsed/>
    <w:rsid w:val="004334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1486">
      <w:bodyDiv w:val="1"/>
      <w:marLeft w:val="0"/>
      <w:marRight w:val="0"/>
      <w:marTop w:val="0"/>
      <w:marBottom w:val="0"/>
      <w:divBdr>
        <w:top w:val="none" w:sz="0" w:space="0" w:color="auto"/>
        <w:left w:val="none" w:sz="0" w:space="0" w:color="auto"/>
        <w:bottom w:val="none" w:sz="0" w:space="0" w:color="auto"/>
        <w:right w:val="none" w:sz="0" w:space="0" w:color="auto"/>
      </w:divBdr>
    </w:div>
    <w:div w:id="36244712">
      <w:bodyDiv w:val="1"/>
      <w:marLeft w:val="0"/>
      <w:marRight w:val="0"/>
      <w:marTop w:val="0"/>
      <w:marBottom w:val="0"/>
      <w:divBdr>
        <w:top w:val="none" w:sz="0" w:space="0" w:color="auto"/>
        <w:left w:val="none" w:sz="0" w:space="0" w:color="auto"/>
        <w:bottom w:val="none" w:sz="0" w:space="0" w:color="auto"/>
        <w:right w:val="none" w:sz="0" w:space="0" w:color="auto"/>
      </w:divBdr>
    </w:div>
    <w:div w:id="40986144">
      <w:bodyDiv w:val="1"/>
      <w:marLeft w:val="0"/>
      <w:marRight w:val="0"/>
      <w:marTop w:val="0"/>
      <w:marBottom w:val="0"/>
      <w:divBdr>
        <w:top w:val="none" w:sz="0" w:space="0" w:color="auto"/>
        <w:left w:val="none" w:sz="0" w:space="0" w:color="auto"/>
        <w:bottom w:val="none" w:sz="0" w:space="0" w:color="auto"/>
        <w:right w:val="none" w:sz="0" w:space="0" w:color="auto"/>
      </w:divBdr>
    </w:div>
    <w:div w:id="73092580">
      <w:bodyDiv w:val="1"/>
      <w:marLeft w:val="0"/>
      <w:marRight w:val="0"/>
      <w:marTop w:val="0"/>
      <w:marBottom w:val="0"/>
      <w:divBdr>
        <w:top w:val="none" w:sz="0" w:space="0" w:color="auto"/>
        <w:left w:val="none" w:sz="0" w:space="0" w:color="auto"/>
        <w:bottom w:val="none" w:sz="0" w:space="0" w:color="auto"/>
        <w:right w:val="none" w:sz="0" w:space="0" w:color="auto"/>
      </w:divBdr>
    </w:div>
    <w:div w:id="121309184">
      <w:bodyDiv w:val="1"/>
      <w:marLeft w:val="0"/>
      <w:marRight w:val="0"/>
      <w:marTop w:val="0"/>
      <w:marBottom w:val="0"/>
      <w:divBdr>
        <w:top w:val="none" w:sz="0" w:space="0" w:color="auto"/>
        <w:left w:val="none" w:sz="0" w:space="0" w:color="auto"/>
        <w:bottom w:val="none" w:sz="0" w:space="0" w:color="auto"/>
        <w:right w:val="none" w:sz="0" w:space="0" w:color="auto"/>
      </w:divBdr>
    </w:div>
    <w:div w:id="123937393">
      <w:bodyDiv w:val="1"/>
      <w:marLeft w:val="0"/>
      <w:marRight w:val="0"/>
      <w:marTop w:val="0"/>
      <w:marBottom w:val="0"/>
      <w:divBdr>
        <w:top w:val="none" w:sz="0" w:space="0" w:color="auto"/>
        <w:left w:val="none" w:sz="0" w:space="0" w:color="auto"/>
        <w:bottom w:val="none" w:sz="0" w:space="0" w:color="auto"/>
        <w:right w:val="none" w:sz="0" w:space="0" w:color="auto"/>
      </w:divBdr>
    </w:div>
    <w:div w:id="133068052">
      <w:bodyDiv w:val="1"/>
      <w:marLeft w:val="0"/>
      <w:marRight w:val="0"/>
      <w:marTop w:val="0"/>
      <w:marBottom w:val="0"/>
      <w:divBdr>
        <w:top w:val="none" w:sz="0" w:space="0" w:color="auto"/>
        <w:left w:val="none" w:sz="0" w:space="0" w:color="auto"/>
        <w:bottom w:val="none" w:sz="0" w:space="0" w:color="auto"/>
        <w:right w:val="none" w:sz="0" w:space="0" w:color="auto"/>
      </w:divBdr>
    </w:div>
    <w:div w:id="143399126">
      <w:bodyDiv w:val="1"/>
      <w:marLeft w:val="0"/>
      <w:marRight w:val="0"/>
      <w:marTop w:val="0"/>
      <w:marBottom w:val="0"/>
      <w:divBdr>
        <w:top w:val="none" w:sz="0" w:space="0" w:color="auto"/>
        <w:left w:val="none" w:sz="0" w:space="0" w:color="auto"/>
        <w:bottom w:val="none" w:sz="0" w:space="0" w:color="auto"/>
        <w:right w:val="none" w:sz="0" w:space="0" w:color="auto"/>
      </w:divBdr>
    </w:div>
    <w:div w:id="147946374">
      <w:bodyDiv w:val="1"/>
      <w:marLeft w:val="0"/>
      <w:marRight w:val="0"/>
      <w:marTop w:val="0"/>
      <w:marBottom w:val="0"/>
      <w:divBdr>
        <w:top w:val="none" w:sz="0" w:space="0" w:color="auto"/>
        <w:left w:val="none" w:sz="0" w:space="0" w:color="auto"/>
        <w:bottom w:val="none" w:sz="0" w:space="0" w:color="auto"/>
        <w:right w:val="none" w:sz="0" w:space="0" w:color="auto"/>
      </w:divBdr>
    </w:div>
    <w:div w:id="167253335">
      <w:bodyDiv w:val="1"/>
      <w:marLeft w:val="0"/>
      <w:marRight w:val="0"/>
      <w:marTop w:val="0"/>
      <w:marBottom w:val="0"/>
      <w:divBdr>
        <w:top w:val="none" w:sz="0" w:space="0" w:color="auto"/>
        <w:left w:val="none" w:sz="0" w:space="0" w:color="auto"/>
        <w:bottom w:val="none" w:sz="0" w:space="0" w:color="auto"/>
        <w:right w:val="none" w:sz="0" w:space="0" w:color="auto"/>
      </w:divBdr>
    </w:div>
    <w:div w:id="173231292">
      <w:bodyDiv w:val="1"/>
      <w:marLeft w:val="0"/>
      <w:marRight w:val="0"/>
      <w:marTop w:val="0"/>
      <w:marBottom w:val="0"/>
      <w:divBdr>
        <w:top w:val="none" w:sz="0" w:space="0" w:color="auto"/>
        <w:left w:val="none" w:sz="0" w:space="0" w:color="auto"/>
        <w:bottom w:val="none" w:sz="0" w:space="0" w:color="auto"/>
        <w:right w:val="none" w:sz="0" w:space="0" w:color="auto"/>
      </w:divBdr>
    </w:div>
    <w:div w:id="197162035">
      <w:bodyDiv w:val="1"/>
      <w:marLeft w:val="0"/>
      <w:marRight w:val="0"/>
      <w:marTop w:val="0"/>
      <w:marBottom w:val="0"/>
      <w:divBdr>
        <w:top w:val="none" w:sz="0" w:space="0" w:color="auto"/>
        <w:left w:val="none" w:sz="0" w:space="0" w:color="auto"/>
        <w:bottom w:val="none" w:sz="0" w:space="0" w:color="auto"/>
        <w:right w:val="none" w:sz="0" w:space="0" w:color="auto"/>
      </w:divBdr>
    </w:div>
    <w:div w:id="230963349">
      <w:bodyDiv w:val="1"/>
      <w:marLeft w:val="0"/>
      <w:marRight w:val="0"/>
      <w:marTop w:val="0"/>
      <w:marBottom w:val="0"/>
      <w:divBdr>
        <w:top w:val="none" w:sz="0" w:space="0" w:color="auto"/>
        <w:left w:val="none" w:sz="0" w:space="0" w:color="auto"/>
        <w:bottom w:val="none" w:sz="0" w:space="0" w:color="auto"/>
        <w:right w:val="none" w:sz="0" w:space="0" w:color="auto"/>
      </w:divBdr>
    </w:div>
    <w:div w:id="260188770">
      <w:bodyDiv w:val="1"/>
      <w:marLeft w:val="0"/>
      <w:marRight w:val="0"/>
      <w:marTop w:val="0"/>
      <w:marBottom w:val="0"/>
      <w:divBdr>
        <w:top w:val="none" w:sz="0" w:space="0" w:color="auto"/>
        <w:left w:val="none" w:sz="0" w:space="0" w:color="auto"/>
        <w:bottom w:val="none" w:sz="0" w:space="0" w:color="auto"/>
        <w:right w:val="none" w:sz="0" w:space="0" w:color="auto"/>
      </w:divBdr>
    </w:div>
    <w:div w:id="272203397">
      <w:bodyDiv w:val="1"/>
      <w:marLeft w:val="0"/>
      <w:marRight w:val="0"/>
      <w:marTop w:val="0"/>
      <w:marBottom w:val="0"/>
      <w:divBdr>
        <w:top w:val="none" w:sz="0" w:space="0" w:color="auto"/>
        <w:left w:val="none" w:sz="0" w:space="0" w:color="auto"/>
        <w:bottom w:val="none" w:sz="0" w:space="0" w:color="auto"/>
        <w:right w:val="none" w:sz="0" w:space="0" w:color="auto"/>
      </w:divBdr>
    </w:div>
    <w:div w:id="315842704">
      <w:bodyDiv w:val="1"/>
      <w:marLeft w:val="0"/>
      <w:marRight w:val="0"/>
      <w:marTop w:val="0"/>
      <w:marBottom w:val="0"/>
      <w:divBdr>
        <w:top w:val="none" w:sz="0" w:space="0" w:color="auto"/>
        <w:left w:val="none" w:sz="0" w:space="0" w:color="auto"/>
        <w:bottom w:val="none" w:sz="0" w:space="0" w:color="auto"/>
        <w:right w:val="none" w:sz="0" w:space="0" w:color="auto"/>
      </w:divBdr>
    </w:div>
    <w:div w:id="355927394">
      <w:bodyDiv w:val="1"/>
      <w:marLeft w:val="0"/>
      <w:marRight w:val="0"/>
      <w:marTop w:val="0"/>
      <w:marBottom w:val="0"/>
      <w:divBdr>
        <w:top w:val="none" w:sz="0" w:space="0" w:color="auto"/>
        <w:left w:val="none" w:sz="0" w:space="0" w:color="auto"/>
        <w:bottom w:val="none" w:sz="0" w:space="0" w:color="auto"/>
        <w:right w:val="none" w:sz="0" w:space="0" w:color="auto"/>
      </w:divBdr>
    </w:div>
    <w:div w:id="399795746">
      <w:bodyDiv w:val="1"/>
      <w:marLeft w:val="0"/>
      <w:marRight w:val="0"/>
      <w:marTop w:val="0"/>
      <w:marBottom w:val="0"/>
      <w:divBdr>
        <w:top w:val="none" w:sz="0" w:space="0" w:color="auto"/>
        <w:left w:val="none" w:sz="0" w:space="0" w:color="auto"/>
        <w:bottom w:val="none" w:sz="0" w:space="0" w:color="auto"/>
        <w:right w:val="none" w:sz="0" w:space="0" w:color="auto"/>
      </w:divBdr>
    </w:div>
    <w:div w:id="469592236">
      <w:bodyDiv w:val="1"/>
      <w:marLeft w:val="0"/>
      <w:marRight w:val="0"/>
      <w:marTop w:val="0"/>
      <w:marBottom w:val="0"/>
      <w:divBdr>
        <w:top w:val="none" w:sz="0" w:space="0" w:color="auto"/>
        <w:left w:val="none" w:sz="0" w:space="0" w:color="auto"/>
        <w:bottom w:val="none" w:sz="0" w:space="0" w:color="auto"/>
        <w:right w:val="none" w:sz="0" w:space="0" w:color="auto"/>
      </w:divBdr>
    </w:div>
    <w:div w:id="514420443">
      <w:bodyDiv w:val="1"/>
      <w:marLeft w:val="0"/>
      <w:marRight w:val="0"/>
      <w:marTop w:val="0"/>
      <w:marBottom w:val="0"/>
      <w:divBdr>
        <w:top w:val="none" w:sz="0" w:space="0" w:color="auto"/>
        <w:left w:val="none" w:sz="0" w:space="0" w:color="auto"/>
        <w:bottom w:val="none" w:sz="0" w:space="0" w:color="auto"/>
        <w:right w:val="none" w:sz="0" w:space="0" w:color="auto"/>
      </w:divBdr>
    </w:div>
    <w:div w:id="542209878">
      <w:bodyDiv w:val="1"/>
      <w:marLeft w:val="0"/>
      <w:marRight w:val="0"/>
      <w:marTop w:val="0"/>
      <w:marBottom w:val="0"/>
      <w:divBdr>
        <w:top w:val="none" w:sz="0" w:space="0" w:color="auto"/>
        <w:left w:val="none" w:sz="0" w:space="0" w:color="auto"/>
        <w:bottom w:val="none" w:sz="0" w:space="0" w:color="auto"/>
        <w:right w:val="none" w:sz="0" w:space="0" w:color="auto"/>
      </w:divBdr>
    </w:div>
    <w:div w:id="548494200">
      <w:bodyDiv w:val="1"/>
      <w:marLeft w:val="0"/>
      <w:marRight w:val="0"/>
      <w:marTop w:val="0"/>
      <w:marBottom w:val="0"/>
      <w:divBdr>
        <w:top w:val="none" w:sz="0" w:space="0" w:color="auto"/>
        <w:left w:val="none" w:sz="0" w:space="0" w:color="auto"/>
        <w:bottom w:val="none" w:sz="0" w:space="0" w:color="auto"/>
        <w:right w:val="none" w:sz="0" w:space="0" w:color="auto"/>
      </w:divBdr>
    </w:div>
    <w:div w:id="551623176">
      <w:bodyDiv w:val="1"/>
      <w:marLeft w:val="0"/>
      <w:marRight w:val="0"/>
      <w:marTop w:val="0"/>
      <w:marBottom w:val="0"/>
      <w:divBdr>
        <w:top w:val="none" w:sz="0" w:space="0" w:color="auto"/>
        <w:left w:val="none" w:sz="0" w:space="0" w:color="auto"/>
        <w:bottom w:val="none" w:sz="0" w:space="0" w:color="auto"/>
        <w:right w:val="none" w:sz="0" w:space="0" w:color="auto"/>
      </w:divBdr>
    </w:div>
    <w:div w:id="621347807">
      <w:bodyDiv w:val="1"/>
      <w:marLeft w:val="0"/>
      <w:marRight w:val="0"/>
      <w:marTop w:val="0"/>
      <w:marBottom w:val="0"/>
      <w:divBdr>
        <w:top w:val="none" w:sz="0" w:space="0" w:color="auto"/>
        <w:left w:val="none" w:sz="0" w:space="0" w:color="auto"/>
        <w:bottom w:val="none" w:sz="0" w:space="0" w:color="auto"/>
        <w:right w:val="none" w:sz="0" w:space="0" w:color="auto"/>
      </w:divBdr>
    </w:div>
    <w:div w:id="625624549">
      <w:bodyDiv w:val="1"/>
      <w:marLeft w:val="0"/>
      <w:marRight w:val="0"/>
      <w:marTop w:val="0"/>
      <w:marBottom w:val="0"/>
      <w:divBdr>
        <w:top w:val="none" w:sz="0" w:space="0" w:color="auto"/>
        <w:left w:val="none" w:sz="0" w:space="0" w:color="auto"/>
        <w:bottom w:val="none" w:sz="0" w:space="0" w:color="auto"/>
        <w:right w:val="none" w:sz="0" w:space="0" w:color="auto"/>
      </w:divBdr>
    </w:div>
    <w:div w:id="652835261">
      <w:bodyDiv w:val="1"/>
      <w:marLeft w:val="0"/>
      <w:marRight w:val="0"/>
      <w:marTop w:val="0"/>
      <w:marBottom w:val="0"/>
      <w:divBdr>
        <w:top w:val="none" w:sz="0" w:space="0" w:color="auto"/>
        <w:left w:val="none" w:sz="0" w:space="0" w:color="auto"/>
        <w:bottom w:val="none" w:sz="0" w:space="0" w:color="auto"/>
        <w:right w:val="none" w:sz="0" w:space="0" w:color="auto"/>
      </w:divBdr>
    </w:div>
    <w:div w:id="799807369">
      <w:bodyDiv w:val="1"/>
      <w:marLeft w:val="0"/>
      <w:marRight w:val="0"/>
      <w:marTop w:val="0"/>
      <w:marBottom w:val="0"/>
      <w:divBdr>
        <w:top w:val="none" w:sz="0" w:space="0" w:color="auto"/>
        <w:left w:val="none" w:sz="0" w:space="0" w:color="auto"/>
        <w:bottom w:val="none" w:sz="0" w:space="0" w:color="auto"/>
        <w:right w:val="none" w:sz="0" w:space="0" w:color="auto"/>
      </w:divBdr>
    </w:div>
    <w:div w:id="974138379">
      <w:bodyDiv w:val="1"/>
      <w:marLeft w:val="0"/>
      <w:marRight w:val="0"/>
      <w:marTop w:val="0"/>
      <w:marBottom w:val="0"/>
      <w:divBdr>
        <w:top w:val="none" w:sz="0" w:space="0" w:color="auto"/>
        <w:left w:val="none" w:sz="0" w:space="0" w:color="auto"/>
        <w:bottom w:val="none" w:sz="0" w:space="0" w:color="auto"/>
        <w:right w:val="none" w:sz="0" w:space="0" w:color="auto"/>
      </w:divBdr>
    </w:div>
    <w:div w:id="1151094289">
      <w:bodyDiv w:val="1"/>
      <w:marLeft w:val="0"/>
      <w:marRight w:val="0"/>
      <w:marTop w:val="0"/>
      <w:marBottom w:val="0"/>
      <w:divBdr>
        <w:top w:val="none" w:sz="0" w:space="0" w:color="auto"/>
        <w:left w:val="none" w:sz="0" w:space="0" w:color="auto"/>
        <w:bottom w:val="none" w:sz="0" w:space="0" w:color="auto"/>
        <w:right w:val="none" w:sz="0" w:space="0" w:color="auto"/>
      </w:divBdr>
    </w:div>
    <w:div w:id="1170557455">
      <w:bodyDiv w:val="1"/>
      <w:marLeft w:val="0"/>
      <w:marRight w:val="0"/>
      <w:marTop w:val="0"/>
      <w:marBottom w:val="0"/>
      <w:divBdr>
        <w:top w:val="none" w:sz="0" w:space="0" w:color="auto"/>
        <w:left w:val="none" w:sz="0" w:space="0" w:color="auto"/>
        <w:bottom w:val="none" w:sz="0" w:space="0" w:color="auto"/>
        <w:right w:val="none" w:sz="0" w:space="0" w:color="auto"/>
      </w:divBdr>
    </w:div>
    <w:div w:id="1170875229">
      <w:bodyDiv w:val="1"/>
      <w:marLeft w:val="0"/>
      <w:marRight w:val="0"/>
      <w:marTop w:val="0"/>
      <w:marBottom w:val="0"/>
      <w:divBdr>
        <w:top w:val="none" w:sz="0" w:space="0" w:color="auto"/>
        <w:left w:val="none" w:sz="0" w:space="0" w:color="auto"/>
        <w:bottom w:val="none" w:sz="0" w:space="0" w:color="auto"/>
        <w:right w:val="none" w:sz="0" w:space="0" w:color="auto"/>
      </w:divBdr>
    </w:div>
    <w:div w:id="1196621936">
      <w:bodyDiv w:val="1"/>
      <w:marLeft w:val="0"/>
      <w:marRight w:val="0"/>
      <w:marTop w:val="0"/>
      <w:marBottom w:val="0"/>
      <w:divBdr>
        <w:top w:val="none" w:sz="0" w:space="0" w:color="auto"/>
        <w:left w:val="none" w:sz="0" w:space="0" w:color="auto"/>
        <w:bottom w:val="none" w:sz="0" w:space="0" w:color="auto"/>
        <w:right w:val="none" w:sz="0" w:space="0" w:color="auto"/>
      </w:divBdr>
    </w:div>
    <w:div w:id="1207064659">
      <w:bodyDiv w:val="1"/>
      <w:marLeft w:val="0"/>
      <w:marRight w:val="0"/>
      <w:marTop w:val="0"/>
      <w:marBottom w:val="0"/>
      <w:divBdr>
        <w:top w:val="none" w:sz="0" w:space="0" w:color="auto"/>
        <w:left w:val="none" w:sz="0" w:space="0" w:color="auto"/>
        <w:bottom w:val="none" w:sz="0" w:space="0" w:color="auto"/>
        <w:right w:val="none" w:sz="0" w:space="0" w:color="auto"/>
      </w:divBdr>
    </w:div>
    <w:div w:id="1274826669">
      <w:bodyDiv w:val="1"/>
      <w:marLeft w:val="0"/>
      <w:marRight w:val="0"/>
      <w:marTop w:val="0"/>
      <w:marBottom w:val="0"/>
      <w:divBdr>
        <w:top w:val="none" w:sz="0" w:space="0" w:color="auto"/>
        <w:left w:val="none" w:sz="0" w:space="0" w:color="auto"/>
        <w:bottom w:val="none" w:sz="0" w:space="0" w:color="auto"/>
        <w:right w:val="none" w:sz="0" w:space="0" w:color="auto"/>
      </w:divBdr>
    </w:div>
    <w:div w:id="1289749809">
      <w:bodyDiv w:val="1"/>
      <w:marLeft w:val="0"/>
      <w:marRight w:val="0"/>
      <w:marTop w:val="0"/>
      <w:marBottom w:val="0"/>
      <w:divBdr>
        <w:top w:val="none" w:sz="0" w:space="0" w:color="auto"/>
        <w:left w:val="none" w:sz="0" w:space="0" w:color="auto"/>
        <w:bottom w:val="none" w:sz="0" w:space="0" w:color="auto"/>
        <w:right w:val="none" w:sz="0" w:space="0" w:color="auto"/>
      </w:divBdr>
    </w:div>
    <w:div w:id="1309214502">
      <w:bodyDiv w:val="1"/>
      <w:marLeft w:val="0"/>
      <w:marRight w:val="0"/>
      <w:marTop w:val="0"/>
      <w:marBottom w:val="0"/>
      <w:divBdr>
        <w:top w:val="none" w:sz="0" w:space="0" w:color="auto"/>
        <w:left w:val="none" w:sz="0" w:space="0" w:color="auto"/>
        <w:bottom w:val="none" w:sz="0" w:space="0" w:color="auto"/>
        <w:right w:val="none" w:sz="0" w:space="0" w:color="auto"/>
      </w:divBdr>
    </w:div>
    <w:div w:id="1321687858">
      <w:bodyDiv w:val="1"/>
      <w:marLeft w:val="0"/>
      <w:marRight w:val="0"/>
      <w:marTop w:val="0"/>
      <w:marBottom w:val="0"/>
      <w:divBdr>
        <w:top w:val="none" w:sz="0" w:space="0" w:color="auto"/>
        <w:left w:val="none" w:sz="0" w:space="0" w:color="auto"/>
        <w:bottom w:val="none" w:sz="0" w:space="0" w:color="auto"/>
        <w:right w:val="none" w:sz="0" w:space="0" w:color="auto"/>
      </w:divBdr>
    </w:div>
    <w:div w:id="1393164490">
      <w:bodyDiv w:val="1"/>
      <w:marLeft w:val="0"/>
      <w:marRight w:val="0"/>
      <w:marTop w:val="0"/>
      <w:marBottom w:val="0"/>
      <w:divBdr>
        <w:top w:val="none" w:sz="0" w:space="0" w:color="auto"/>
        <w:left w:val="none" w:sz="0" w:space="0" w:color="auto"/>
        <w:bottom w:val="none" w:sz="0" w:space="0" w:color="auto"/>
        <w:right w:val="none" w:sz="0" w:space="0" w:color="auto"/>
      </w:divBdr>
    </w:div>
    <w:div w:id="1407806081">
      <w:bodyDiv w:val="1"/>
      <w:marLeft w:val="0"/>
      <w:marRight w:val="0"/>
      <w:marTop w:val="0"/>
      <w:marBottom w:val="0"/>
      <w:divBdr>
        <w:top w:val="none" w:sz="0" w:space="0" w:color="auto"/>
        <w:left w:val="none" w:sz="0" w:space="0" w:color="auto"/>
        <w:bottom w:val="none" w:sz="0" w:space="0" w:color="auto"/>
        <w:right w:val="none" w:sz="0" w:space="0" w:color="auto"/>
      </w:divBdr>
    </w:div>
    <w:div w:id="1410538418">
      <w:bodyDiv w:val="1"/>
      <w:marLeft w:val="0"/>
      <w:marRight w:val="0"/>
      <w:marTop w:val="0"/>
      <w:marBottom w:val="0"/>
      <w:divBdr>
        <w:top w:val="none" w:sz="0" w:space="0" w:color="auto"/>
        <w:left w:val="none" w:sz="0" w:space="0" w:color="auto"/>
        <w:bottom w:val="none" w:sz="0" w:space="0" w:color="auto"/>
        <w:right w:val="none" w:sz="0" w:space="0" w:color="auto"/>
      </w:divBdr>
      <w:divsChild>
        <w:div w:id="1483503393">
          <w:marLeft w:val="0"/>
          <w:marRight w:val="0"/>
          <w:marTop w:val="0"/>
          <w:marBottom w:val="0"/>
          <w:divBdr>
            <w:top w:val="none" w:sz="0" w:space="0" w:color="auto"/>
            <w:left w:val="none" w:sz="0" w:space="0" w:color="auto"/>
            <w:bottom w:val="none" w:sz="0" w:space="0" w:color="auto"/>
            <w:right w:val="none" w:sz="0" w:space="0" w:color="auto"/>
          </w:divBdr>
          <w:divsChild>
            <w:div w:id="19931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0354">
      <w:bodyDiv w:val="1"/>
      <w:marLeft w:val="0"/>
      <w:marRight w:val="0"/>
      <w:marTop w:val="0"/>
      <w:marBottom w:val="0"/>
      <w:divBdr>
        <w:top w:val="none" w:sz="0" w:space="0" w:color="auto"/>
        <w:left w:val="none" w:sz="0" w:space="0" w:color="auto"/>
        <w:bottom w:val="none" w:sz="0" w:space="0" w:color="auto"/>
        <w:right w:val="none" w:sz="0" w:space="0" w:color="auto"/>
      </w:divBdr>
    </w:div>
    <w:div w:id="1430662209">
      <w:bodyDiv w:val="1"/>
      <w:marLeft w:val="0"/>
      <w:marRight w:val="0"/>
      <w:marTop w:val="0"/>
      <w:marBottom w:val="0"/>
      <w:divBdr>
        <w:top w:val="none" w:sz="0" w:space="0" w:color="auto"/>
        <w:left w:val="none" w:sz="0" w:space="0" w:color="auto"/>
        <w:bottom w:val="none" w:sz="0" w:space="0" w:color="auto"/>
        <w:right w:val="none" w:sz="0" w:space="0" w:color="auto"/>
      </w:divBdr>
    </w:div>
    <w:div w:id="1458329153">
      <w:bodyDiv w:val="1"/>
      <w:marLeft w:val="0"/>
      <w:marRight w:val="0"/>
      <w:marTop w:val="0"/>
      <w:marBottom w:val="0"/>
      <w:divBdr>
        <w:top w:val="none" w:sz="0" w:space="0" w:color="auto"/>
        <w:left w:val="none" w:sz="0" w:space="0" w:color="auto"/>
        <w:bottom w:val="none" w:sz="0" w:space="0" w:color="auto"/>
        <w:right w:val="none" w:sz="0" w:space="0" w:color="auto"/>
      </w:divBdr>
    </w:div>
    <w:div w:id="1478107812">
      <w:bodyDiv w:val="1"/>
      <w:marLeft w:val="0"/>
      <w:marRight w:val="0"/>
      <w:marTop w:val="0"/>
      <w:marBottom w:val="0"/>
      <w:divBdr>
        <w:top w:val="none" w:sz="0" w:space="0" w:color="auto"/>
        <w:left w:val="none" w:sz="0" w:space="0" w:color="auto"/>
        <w:bottom w:val="none" w:sz="0" w:space="0" w:color="auto"/>
        <w:right w:val="none" w:sz="0" w:space="0" w:color="auto"/>
      </w:divBdr>
    </w:div>
    <w:div w:id="1515220920">
      <w:bodyDiv w:val="1"/>
      <w:marLeft w:val="0"/>
      <w:marRight w:val="0"/>
      <w:marTop w:val="0"/>
      <w:marBottom w:val="0"/>
      <w:divBdr>
        <w:top w:val="none" w:sz="0" w:space="0" w:color="auto"/>
        <w:left w:val="none" w:sz="0" w:space="0" w:color="auto"/>
        <w:bottom w:val="none" w:sz="0" w:space="0" w:color="auto"/>
        <w:right w:val="none" w:sz="0" w:space="0" w:color="auto"/>
      </w:divBdr>
    </w:div>
    <w:div w:id="1526362525">
      <w:bodyDiv w:val="1"/>
      <w:marLeft w:val="0"/>
      <w:marRight w:val="0"/>
      <w:marTop w:val="0"/>
      <w:marBottom w:val="0"/>
      <w:divBdr>
        <w:top w:val="none" w:sz="0" w:space="0" w:color="auto"/>
        <w:left w:val="none" w:sz="0" w:space="0" w:color="auto"/>
        <w:bottom w:val="none" w:sz="0" w:space="0" w:color="auto"/>
        <w:right w:val="none" w:sz="0" w:space="0" w:color="auto"/>
      </w:divBdr>
    </w:div>
    <w:div w:id="1528522964">
      <w:bodyDiv w:val="1"/>
      <w:marLeft w:val="0"/>
      <w:marRight w:val="0"/>
      <w:marTop w:val="0"/>
      <w:marBottom w:val="0"/>
      <w:divBdr>
        <w:top w:val="none" w:sz="0" w:space="0" w:color="auto"/>
        <w:left w:val="none" w:sz="0" w:space="0" w:color="auto"/>
        <w:bottom w:val="none" w:sz="0" w:space="0" w:color="auto"/>
        <w:right w:val="none" w:sz="0" w:space="0" w:color="auto"/>
      </w:divBdr>
    </w:div>
    <w:div w:id="1537766231">
      <w:bodyDiv w:val="1"/>
      <w:marLeft w:val="0"/>
      <w:marRight w:val="0"/>
      <w:marTop w:val="0"/>
      <w:marBottom w:val="0"/>
      <w:divBdr>
        <w:top w:val="none" w:sz="0" w:space="0" w:color="auto"/>
        <w:left w:val="none" w:sz="0" w:space="0" w:color="auto"/>
        <w:bottom w:val="none" w:sz="0" w:space="0" w:color="auto"/>
        <w:right w:val="none" w:sz="0" w:space="0" w:color="auto"/>
      </w:divBdr>
    </w:div>
    <w:div w:id="1611156274">
      <w:bodyDiv w:val="1"/>
      <w:marLeft w:val="0"/>
      <w:marRight w:val="0"/>
      <w:marTop w:val="0"/>
      <w:marBottom w:val="0"/>
      <w:divBdr>
        <w:top w:val="none" w:sz="0" w:space="0" w:color="auto"/>
        <w:left w:val="none" w:sz="0" w:space="0" w:color="auto"/>
        <w:bottom w:val="none" w:sz="0" w:space="0" w:color="auto"/>
        <w:right w:val="none" w:sz="0" w:space="0" w:color="auto"/>
      </w:divBdr>
    </w:div>
    <w:div w:id="1674185398">
      <w:bodyDiv w:val="1"/>
      <w:marLeft w:val="0"/>
      <w:marRight w:val="0"/>
      <w:marTop w:val="0"/>
      <w:marBottom w:val="0"/>
      <w:divBdr>
        <w:top w:val="none" w:sz="0" w:space="0" w:color="auto"/>
        <w:left w:val="none" w:sz="0" w:space="0" w:color="auto"/>
        <w:bottom w:val="none" w:sz="0" w:space="0" w:color="auto"/>
        <w:right w:val="none" w:sz="0" w:space="0" w:color="auto"/>
      </w:divBdr>
    </w:div>
    <w:div w:id="1725441624">
      <w:bodyDiv w:val="1"/>
      <w:marLeft w:val="0"/>
      <w:marRight w:val="0"/>
      <w:marTop w:val="0"/>
      <w:marBottom w:val="0"/>
      <w:divBdr>
        <w:top w:val="none" w:sz="0" w:space="0" w:color="auto"/>
        <w:left w:val="none" w:sz="0" w:space="0" w:color="auto"/>
        <w:bottom w:val="none" w:sz="0" w:space="0" w:color="auto"/>
        <w:right w:val="none" w:sz="0" w:space="0" w:color="auto"/>
      </w:divBdr>
    </w:div>
    <w:div w:id="1729959902">
      <w:bodyDiv w:val="1"/>
      <w:marLeft w:val="0"/>
      <w:marRight w:val="0"/>
      <w:marTop w:val="0"/>
      <w:marBottom w:val="0"/>
      <w:divBdr>
        <w:top w:val="none" w:sz="0" w:space="0" w:color="auto"/>
        <w:left w:val="none" w:sz="0" w:space="0" w:color="auto"/>
        <w:bottom w:val="none" w:sz="0" w:space="0" w:color="auto"/>
        <w:right w:val="none" w:sz="0" w:space="0" w:color="auto"/>
      </w:divBdr>
    </w:div>
    <w:div w:id="1767653914">
      <w:bodyDiv w:val="1"/>
      <w:marLeft w:val="0"/>
      <w:marRight w:val="0"/>
      <w:marTop w:val="0"/>
      <w:marBottom w:val="0"/>
      <w:divBdr>
        <w:top w:val="none" w:sz="0" w:space="0" w:color="auto"/>
        <w:left w:val="none" w:sz="0" w:space="0" w:color="auto"/>
        <w:bottom w:val="none" w:sz="0" w:space="0" w:color="auto"/>
        <w:right w:val="none" w:sz="0" w:space="0" w:color="auto"/>
      </w:divBdr>
    </w:div>
    <w:div w:id="1777092002">
      <w:bodyDiv w:val="1"/>
      <w:marLeft w:val="0"/>
      <w:marRight w:val="0"/>
      <w:marTop w:val="0"/>
      <w:marBottom w:val="0"/>
      <w:divBdr>
        <w:top w:val="none" w:sz="0" w:space="0" w:color="auto"/>
        <w:left w:val="none" w:sz="0" w:space="0" w:color="auto"/>
        <w:bottom w:val="none" w:sz="0" w:space="0" w:color="auto"/>
        <w:right w:val="none" w:sz="0" w:space="0" w:color="auto"/>
      </w:divBdr>
    </w:div>
    <w:div w:id="1796872028">
      <w:bodyDiv w:val="1"/>
      <w:marLeft w:val="0"/>
      <w:marRight w:val="0"/>
      <w:marTop w:val="0"/>
      <w:marBottom w:val="0"/>
      <w:divBdr>
        <w:top w:val="none" w:sz="0" w:space="0" w:color="auto"/>
        <w:left w:val="none" w:sz="0" w:space="0" w:color="auto"/>
        <w:bottom w:val="none" w:sz="0" w:space="0" w:color="auto"/>
        <w:right w:val="none" w:sz="0" w:space="0" w:color="auto"/>
      </w:divBdr>
    </w:div>
    <w:div w:id="1806043328">
      <w:bodyDiv w:val="1"/>
      <w:marLeft w:val="0"/>
      <w:marRight w:val="0"/>
      <w:marTop w:val="0"/>
      <w:marBottom w:val="0"/>
      <w:divBdr>
        <w:top w:val="none" w:sz="0" w:space="0" w:color="auto"/>
        <w:left w:val="none" w:sz="0" w:space="0" w:color="auto"/>
        <w:bottom w:val="none" w:sz="0" w:space="0" w:color="auto"/>
        <w:right w:val="none" w:sz="0" w:space="0" w:color="auto"/>
      </w:divBdr>
    </w:div>
    <w:div w:id="1806047704">
      <w:bodyDiv w:val="1"/>
      <w:marLeft w:val="0"/>
      <w:marRight w:val="0"/>
      <w:marTop w:val="0"/>
      <w:marBottom w:val="0"/>
      <w:divBdr>
        <w:top w:val="none" w:sz="0" w:space="0" w:color="auto"/>
        <w:left w:val="none" w:sz="0" w:space="0" w:color="auto"/>
        <w:bottom w:val="none" w:sz="0" w:space="0" w:color="auto"/>
        <w:right w:val="none" w:sz="0" w:space="0" w:color="auto"/>
      </w:divBdr>
    </w:div>
    <w:div w:id="1974561148">
      <w:bodyDiv w:val="1"/>
      <w:marLeft w:val="0"/>
      <w:marRight w:val="0"/>
      <w:marTop w:val="0"/>
      <w:marBottom w:val="0"/>
      <w:divBdr>
        <w:top w:val="none" w:sz="0" w:space="0" w:color="auto"/>
        <w:left w:val="none" w:sz="0" w:space="0" w:color="auto"/>
        <w:bottom w:val="none" w:sz="0" w:space="0" w:color="auto"/>
        <w:right w:val="none" w:sz="0" w:space="0" w:color="auto"/>
      </w:divBdr>
    </w:div>
    <w:div w:id="1988824423">
      <w:bodyDiv w:val="1"/>
      <w:marLeft w:val="0"/>
      <w:marRight w:val="0"/>
      <w:marTop w:val="0"/>
      <w:marBottom w:val="0"/>
      <w:divBdr>
        <w:top w:val="none" w:sz="0" w:space="0" w:color="auto"/>
        <w:left w:val="none" w:sz="0" w:space="0" w:color="auto"/>
        <w:bottom w:val="none" w:sz="0" w:space="0" w:color="auto"/>
        <w:right w:val="none" w:sz="0" w:space="0" w:color="auto"/>
      </w:divBdr>
    </w:div>
    <w:div w:id="2046128582">
      <w:bodyDiv w:val="1"/>
      <w:marLeft w:val="0"/>
      <w:marRight w:val="0"/>
      <w:marTop w:val="0"/>
      <w:marBottom w:val="0"/>
      <w:divBdr>
        <w:top w:val="none" w:sz="0" w:space="0" w:color="auto"/>
        <w:left w:val="none" w:sz="0" w:space="0" w:color="auto"/>
        <w:bottom w:val="none" w:sz="0" w:space="0" w:color="auto"/>
        <w:right w:val="none" w:sz="0" w:space="0" w:color="auto"/>
      </w:divBdr>
    </w:div>
    <w:div w:id="2107731294">
      <w:bodyDiv w:val="1"/>
      <w:marLeft w:val="0"/>
      <w:marRight w:val="0"/>
      <w:marTop w:val="0"/>
      <w:marBottom w:val="0"/>
      <w:divBdr>
        <w:top w:val="none" w:sz="0" w:space="0" w:color="auto"/>
        <w:left w:val="none" w:sz="0" w:space="0" w:color="auto"/>
        <w:bottom w:val="none" w:sz="0" w:space="0" w:color="auto"/>
        <w:right w:val="none" w:sz="0" w:space="0" w:color="auto"/>
      </w:divBdr>
    </w:div>
    <w:div w:id="2131587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1.png"/><Relationship Id="rId18" Type="http://schemas.openxmlformats.org/officeDocument/2006/relationships/image" Target="media/image6.png"/><Relationship Id="rId26" Type="http://schemas.openxmlformats.org/officeDocument/2006/relationships/image" Target="media/image10.wmf"/><Relationship Id="rId39" Type="http://schemas.openxmlformats.org/officeDocument/2006/relationships/image" Target="media/image22.png"/><Relationship Id="rId21" Type="http://schemas.openxmlformats.org/officeDocument/2006/relationships/image" Target="media/image70.png"/><Relationship Id="rId34" Type="http://schemas.openxmlformats.org/officeDocument/2006/relationships/image" Target="media/image18.png"/><Relationship Id="rId42" Type="http://schemas.openxmlformats.org/officeDocument/2006/relationships/hyperlink" Target="https://www.machinelearningplus.com/time-series/arima-model-time-series-forecasting-python/" TargetMode="External"/><Relationship Id="rId47" Type="http://schemas.openxmlformats.org/officeDocument/2006/relationships/hyperlink" Target="https://www.deeplearning.ai/" TargetMode="External"/><Relationship Id="rId50" Type="http://schemas.openxmlformats.org/officeDocument/2006/relationships/header" Target="header2.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image" Target="media/image24.pn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hyperlink" Target="https://people.duke.edu/~rnau/411diff.htm" TargetMode="External"/><Relationship Id="rId53" Type="http://schemas.openxmlformats.org/officeDocument/2006/relationships/header" Target="header3.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60.png"/><Relationship Id="rId31" Type="http://schemas.openxmlformats.org/officeDocument/2006/relationships/image" Target="media/image14.png"/><Relationship Id="rId44" Type="http://schemas.openxmlformats.org/officeDocument/2006/relationships/hyperlink" Target="https://alkaline-ml.com/pmdarima/modules/generated/pmdarima.arima.auto_arima.html"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7.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00.wmf"/><Relationship Id="rId30" Type="http://schemas.openxmlformats.org/officeDocument/2006/relationships/image" Target="media/image13.png"/><Relationship Id="rId35" Type="http://schemas.openxmlformats.org/officeDocument/2006/relationships/image" Target="media/image19.png"/><Relationship Id="rId43" Type="http://schemas.openxmlformats.org/officeDocument/2006/relationships/hyperlink" Target="https://people.duke.edu/~rnau/411arim.htm" TargetMode="External"/><Relationship Id="rId48" Type="http://schemas.openxmlformats.org/officeDocument/2006/relationships/hyperlink" Target="https://www.coursera.org/instructor/andrewng"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30.png"/><Relationship Id="rId25" Type="http://schemas.openxmlformats.org/officeDocument/2006/relationships/image" Target="media/image90.png"/><Relationship Id="rId33" Type="http://schemas.openxmlformats.org/officeDocument/2006/relationships/image" Target="media/image16.png"/><Relationship Id="rId38" Type="http://schemas.openxmlformats.org/officeDocument/2006/relationships/image" Target="media/image140.png"/><Relationship Id="rId46" Type="http://schemas.openxmlformats.org/officeDocument/2006/relationships/hyperlink" Target="https://www.statsmodels.org/stable/examples/notebooks/generated/tsa_arma_0.html" TargetMode="External"/><Relationship Id="rId20" Type="http://schemas.openxmlformats.org/officeDocument/2006/relationships/image" Target="media/image7.png"/><Relationship Id="rId41" Type="http://schemas.openxmlformats.org/officeDocument/2006/relationships/hyperlink" Target="https://machinelearningmastery.com/arima-for-time-series-forecasting-with-python/"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0.png"/><Relationship Id="rId23" Type="http://schemas.openxmlformats.org/officeDocument/2006/relationships/image" Target="media/image80.png"/><Relationship Id="rId28" Type="http://schemas.openxmlformats.org/officeDocument/2006/relationships/image" Target="media/image11.png"/><Relationship Id="rId36" Type="http://schemas.openxmlformats.org/officeDocument/2006/relationships/image" Target="media/image130.png"/><Relationship Id="rId49"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27.jpeg"/></Relationships>
</file>

<file path=word/_rels/header1.xml.rels><?xml version="1.0" encoding="UTF-8" standalone="yes"?>
<Relationships xmlns="http://schemas.openxmlformats.org/package/2006/relationships"><Relationship Id="rId1" Type="http://schemas.openxmlformats.org/officeDocument/2006/relationships/image" Target="media/image24.jpeg"/></Relationships>
</file>

<file path=word/_rels/header2.xml.rels><?xml version="1.0" encoding="UTF-8" standalone="yes"?>
<Relationships xmlns="http://schemas.openxmlformats.org/package/2006/relationships"><Relationship Id="rId3" Type="http://schemas.openxmlformats.org/officeDocument/2006/relationships/image" Target="media/image20.jpeg"/><Relationship Id="rId2" Type="http://schemas.openxmlformats.org/officeDocument/2006/relationships/image" Target="media/image26.jpg"/><Relationship Id="rId1" Type="http://schemas.openxmlformats.org/officeDocument/2006/relationships/image" Target="media/image25.jpg"/><Relationship Id="rId4" Type="http://schemas.openxmlformats.org/officeDocument/2006/relationships/image" Target="media/image24.jpeg"/></Relationships>
</file>

<file path=word/_rels/header3.xml.rels><?xml version="1.0" encoding="UTF-8" standalone="yes"?>
<Relationships xmlns="http://schemas.openxmlformats.org/package/2006/relationships"><Relationship Id="rId1" Type="http://schemas.openxmlformats.org/officeDocument/2006/relationships/image" Target="media/image2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Letters%20&amp;%20Faxes\&#1582;&#1591;&#1575;&#157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DFA019-78DF-4029-8120-09081636A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خطاب</Template>
  <TotalTime>1679</TotalTime>
  <Pages>21</Pages>
  <Words>1963</Words>
  <Characters>11193</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السيد الأستاذ الدكتور/</vt:lpstr>
    </vt:vector>
  </TitlesOfParts>
  <Company>INDIVIDUAL OEM LICENSE</Company>
  <LinksUpToDate>false</LinksUpToDate>
  <CharactersWithSpaces>13130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السيد الأستاذ الدكتور/</dc:title>
  <dc:creator>Sosta</dc:creator>
  <cp:lastModifiedBy>Mustafa Said</cp:lastModifiedBy>
  <cp:revision>67</cp:revision>
  <cp:lastPrinted>2021-09-12T16:48:00Z</cp:lastPrinted>
  <dcterms:created xsi:type="dcterms:W3CDTF">2021-07-05T10:42:00Z</dcterms:created>
  <dcterms:modified xsi:type="dcterms:W3CDTF">2021-09-14T11:14:00Z</dcterms:modified>
</cp:coreProperties>
</file>